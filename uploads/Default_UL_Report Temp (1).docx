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E0EB1" w14:textId="77777777" w:rsidR="000B3E0A" w:rsidRPr="00010614" w:rsidRDefault="000B3E0A" w:rsidP="00BC2A87"/>
    <w:p w14:paraId="23A67937" w14:textId="77777777" w:rsidR="00634AE7" w:rsidRPr="00010614" w:rsidRDefault="008C00A9" w:rsidP="00BC2A87">
      <w:pPr>
        <w:rPr>
          <w:rFonts w:cs="Arial"/>
        </w:rPr>
      </w:pPr>
      <w:r w:rsidRPr="00010614">
        <w:rPr>
          <w:rFonts w:cs="Arial"/>
          <w:noProof/>
        </w:rPr>
        <mc:AlternateContent>
          <mc:Choice Requires="wps">
            <w:drawing>
              <wp:anchor distT="0" distB="0" distL="114300" distR="114300" simplePos="0" relativeHeight="251658240" behindDoc="0" locked="1" layoutInCell="1" allowOverlap="1" wp14:anchorId="79064CEA" wp14:editId="7166B137">
                <wp:simplePos x="0" y="0"/>
                <wp:positionH relativeFrom="column">
                  <wp:posOffset>3075305</wp:posOffset>
                </wp:positionH>
                <wp:positionV relativeFrom="page">
                  <wp:posOffset>1968500</wp:posOffset>
                </wp:positionV>
                <wp:extent cx="2928620" cy="4501515"/>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2928620" cy="4501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514DB" w14:textId="4D7087EB" w:rsidR="00BC2A75" w:rsidRPr="00E13F0F" w:rsidRDefault="00936E2D" w:rsidP="006468E1">
                            <w:pPr>
                              <w:pStyle w:val="ULRProjectTitle"/>
                            </w:pPr>
                            <w:fldSimple w:instr="DOCPROPERTY  ReportTitle  \* MERGEFORMAT">
                              <w:r>
                                <w:t>&lt;Service Offering&gt;</w:t>
                              </w:r>
                            </w:fldSimple>
                          </w:p>
                          <w:p w14:paraId="043DF300" w14:textId="38A5CED3" w:rsidR="00BC2A75" w:rsidRPr="009137A7" w:rsidRDefault="00CB1F87" w:rsidP="00DC2961">
                            <w:pPr>
                              <w:pStyle w:val="ULRProjectSubtitle"/>
                            </w:pPr>
                            <w:r>
                              <w:fldChar w:fldCharType="begin"/>
                            </w:r>
                            <w:r>
                              <w:instrText xml:space="preserve"> DOCPROPERTY  ReportSubtitle  \* MERGEFORMAT </w:instrText>
                            </w:r>
                            <w:r>
                              <w:fldChar w:fldCharType="end"/>
                            </w:r>
                          </w:p>
                          <w:p w14:paraId="579FE785" w14:textId="77777777" w:rsidR="00BC2A75" w:rsidRPr="009B6B00" w:rsidRDefault="00BC2A75" w:rsidP="009B6B00">
                            <w:pPr>
                              <w:pStyle w:val="ULRPreparedFor"/>
                            </w:pPr>
                            <w:r w:rsidRPr="009B6B00">
                              <w:t>PREPARED FOR:</w:t>
                            </w:r>
                          </w:p>
                          <w:p w14:paraId="2C81ACB7" w14:textId="2728A2CC" w:rsidR="00BC2A75" w:rsidRPr="00DC2961" w:rsidRDefault="00936E2D" w:rsidP="00B11CB7">
                            <w:pPr>
                              <w:pStyle w:val="CoverPreparedFor"/>
                            </w:pPr>
                            <w:fldSimple w:instr="DOCPROPERTY  PreparedFor  \* MERGEFORMAT">
                              <w:r>
                                <w:t>&lt;Client Name&gt;</w:t>
                              </w:r>
                            </w:fldSimple>
                          </w:p>
                          <w:p w14:paraId="05CBA254" w14:textId="02D9CC53" w:rsidR="00BC2A75" w:rsidRPr="009137A7" w:rsidRDefault="00BC2A75" w:rsidP="00DA086D">
                            <w:pPr>
                              <w:pStyle w:val="ULRProjectType"/>
                              <w:spacing w:before="480"/>
                            </w:pPr>
                            <w:r>
                              <w:t>Ref. No.</w:t>
                            </w:r>
                            <w:r w:rsidRPr="009137A7">
                              <w:t xml:space="preserve">: </w:t>
                            </w:r>
                            <w:fldSimple w:instr="DOCPROPERTY  ProjectNumber  \* MERGEFORMAT">
                              <w:r w:rsidR="00936E2D">
                                <w:t>PR-XXXXX</w:t>
                              </w:r>
                            </w:fldSimple>
                          </w:p>
                          <w:p w14:paraId="701F2CAE" w14:textId="77777777" w:rsidR="00BC2A75" w:rsidRPr="009137A7" w:rsidRDefault="00BC2A75" w:rsidP="00BC2A87"/>
                          <w:p w14:paraId="770209F1" w14:textId="68EDEDFE" w:rsidR="00BC2A75" w:rsidRPr="00DC2961" w:rsidRDefault="00936E2D" w:rsidP="00420585">
                            <w:pPr>
                              <w:pStyle w:val="ULRProjectFor"/>
                            </w:pPr>
                            <w:fldSimple w:instr="DOCPROPERTY  ProjectName  \* MERGEFORMAT">
                              <w:r>
                                <w:t>&lt;Project Name&gt;</w:t>
                              </w:r>
                            </w:fldSimple>
                          </w:p>
                          <w:p w14:paraId="244450C6" w14:textId="6A5072FB" w:rsidR="00BC2A75" w:rsidRPr="00811B52" w:rsidRDefault="00936E2D" w:rsidP="00E0101F">
                            <w:pPr>
                              <w:pStyle w:val="ULRProjectCity"/>
                            </w:pPr>
                            <w:fldSimple w:instr="DOCPROPERTY  ProjectLocation1  \* MERGEFORMAT">
                              <w:r>
                                <w:t>&lt;County&gt;,</w:t>
                              </w:r>
                            </w:fldSimple>
                          </w:p>
                          <w:p w14:paraId="6BDB76E5" w14:textId="665D6978" w:rsidR="00BC2A75" w:rsidRPr="00811B52" w:rsidRDefault="00936E2D" w:rsidP="00E3471A">
                            <w:pPr>
                              <w:pStyle w:val="ULRProjectCity"/>
                            </w:pPr>
                            <w:fldSimple w:instr="DOCPROPERTY  ProjectLocation2  \* MERGEFORMAT">
                              <w:r>
                                <w:t>&lt;State&gt;</w:t>
                              </w:r>
                            </w:fldSimple>
                          </w:p>
                          <w:p w14:paraId="5D6D2D85" w14:textId="77777777" w:rsidR="00BC2A75" w:rsidRPr="009137A7" w:rsidRDefault="00BC2A75" w:rsidP="00BC2A87"/>
                          <w:p w14:paraId="40782ABF" w14:textId="77777777" w:rsidR="00BC2A75" w:rsidRPr="009137A7" w:rsidRDefault="00BC2A75" w:rsidP="00BC2A87"/>
                          <w:p w14:paraId="5D0CBCA6" w14:textId="77777777" w:rsidR="00BC2A75" w:rsidRPr="009137A7" w:rsidRDefault="00BC2A75" w:rsidP="00BC2A87"/>
                          <w:p w14:paraId="4CAE0F49" w14:textId="38DEE290" w:rsidR="00BC2A75" w:rsidRPr="009137A7" w:rsidRDefault="00936E2D" w:rsidP="00E0101F">
                            <w:pPr>
                              <w:pStyle w:val="ULRProjectDate"/>
                            </w:pPr>
                            <w:fldSimple w:instr="DOCPROPERTY  ReportDate  \* MERGEFORMAT">
                              <w:r>
                                <w:t>19 January 2024</w:t>
                              </w:r>
                            </w:fldSimple>
                          </w:p>
                          <w:p w14:paraId="4C8D3B56" w14:textId="77777777" w:rsidR="00BC2A75" w:rsidRDefault="00BC2A75" w:rsidP="00BC2A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064CEA" id="_x0000_t202" coordsize="21600,21600" o:spt="202" path="m,l,21600r21600,l21600,xe">
                <v:stroke joinstyle="miter"/>
                <v:path gradientshapeok="t" o:connecttype="rect"/>
              </v:shapetype>
              <v:shape id="Text Box 7" o:spid="_x0000_s1026" type="#_x0000_t202" style="position:absolute;margin-left:242.15pt;margin-top:155pt;width:230.6pt;height:35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" fillcolor="white [3201]" stroked="f" strokeweight=".5pt">
                <v:textbox>
                  <w:txbxContent>
                    <w:p w14:paraId="5B4514DB" w14:textId="4D7087EB" w:rsidR="00BC2A75" w:rsidRPr="00E13F0F" w:rsidRDefault="00936E2D" w:rsidP="006468E1">
                      <w:pPr>
                        <w:pStyle w:val="ULRProjectTitle"/>
                      </w:pPr>
                      <w:fldSimple w:instr="DOCPROPERTY  ReportTitle  \* MERGEFORMAT">
                        <w:r>
                          <w:t>&lt;Service Offering&gt;</w:t>
                        </w:r>
                      </w:fldSimple>
                    </w:p>
                    <w:p w14:paraId="043DF300" w14:textId="38A5CED3" w:rsidR="00BC2A75" w:rsidRPr="009137A7" w:rsidRDefault="00CB1F87" w:rsidP="00DC2961">
                      <w:pPr>
                        <w:pStyle w:val="ULRProjectSubtitle"/>
                      </w:pPr>
                      <w:r>
                        <w:fldChar w:fldCharType="begin"/>
                      </w:r>
                      <w:r>
                        <w:instrText xml:space="preserve"> DOCPROPERTY  ReportSubtitle  \* MERGEFORMAT </w:instrText>
                      </w:r>
                      <w:r>
                        <w:fldChar w:fldCharType="end"/>
                      </w:r>
                    </w:p>
                    <w:p w14:paraId="579FE785" w14:textId="77777777" w:rsidR="00BC2A75" w:rsidRPr="009B6B00" w:rsidRDefault="00BC2A75" w:rsidP="009B6B00">
                      <w:pPr>
                        <w:pStyle w:val="ULRPreparedFor"/>
                      </w:pPr>
                      <w:r w:rsidRPr="009B6B00">
                        <w:t>PREPARED FOR:</w:t>
                      </w:r>
                    </w:p>
                    <w:p w14:paraId="2C81ACB7" w14:textId="2728A2CC" w:rsidR="00BC2A75" w:rsidRPr="00DC2961" w:rsidRDefault="00936E2D" w:rsidP="00B11CB7">
                      <w:pPr>
                        <w:pStyle w:val="CoverPreparedFor"/>
                      </w:pPr>
                      <w:fldSimple w:instr="DOCPROPERTY  PreparedFor  \* MERGEFORMAT">
                        <w:r>
                          <w:t>&lt;Client Name&gt;</w:t>
                        </w:r>
                      </w:fldSimple>
                    </w:p>
                    <w:p w14:paraId="05CBA254" w14:textId="02D9CC53" w:rsidR="00BC2A75" w:rsidRPr="009137A7" w:rsidRDefault="00BC2A75" w:rsidP="00DA086D">
                      <w:pPr>
                        <w:pStyle w:val="ULRProjectType"/>
                        <w:spacing w:before="480"/>
                      </w:pPr>
                      <w:r>
                        <w:t>Ref. No.</w:t>
                      </w:r>
                      <w:r w:rsidRPr="009137A7">
                        <w:t xml:space="preserve">: </w:t>
                      </w:r>
                      <w:fldSimple w:instr="DOCPROPERTY  ProjectNumber  \* MERGEFORMAT">
                        <w:r w:rsidR="00936E2D">
                          <w:t>PR-XXXXX</w:t>
                        </w:r>
                      </w:fldSimple>
                    </w:p>
                    <w:p w14:paraId="701F2CAE" w14:textId="77777777" w:rsidR="00BC2A75" w:rsidRPr="009137A7" w:rsidRDefault="00BC2A75" w:rsidP="00BC2A87"/>
                    <w:p w14:paraId="770209F1" w14:textId="68EDEDFE" w:rsidR="00BC2A75" w:rsidRPr="00DC2961" w:rsidRDefault="00936E2D" w:rsidP="00420585">
                      <w:pPr>
                        <w:pStyle w:val="ULRProjectFor"/>
                      </w:pPr>
                      <w:fldSimple w:instr="DOCPROPERTY  ProjectName  \* MERGEFORMAT">
                        <w:r>
                          <w:t>&lt;Project Name&gt;</w:t>
                        </w:r>
                      </w:fldSimple>
                    </w:p>
                    <w:p w14:paraId="244450C6" w14:textId="6A5072FB" w:rsidR="00BC2A75" w:rsidRPr="00811B52" w:rsidRDefault="00936E2D" w:rsidP="00E0101F">
                      <w:pPr>
                        <w:pStyle w:val="ULRProjectCity"/>
                      </w:pPr>
                      <w:fldSimple w:instr="DOCPROPERTY  ProjectLocation1  \* MERGEFORMAT">
                        <w:r>
                          <w:t>&lt;County&gt;,</w:t>
                        </w:r>
                      </w:fldSimple>
                    </w:p>
                    <w:p w14:paraId="6BDB76E5" w14:textId="665D6978" w:rsidR="00BC2A75" w:rsidRPr="00811B52" w:rsidRDefault="00936E2D" w:rsidP="00E3471A">
                      <w:pPr>
                        <w:pStyle w:val="ULRProjectCity"/>
                      </w:pPr>
                      <w:fldSimple w:instr="DOCPROPERTY  ProjectLocation2  \* MERGEFORMAT">
                        <w:r>
                          <w:t>&lt;State&gt;</w:t>
                        </w:r>
                      </w:fldSimple>
                    </w:p>
                    <w:p w14:paraId="5D6D2D85" w14:textId="77777777" w:rsidR="00BC2A75" w:rsidRPr="009137A7" w:rsidRDefault="00BC2A75" w:rsidP="00BC2A87"/>
                    <w:p w14:paraId="40782ABF" w14:textId="77777777" w:rsidR="00BC2A75" w:rsidRPr="009137A7" w:rsidRDefault="00BC2A75" w:rsidP="00BC2A87"/>
                    <w:p w14:paraId="5D0CBCA6" w14:textId="77777777" w:rsidR="00BC2A75" w:rsidRPr="009137A7" w:rsidRDefault="00BC2A75" w:rsidP="00BC2A87"/>
                    <w:p w14:paraId="4CAE0F49" w14:textId="38DEE290" w:rsidR="00BC2A75" w:rsidRPr="009137A7" w:rsidRDefault="00936E2D" w:rsidP="00E0101F">
                      <w:pPr>
                        <w:pStyle w:val="ULRProjectDate"/>
                      </w:pPr>
                      <w:fldSimple w:instr="DOCPROPERTY  ReportDate  \* MERGEFORMAT">
                        <w:r>
                          <w:t>19 January 2024</w:t>
                        </w:r>
                      </w:fldSimple>
                    </w:p>
                    <w:p w14:paraId="4C8D3B56" w14:textId="77777777" w:rsidR="00BC2A75" w:rsidRDefault="00BC2A75" w:rsidP="00BC2A87"/>
                  </w:txbxContent>
                </v:textbox>
                <w10:wrap anchory="page"/>
                <w10:anchorlock/>
              </v:shape>
            </w:pict>
          </mc:Fallback>
        </mc:AlternateContent>
      </w:r>
      <w:r w:rsidR="007C4343" w:rsidRPr="00010614">
        <w:rPr>
          <w:rFonts w:cs="Arial"/>
        </w:rPr>
        <w:t xml:space="preserve"> </w:t>
      </w:r>
    </w:p>
    <w:p w14:paraId="4484EF73" w14:textId="77777777" w:rsidR="00634AE7" w:rsidRPr="00010614" w:rsidRDefault="00634AE7" w:rsidP="00BC2A87">
      <w:pPr>
        <w:rPr>
          <w:rFonts w:cs="Arial"/>
        </w:rPr>
      </w:pPr>
    </w:p>
    <w:tbl>
      <w:tblPr>
        <w:tblpPr w:leftFromText="187" w:rightFromText="187" w:vertAnchor="page" w:horzAnchor="margin" w:tblpY="11391"/>
        <w:tblW w:w="9558" w:type="dxa"/>
        <w:tblLook w:val="04A0" w:firstRow="1" w:lastRow="0" w:firstColumn="1" w:lastColumn="0" w:noHBand="0" w:noVBand="1"/>
      </w:tblPr>
      <w:tblGrid>
        <w:gridCol w:w="5598"/>
        <w:gridCol w:w="3960"/>
      </w:tblGrid>
      <w:tr w:rsidR="0048776A" w:rsidRPr="00010614" w14:paraId="1954FBCD" w14:textId="77777777" w:rsidTr="0048776A">
        <w:trPr>
          <w:trHeight w:val="288"/>
        </w:trPr>
        <w:tc>
          <w:tcPr>
            <w:tcW w:w="5598" w:type="dxa"/>
            <w:tcBorders>
              <w:top w:val="nil"/>
              <w:left w:val="nil"/>
              <w:bottom w:val="nil"/>
              <w:right w:val="nil"/>
            </w:tcBorders>
          </w:tcPr>
          <w:bookmarkStart w:id="0" w:name="PreparedByTable"/>
          <w:p w14:paraId="3AB39940" w14:textId="7E0455CA" w:rsidR="0048776A" w:rsidRPr="00010614" w:rsidRDefault="0048776A" w:rsidP="0048776A">
            <w:pPr>
              <w:pStyle w:val="ULRClassification"/>
              <w:rPr>
                <w:rFonts w:cs="Arial"/>
              </w:rPr>
            </w:pPr>
            <w:r w:rsidRPr="00010614">
              <w:rPr>
                <w:rFonts w:cs="Arial"/>
              </w:rPr>
              <w:fldChar w:fldCharType="begin"/>
            </w:r>
            <w:r w:rsidRPr="00010614">
              <w:rPr>
                <w:rFonts w:cs="Arial"/>
              </w:rPr>
              <w:instrText xml:space="preserve"> DOCPROPERTY  PreparedByHeading  \* MERGEFORMAT </w:instrText>
            </w:r>
            <w:r w:rsidRPr="00010614">
              <w:rPr>
                <w:rFonts w:cs="Arial"/>
              </w:rPr>
              <w:fldChar w:fldCharType="end"/>
            </w:r>
            <w:r w:rsidRPr="00010614">
              <w:rPr>
                <w:rFonts w:cs="Arial"/>
              </w:rPr>
              <w:t xml:space="preserve">  </w:t>
            </w:r>
          </w:p>
        </w:tc>
        <w:tc>
          <w:tcPr>
            <w:tcW w:w="3960" w:type="dxa"/>
            <w:tcBorders>
              <w:top w:val="nil"/>
              <w:left w:val="nil"/>
              <w:bottom w:val="nil"/>
              <w:right w:val="nil"/>
            </w:tcBorders>
          </w:tcPr>
          <w:p w14:paraId="170AEDE4" w14:textId="77777777" w:rsidR="0048776A" w:rsidRPr="00010614" w:rsidRDefault="0048776A" w:rsidP="0048776A">
            <w:pPr>
              <w:pStyle w:val="ULRClassification"/>
              <w:rPr>
                <w:rFonts w:cs="Arial"/>
              </w:rPr>
            </w:pPr>
            <w:r w:rsidRPr="00010614">
              <w:rPr>
                <w:rFonts w:cs="Arial"/>
              </w:rPr>
              <w:t>CLASSIFICATION</w:t>
            </w:r>
          </w:p>
        </w:tc>
      </w:tr>
      <w:tr w:rsidR="0048776A" w:rsidRPr="00010614" w14:paraId="61A2DAF0" w14:textId="77777777" w:rsidTr="0048776A">
        <w:trPr>
          <w:trHeight w:val="287"/>
        </w:trPr>
        <w:tc>
          <w:tcPr>
            <w:tcW w:w="5598" w:type="dxa"/>
            <w:vMerge w:val="restart"/>
          </w:tcPr>
          <w:p w14:paraId="6C4CB53F" w14:textId="354D1917" w:rsidR="0048776A" w:rsidRPr="00010614" w:rsidRDefault="00B34546" w:rsidP="0048776A">
            <w:pPr>
              <w:pStyle w:val="ULRPreparedByNames"/>
              <w:framePr w:hSpace="0" w:wrap="auto" w:vAnchor="margin" w:hAnchor="text" w:yAlign="inline"/>
              <w:rPr>
                <w:rFonts w:cs="Arial"/>
              </w:rPr>
            </w:pPr>
            <w:r w:rsidRPr="00010614">
              <w:rPr>
                <w:rFonts w:cs="Arial"/>
              </w:rPr>
              <w:fldChar w:fldCharType="begin"/>
            </w:r>
            <w:r w:rsidRPr="00010614">
              <w:rPr>
                <w:rFonts w:cs="Arial"/>
              </w:rPr>
              <w:instrText xml:space="preserve"> DOCPROPERTY  PreparedByName  \* MERGEFORMAT </w:instrText>
            </w:r>
            <w:r w:rsidRPr="00010614">
              <w:rPr>
                <w:rFonts w:cs="Arial"/>
              </w:rPr>
              <w:fldChar w:fldCharType="end"/>
            </w:r>
            <w:r w:rsidRPr="00010614">
              <w:rPr>
                <w:rFonts w:cs="Arial"/>
              </w:rPr>
              <w:fldChar w:fldCharType="begin"/>
            </w:r>
            <w:r w:rsidRPr="00010614">
              <w:rPr>
                <w:rFonts w:cs="Arial"/>
              </w:rPr>
              <w:instrText xml:space="preserve"> DOCPROPERTY  CommaText  \* MERGEFORMAT </w:instrText>
            </w:r>
            <w:r w:rsidRPr="00010614">
              <w:rPr>
                <w:rFonts w:cs="Arial"/>
              </w:rPr>
              <w:fldChar w:fldCharType="end"/>
            </w:r>
            <w:r w:rsidRPr="00010614">
              <w:rPr>
                <w:rFonts w:cs="Arial"/>
              </w:rPr>
              <w:fldChar w:fldCharType="begin"/>
            </w:r>
            <w:r w:rsidRPr="00010614">
              <w:rPr>
                <w:rFonts w:cs="Arial"/>
              </w:rPr>
              <w:instrText xml:space="preserve"> DOCPROPERTY  PreparedByTitle  \* MERGEFORMAT </w:instrText>
            </w:r>
            <w:r w:rsidRPr="00010614">
              <w:rPr>
                <w:rFonts w:cs="Arial"/>
              </w:rPr>
              <w:fldChar w:fldCharType="end"/>
            </w:r>
          </w:p>
          <w:p w14:paraId="55D2208E" w14:textId="1BEBA8D1" w:rsidR="0048776A" w:rsidRPr="00010614" w:rsidRDefault="00B34546" w:rsidP="0048776A">
            <w:pPr>
              <w:pStyle w:val="ULRPreparedByNames"/>
              <w:framePr w:hSpace="0" w:wrap="auto" w:vAnchor="margin" w:hAnchor="text" w:yAlign="inline"/>
              <w:rPr>
                <w:rFonts w:cs="Arial"/>
              </w:rPr>
            </w:pPr>
            <w:r w:rsidRPr="00010614">
              <w:rPr>
                <w:rFonts w:cs="Arial"/>
              </w:rPr>
              <w:fldChar w:fldCharType="begin"/>
            </w:r>
            <w:r w:rsidRPr="00010614">
              <w:rPr>
                <w:rFonts w:cs="Arial"/>
              </w:rPr>
              <w:instrText xml:space="preserve"> DOCPROPERTY  PhoneText  \* MERGEFORMAT </w:instrText>
            </w:r>
            <w:r w:rsidRPr="00010614">
              <w:rPr>
                <w:rFonts w:cs="Arial"/>
              </w:rPr>
              <w:fldChar w:fldCharType="end"/>
            </w:r>
            <w:r w:rsidRPr="00010614">
              <w:rPr>
                <w:rFonts w:cs="Arial"/>
              </w:rPr>
              <w:fldChar w:fldCharType="begin"/>
            </w:r>
            <w:r w:rsidRPr="00010614">
              <w:rPr>
                <w:rFonts w:cs="Arial"/>
              </w:rPr>
              <w:instrText xml:space="preserve"> DOCPROPERTY  PreparedByPhone  \* MERGEFORMAT </w:instrText>
            </w:r>
            <w:r w:rsidRPr="00010614">
              <w:rPr>
                <w:rFonts w:cs="Arial"/>
              </w:rPr>
              <w:fldChar w:fldCharType="end"/>
            </w:r>
            <w:r w:rsidR="0048776A" w:rsidRPr="00010614">
              <w:rPr>
                <w:rFonts w:cs="Arial"/>
              </w:rPr>
              <w:t xml:space="preserve"> </w:t>
            </w:r>
            <w:r w:rsidRPr="00010614">
              <w:rPr>
                <w:rFonts w:cs="Arial"/>
              </w:rPr>
              <w:fldChar w:fldCharType="begin"/>
            </w:r>
            <w:r w:rsidRPr="00010614">
              <w:rPr>
                <w:rFonts w:cs="Arial"/>
              </w:rPr>
              <w:instrText xml:space="preserve"> DOCPROPERTY  ExtText  \* MERGEFORMAT </w:instrText>
            </w:r>
            <w:r w:rsidRPr="00010614">
              <w:rPr>
                <w:rFonts w:cs="Arial"/>
              </w:rPr>
              <w:fldChar w:fldCharType="end"/>
            </w:r>
            <w:r w:rsidR="0048776A" w:rsidRPr="00010614">
              <w:rPr>
                <w:rFonts w:cs="Arial"/>
              </w:rPr>
              <w:t xml:space="preserve"> </w:t>
            </w:r>
            <w:r w:rsidRPr="00010614">
              <w:rPr>
                <w:rFonts w:cs="Arial"/>
              </w:rPr>
              <w:fldChar w:fldCharType="begin"/>
            </w:r>
            <w:r w:rsidRPr="00010614">
              <w:rPr>
                <w:rFonts w:cs="Arial"/>
              </w:rPr>
              <w:instrText xml:space="preserve"> DOCPROPERTY  PreparedByExtension  \* MERGEFORMAT </w:instrText>
            </w:r>
            <w:r w:rsidRPr="00010614">
              <w:rPr>
                <w:rFonts w:cs="Arial"/>
              </w:rPr>
              <w:fldChar w:fldCharType="end"/>
            </w:r>
          </w:p>
          <w:p w14:paraId="7937CC5C" w14:textId="460E8A3D" w:rsidR="0048776A" w:rsidRPr="00010614" w:rsidRDefault="00B34546" w:rsidP="0048776A">
            <w:pPr>
              <w:pStyle w:val="ULRPreparedByNames"/>
              <w:framePr w:hSpace="0" w:wrap="auto" w:vAnchor="margin" w:hAnchor="text" w:yAlign="inline"/>
              <w:rPr>
                <w:rFonts w:cs="Arial"/>
              </w:rPr>
            </w:pPr>
            <w:r w:rsidRPr="00010614">
              <w:rPr>
                <w:rFonts w:cs="Arial"/>
              </w:rPr>
              <w:fldChar w:fldCharType="begin"/>
            </w:r>
            <w:r w:rsidRPr="00010614">
              <w:rPr>
                <w:rFonts w:cs="Arial"/>
              </w:rPr>
              <w:instrText xml:space="preserve"> DOCPROPERTY  PreparedByEmail  \* MERGEFORMAT </w:instrText>
            </w:r>
            <w:r w:rsidRPr="00010614">
              <w:rPr>
                <w:rFonts w:cs="Arial"/>
              </w:rPr>
              <w:fldChar w:fldCharType="end"/>
            </w:r>
          </w:p>
          <w:p w14:paraId="6CA7F163" w14:textId="77777777" w:rsidR="0048776A" w:rsidRPr="00010614" w:rsidRDefault="0048776A" w:rsidP="0048776A">
            <w:pPr>
              <w:pStyle w:val="ULRPreparedByNames"/>
              <w:framePr w:hSpace="0" w:wrap="auto" w:vAnchor="margin" w:hAnchor="text" w:yAlign="inline"/>
              <w:rPr>
                <w:rFonts w:cs="Arial"/>
              </w:rPr>
            </w:pPr>
          </w:p>
          <w:p w14:paraId="01E4487F" w14:textId="2653FD68" w:rsidR="0048776A" w:rsidRPr="00010614" w:rsidRDefault="0048776A" w:rsidP="0048776A">
            <w:pPr>
              <w:pStyle w:val="ULRPreparedByNames"/>
              <w:framePr w:hSpace="0" w:wrap="auto" w:vAnchor="margin" w:hAnchor="text" w:yAlign="inline"/>
              <w:rPr>
                <w:rFonts w:cs="Arial"/>
              </w:rPr>
            </w:pPr>
            <w:r w:rsidRPr="00010614">
              <w:rPr>
                <w:rFonts w:cs="Arial"/>
              </w:rPr>
              <w:fldChar w:fldCharType="begin"/>
            </w:r>
            <w:r w:rsidRPr="00010614">
              <w:rPr>
                <w:rFonts w:cs="Arial"/>
              </w:rPr>
              <w:instrText xml:space="preserve"> DOCPROPERTY  PreparedByName2  \* MERGEFORMAT </w:instrText>
            </w:r>
            <w:r w:rsidRPr="00010614">
              <w:rPr>
                <w:rFonts w:cs="Arial"/>
              </w:rPr>
              <w:fldChar w:fldCharType="end"/>
            </w:r>
            <w:r w:rsidRPr="00010614">
              <w:rPr>
                <w:rFonts w:cs="Arial"/>
              </w:rPr>
              <w:fldChar w:fldCharType="begin"/>
            </w:r>
            <w:r w:rsidRPr="00010614">
              <w:rPr>
                <w:rFonts w:cs="Arial"/>
              </w:rPr>
              <w:instrText xml:space="preserve"> DOCPROPERTY  PreparedBy2_Comma  \* MERGEFORMAT </w:instrText>
            </w:r>
            <w:r w:rsidRPr="00010614">
              <w:rPr>
                <w:rFonts w:cs="Arial"/>
              </w:rPr>
              <w:fldChar w:fldCharType="end"/>
            </w:r>
            <w:r w:rsidRPr="00010614">
              <w:rPr>
                <w:rFonts w:cs="Arial"/>
              </w:rPr>
              <w:t xml:space="preserve"> </w:t>
            </w:r>
            <w:r w:rsidRPr="00010614">
              <w:rPr>
                <w:rFonts w:cs="Arial"/>
              </w:rPr>
              <w:fldChar w:fldCharType="begin"/>
            </w:r>
            <w:r w:rsidRPr="00010614">
              <w:rPr>
                <w:rFonts w:cs="Arial"/>
              </w:rPr>
              <w:instrText xml:space="preserve"> DOCPROPERTY  PreparedByTitle2  \* MERGEFORMAT </w:instrText>
            </w:r>
            <w:r w:rsidRPr="00010614">
              <w:rPr>
                <w:rFonts w:cs="Arial"/>
              </w:rPr>
              <w:fldChar w:fldCharType="end"/>
            </w:r>
          </w:p>
          <w:p w14:paraId="2DBDE869" w14:textId="36B3D6B1" w:rsidR="0048776A" w:rsidRPr="00010614" w:rsidRDefault="0048776A" w:rsidP="0048776A">
            <w:pPr>
              <w:pStyle w:val="ULRPreparedByNames"/>
              <w:framePr w:hSpace="0" w:wrap="auto" w:vAnchor="margin" w:hAnchor="text" w:yAlign="inline"/>
              <w:rPr>
                <w:rFonts w:cs="Arial"/>
              </w:rPr>
            </w:pPr>
            <w:r w:rsidRPr="00010614">
              <w:rPr>
                <w:rFonts w:cs="Arial"/>
              </w:rPr>
              <w:fldChar w:fldCharType="begin"/>
            </w:r>
            <w:r w:rsidRPr="00010614">
              <w:rPr>
                <w:rFonts w:cs="Arial"/>
              </w:rPr>
              <w:instrText xml:space="preserve"> DOCPROPERTY  PreparedByPhone2  \* MERGEFORMAT </w:instrText>
            </w:r>
            <w:r w:rsidRPr="00010614">
              <w:rPr>
                <w:rFonts w:cs="Arial"/>
              </w:rPr>
              <w:fldChar w:fldCharType="end"/>
            </w:r>
            <w:r w:rsidRPr="00010614">
              <w:rPr>
                <w:rFonts w:cs="Arial"/>
              </w:rPr>
              <w:t xml:space="preserve"> </w:t>
            </w:r>
            <w:r w:rsidRPr="00010614">
              <w:rPr>
                <w:rFonts w:cs="Arial"/>
              </w:rPr>
              <w:fldChar w:fldCharType="begin"/>
            </w:r>
            <w:r w:rsidRPr="00010614">
              <w:rPr>
                <w:rFonts w:cs="Arial"/>
              </w:rPr>
              <w:instrText xml:space="preserve"> DOCPROPERTY  PreparedBy2_Ext  \* MERGEFORMAT </w:instrText>
            </w:r>
            <w:r w:rsidRPr="00010614">
              <w:rPr>
                <w:rFonts w:cs="Arial"/>
              </w:rPr>
              <w:fldChar w:fldCharType="end"/>
            </w:r>
            <w:r w:rsidRPr="00010614">
              <w:rPr>
                <w:rFonts w:cs="Arial"/>
              </w:rPr>
              <w:fldChar w:fldCharType="begin"/>
            </w:r>
            <w:r w:rsidRPr="00010614">
              <w:rPr>
                <w:rFonts w:cs="Arial"/>
              </w:rPr>
              <w:instrText xml:space="preserve"> DOCPROPERTY  PreparedByExtension2  \* MERGEFORMAT </w:instrText>
            </w:r>
            <w:r w:rsidRPr="00010614">
              <w:rPr>
                <w:rFonts w:cs="Arial"/>
              </w:rPr>
              <w:fldChar w:fldCharType="end"/>
            </w:r>
          </w:p>
          <w:p w14:paraId="6989C76E" w14:textId="68151D98" w:rsidR="0048776A" w:rsidRPr="00010614" w:rsidRDefault="0048776A" w:rsidP="0048776A">
            <w:pPr>
              <w:pStyle w:val="ULRPreparedByNames"/>
              <w:framePr w:hSpace="0" w:wrap="auto" w:vAnchor="margin" w:hAnchor="text" w:yAlign="inline"/>
              <w:rPr>
                <w:rFonts w:cs="Arial"/>
              </w:rPr>
            </w:pPr>
            <w:r w:rsidRPr="00010614">
              <w:rPr>
                <w:rFonts w:cs="Arial"/>
              </w:rPr>
              <w:fldChar w:fldCharType="begin"/>
            </w:r>
            <w:r w:rsidRPr="00010614">
              <w:rPr>
                <w:rFonts w:cs="Arial"/>
              </w:rPr>
              <w:instrText xml:space="preserve"> DOCPROPERTY  EmailText  \* MERGEFORMAT </w:instrText>
            </w:r>
            <w:r w:rsidRPr="00010614">
              <w:rPr>
                <w:rFonts w:cs="Arial"/>
              </w:rPr>
              <w:fldChar w:fldCharType="end"/>
            </w:r>
            <w:r w:rsidRPr="00010614">
              <w:rPr>
                <w:rFonts w:cs="Arial"/>
              </w:rPr>
              <w:fldChar w:fldCharType="begin"/>
            </w:r>
            <w:r w:rsidRPr="00010614">
              <w:rPr>
                <w:rFonts w:cs="Arial"/>
              </w:rPr>
              <w:instrText xml:space="preserve"> DOCPROPERTY  PreparedByEmail2  \* MERGEFORMAT </w:instrText>
            </w:r>
            <w:r w:rsidRPr="00010614">
              <w:rPr>
                <w:rFonts w:cs="Arial"/>
              </w:rPr>
              <w:fldChar w:fldCharType="end"/>
            </w:r>
            <w:r w:rsidRPr="00010614">
              <w:rPr>
                <w:rFonts w:cs="Arial"/>
              </w:rPr>
              <w:fldChar w:fldCharType="begin"/>
            </w:r>
            <w:r w:rsidRPr="00010614">
              <w:rPr>
                <w:rFonts w:cs="Arial"/>
              </w:rPr>
              <w:instrText xml:space="preserve"> DOCPROPERTY  EmailEnd  \* MERGEFORMAT </w:instrText>
            </w:r>
            <w:r w:rsidRPr="00010614">
              <w:rPr>
                <w:rFonts w:cs="Arial"/>
              </w:rPr>
              <w:fldChar w:fldCharType="end"/>
            </w:r>
          </w:p>
        </w:tc>
        <w:tc>
          <w:tcPr>
            <w:tcW w:w="3960" w:type="dxa"/>
            <w:vAlign w:val="center"/>
          </w:tcPr>
          <w:p w14:paraId="65B4BC26" w14:textId="36E864D3" w:rsidR="0048776A" w:rsidRPr="00010614" w:rsidRDefault="00B34546" w:rsidP="0048776A">
            <w:pPr>
              <w:pStyle w:val="ULRConfidential"/>
              <w:framePr w:hSpace="0" w:wrap="auto" w:vAnchor="margin" w:hAnchor="text" w:yAlign="inline"/>
              <w:rPr>
                <w:rFonts w:cs="Arial"/>
              </w:rPr>
            </w:pPr>
            <w:r w:rsidRPr="00010614">
              <w:rPr>
                <w:rFonts w:cs="Arial"/>
              </w:rPr>
              <w:fldChar w:fldCharType="begin"/>
            </w:r>
            <w:r w:rsidRPr="00010614">
              <w:rPr>
                <w:rFonts w:cs="Arial"/>
              </w:rPr>
              <w:instrText xml:space="preserve"> DOCPROPERTY  Classification  \* MERGEFORMAT </w:instrText>
            </w:r>
            <w:r w:rsidRPr="00010614">
              <w:rPr>
                <w:rFonts w:cs="Arial"/>
              </w:rPr>
              <w:fldChar w:fldCharType="separate"/>
            </w:r>
            <w:r w:rsidR="00936E2D">
              <w:rPr>
                <w:rFonts w:cs="Arial"/>
              </w:rPr>
              <w:t>CONFIDENTIAL</w:t>
            </w:r>
            <w:r w:rsidRPr="00010614">
              <w:rPr>
                <w:rFonts w:cs="Arial"/>
              </w:rPr>
              <w:fldChar w:fldCharType="end"/>
            </w:r>
          </w:p>
        </w:tc>
      </w:tr>
      <w:tr w:rsidR="0048776A" w:rsidRPr="00010614" w14:paraId="00F122C0" w14:textId="77777777" w:rsidTr="0048776A">
        <w:trPr>
          <w:trHeight w:val="440"/>
        </w:trPr>
        <w:tc>
          <w:tcPr>
            <w:tcW w:w="5598" w:type="dxa"/>
            <w:vMerge/>
          </w:tcPr>
          <w:p w14:paraId="3FB620EC" w14:textId="77777777" w:rsidR="0048776A" w:rsidRPr="00010614" w:rsidRDefault="0048776A" w:rsidP="0048776A">
            <w:pPr>
              <w:rPr>
                <w:rFonts w:cs="Arial"/>
              </w:rPr>
            </w:pPr>
          </w:p>
        </w:tc>
        <w:tc>
          <w:tcPr>
            <w:tcW w:w="3960" w:type="dxa"/>
          </w:tcPr>
          <w:p w14:paraId="4919E19D" w14:textId="77777777" w:rsidR="0048776A" w:rsidRPr="00010614" w:rsidRDefault="0048776A" w:rsidP="0048776A">
            <w:pPr>
              <w:rPr>
                <w:rFonts w:cs="Arial"/>
              </w:rPr>
            </w:pPr>
          </w:p>
        </w:tc>
      </w:tr>
      <w:tr w:rsidR="0048776A" w:rsidRPr="00010614" w14:paraId="303A399F" w14:textId="77777777" w:rsidTr="0048776A">
        <w:trPr>
          <w:trHeight w:val="269"/>
        </w:trPr>
        <w:tc>
          <w:tcPr>
            <w:tcW w:w="5598" w:type="dxa"/>
            <w:vMerge/>
          </w:tcPr>
          <w:p w14:paraId="3DCEC3A4" w14:textId="77777777" w:rsidR="0048776A" w:rsidRPr="00010614" w:rsidRDefault="0048776A" w:rsidP="0048776A">
            <w:pPr>
              <w:rPr>
                <w:rFonts w:cs="Arial"/>
              </w:rPr>
            </w:pPr>
          </w:p>
        </w:tc>
        <w:tc>
          <w:tcPr>
            <w:tcW w:w="3960" w:type="dxa"/>
            <w:vAlign w:val="center"/>
          </w:tcPr>
          <w:p w14:paraId="403444A5" w14:textId="77777777" w:rsidR="0048776A" w:rsidRPr="00010614" w:rsidRDefault="0048776A" w:rsidP="0048776A">
            <w:pPr>
              <w:pStyle w:val="ULRClassification"/>
              <w:rPr>
                <w:rFonts w:cs="Arial"/>
              </w:rPr>
            </w:pPr>
            <w:r w:rsidRPr="00010614">
              <w:rPr>
                <w:rFonts w:cs="Arial"/>
              </w:rPr>
              <w:t>ISSUE</w:t>
            </w:r>
          </w:p>
        </w:tc>
      </w:tr>
      <w:tr w:rsidR="0048776A" w:rsidRPr="00010614" w14:paraId="69E5AC2E" w14:textId="77777777" w:rsidTr="0048776A">
        <w:trPr>
          <w:trHeight w:val="86"/>
        </w:trPr>
        <w:tc>
          <w:tcPr>
            <w:tcW w:w="5598" w:type="dxa"/>
            <w:vMerge/>
          </w:tcPr>
          <w:p w14:paraId="44C14DC5" w14:textId="77777777" w:rsidR="0048776A" w:rsidRPr="00010614" w:rsidRDefault="0048776A" w:rsidP="0048776A">
            <w:pPr>
              <w:rPr>
                <w:rFonts w:cs="Arial"/>
              </w:rPr>
            </w:pPr>
          </w:p>
        </w:tc>
        <w:tc>
          <w:tcPr>
            <w:tcW w:w="3960" w:type="dxa"/>
          </w:tcPr>
          <w:p w14:paraId="46D16392" w14:textId="5BAFEE7B" w:rsidR="0048776A" w:rsidRPr="00010614" w:rsidRDefault="00B34546" w:rsidP="0048776A">
            <w:pPr>
              <w:pStyle w:val="ULRIssueLetter"/>
              <w:framePr w:hSpace="0" w:wrap="auto" w:vAnchor="margin" w:hAnchor="text" w:yAlign="inline"/>
              <w:rPr>
                <w:rFonts w:cs="Arial"/>
                <w:color w:val="1F497D" w:themeColor="text2"/>
              </w:rPr>
            </w:pPr>
            <w:r w:rsidRPr="00010614">
              <w:rPr>
                <w:rFonts w:cs="Arial"/>
              </w:rPr>
              <w:fldChar w:fldCharType="begin"/>
            </w:r>
            <w:r w:rsidRPr="00010614">
              <w:rPr>
                <w:rFonts w:cs="Arial"/>
              </w:rPr>
              <w:instrText xml:space="preserve"> DOCPROPERTY  ProjectIssue  \* MERGEFORMAT </w:instrText>
            </w:r>
            <w:r w:rsidRPr="00010614">
              <w:rPr>
                <w:rFonts w:cs="Arial"/>
              </w:rPr>
              <w:fldChar w:fldCharType="separate"/>
            </w:r>
            <w:r w:rsidR="00936E2D">
              <w:rPr>
                <w:rFonts w:cs="Arial"/>
              </w:rPr>
              <w:t>A</w:t>
            </w:r>
            <w:r w:rsidRPr="00010614">
              <w:rPr>
                <w:rFonts w:cs="Arial"/>
              </w:rPr>
              <w:fldChar w:fldCharType="end"/>
            </w:r>
          </w:p>
        </w:tc>
      </w:tr>
      <w:bookmarkEnd w:id="0"/>
    </w:tbl>
    <w:p w14:paraId="3AE2D8A8" w14:textId="77777777" w:rsidR="00634AE7" w:rsidRPr="00010614" w:rsidRDefault="00634AE7" w:rsidP="00BC2A87">
      <w:pPr>
        <w:rPr>
          <w:rFonts w:cs="Arial"/>
        </w:rPr>
      </w:pPr>
    </w:p>
    <w:p w14:paraId="7C27CB44" w14:textId="77777777" w:rsidR="007F422B" w:rsidRPr="00010614" w:rsidRDefault="007F422B" w:rsidP="00E3471A">
      <w:pPr>
        <w:pStyle w:val="ULRProjectCity"/>
        <w:rPr>
          <w:rFonts w:cs="Arial"/>
        </w:rPr>
      </w:pPr>
    </w:p>
    <w:p w14:paraId="36381940" w14:textId="77777777" w:rsidR="00097B3F" w:rsidRPr="00010614" w:rsidRDefault="00097B3F" w:rsidP="00097B3F">
      <w:pPr>
        <w:rPr>
          <w:rFonts w:cs="Arial"/>
        </w:rPr>
      </w:pPr>
    </w:p>
    <w:p w14:paraId="6ADCCDC2" w14:textId="77777777" w:rsidR="00097B3F" w:rsidRPr="00010614" w:rsidRDefault="00097B3F" w:rsidP="00097B3F">
      <w:pPr>
        <w:rPr>
          <w:rFonts w:cs="Arial"/>
        </w:rPr>
      </w:pPr>
    </w:p>
    <w:p w14:paraId="129E28E5" w14:textId="77777777" w:rsidR="00097B3F" w:rsidRPr="00010614" w:rsidRDefault="00097B3F" w:rsidP="00097B3F">
      <w:pPr>
        <w:rPr>
          <w:rFonts w:cs="Arial"/>
        </w:rPr>
      </w:pPr>
    </w:p>
    <w:p w14:paraId="2F576FFE" w14:textId="77777777" w:rsidR="00097B3F" w:rsidRPr="00010614" w:rsidRDefault="00097B3F" w:rsidP="00097B3F">
      <w:pPr>
        <w:rPr>
          <w:rFonts w:cs="Arial"/>
        </w:rPr>
      </w:pPr>
    </w:p>
    <w:p w14:paraId="13D43F7F" w14:textId="77777777" w:rsidR="00097B3F" w:rsidRPr="00010614" w:rsidRDefault="00097B3F" w:rsidP="00097B3F">
      <w:pPr>
        <w:rPr>
          <w:rFonts w:cs="Arial"/>
        </w:rPr>
      </w:pPr>
    </w:p>
    <w:p w14:paraId="71B251E7" w14:textId="77777777" w:rsidR="00097B3F" w:rsidRPr="00010614" w:rsidRDefault="00097B3F" w:rsidP="00097B3F">
      <w:pPr>
        <w:rPr>
          <w:rFonts w:cs="Arial"/>
        </w:rPr>
      </w:pPr>
    </w:p>
    <w:p w14:paraId="62E900BD" w14:textId="77777777" w:rsidR="00097B3F" w:rsidRPr="00010614" w:rsidRDefault="00097B3F" w:rsidP="00097B3F">
      <w:pPr>
        <w:rPr>
          <w:rFonts w:cs="Arial"/>
        </w:rPr>
      </w:pPr>
    </w:p>
    <w:p w14:paraId="46AFF817" w14:textId="77777777" w:rsidR="00097B3F" w:rsidRPr="00010614" w:rsidRDefault="00097B3F" w:rsidP="00097B3F">
      <w:pPr>
        <w:rPr>
          <w:rFonts w:cs="Arial"/>
        </w:rPr>
      </w:pPr>
    </w:p>
    <w:p w14:paraId="4DA382AC" w14:textId="77777777" w:rsidR="00097B3F" w:rsidRPr="00010614" w:rsidRDefault="00097B3F" w:rsidP="00097B3F">
      <w:pPr>
        <w:rPr>
          <w:rFonts w:cs="Arial"/>
        </w:rPr>
      </w:pPr>
    </w:p>
    <w:p w14:paraId="5E5C1266" w14:textId="77777777" w:rsidR="00097B3F" w:rsidRPr="00010614" w:rsidRDefault="00097B3F" w:rsidP="00097B3F">
      <w:pPr>
        <w:rPr>
          <w:rFonts w:cs="Arial"/>
        </w:rPr>
      </w:pPr>
    </w:p>
    <w:p w14:paraId="6A9CAFD6" w14:textId="77777777" w:rsidR="00097B3F" w:rsidRPr="00010614" w:rsidRDefault="00097B3F" w:rsidP="00097B3F">
      <w:pPr>
        <w:rPr>
          <w:rFonts w:cs="Arial"/>
          <w:color w:val="000000"/>
          <w:szCs w:val="24"/>
        </w:rPr>
      </w:pPr>
    </w:p>
    <w:p w14:paraId="303B05CD" w14:textId="5E9E087E" w:rsidR="00097B3F" w:rsidRPr="00010614" w:rsidRDefault="00097B3F" w:rsidP="00097B3F">
      <w:pPr>
        <w:tabs>
          <w:tab w:val="left" w:pos="1790"/>
        </w:tabs>
        <w:rPr>
          <w:rFonts w:cs="Arial"/>
          <w:color w:val="000000"/>
          <w:szCs w:val="24"/>
        </w:rPr>
      </w:pPr>
      <w:r w:rsidRPr="00010614">
        <w:rPr>
          <w:rFonts w:cs="Arial"/>
          <w:color w:val="000000"/>
          <w:szCs w:val="24"/>
        </w:rPr>
        <w:tab/>
      </w:r>
    </w:p>
    <w:p w14:paraId="11028433" w14:textId="77777777" w:rsidR="00097B3F" w:rsidRPr="00010614" w:rsidRDefault="00097B3F" w:rsidP="00097B3F">
      <w:pPr>
        <w:tabs>
          <w:tab w:val="left" w:pos="1790"/>
        </w:tabs>
        <w:rPr>
          <w:rFonts w:cs="Arial"/>
        </w:rPr>
        <w:sectPr w:rsidR="00097B3F" w:rsidRPr="00010614" w:rsidSect="00177A69">
          <w:headerReference w:type="default" r:id="rId12"/>
          <w:footerReference w:type="default" r:id="rId13"/>
          <w:headerReference w:type="first" r:id="rId14"/>
          <w:footerReference w:type="first" r:id="rId15"/>
          <w:pgSz w:w="12240" w:h="15840" w:code="1"/>
          <w:pgMar w:top="1440" w:right="1440" w:bottom="1440" w:left="1440" w:header="720" w:footer="758" w:gutter="0"/>
          <w:cols w:space="720"/>
          <w:docGrid w:linePitch="360"/>
        </w:sectPr>
      </w:pPr>
      <w:r w:rsidRPr="00010614">
        <w:rPr>
          <w:rFonts w:cs="Arial"/>
        </w:rPr>
        <w:tab/>
      </w:r>
    </w:p>
    <w:p w14:paraId="28964051" w14:textId="77777777" w:rsidR="00F63CF8" w:rsidRPr="00010614" w:rsidRDefault="00F63CF8" w:rsidP="00F63CF8">
      <w:pPr>
        <w:pStyle w:val="ULRCommercial"/>
        <w:rPr>
          <w:rFonts w:cs="Arial"/>
        </w:rPr>
      </w:pPr>
      <w:r w:rsidRPr="00010614">
        <w:rPr>
          <w:rFonts w:cs="Arial"/>
        </w:rPr>
        <w:lastRenderedPageBreak/>
        <w:t>NOTICE TO THIRD PARTIES</w:t>
      </w:r>
    </w:p>
    <w:p w14:paraId="3DF8D6E1" w14:textId="05F50ECD" w:rsidR="00DE738F" w:rsidRPr="00010614" w:rsidRDefault="00DE6DFA" w:rsidP="00F63CF8">
      <w:pPr>
        <w:pStyle w:val="ULRParagraph"/>
        <w:rPr>
          <w:rFonts w:eastAsia="Calibri" w:cs="Arial"/>
        </w:rPr>
      </w:pPr>
      <w:r w:rsidRPr="000D58DF">
        <w:rPr>
          <w:rFonts w:eastAsia="Calibri" w:cs="Arial"/>
        </w:rPr>
        <w:t xml:space="preserve">This </w:t>
      </w:r>
      <w:r w:rsidR="002A6DD1">
        <w:rPr>
          <w:rFonts w:eastAsia="Calibri" w:cs="Arial"/>
        </w:rPr>
        <w:t xml:space="preserve">report </w:t>
      </w:r>
      <w:r w:rsidRPr="000D58DF">
        <w:rPr>
          <w:rFonts w:eastAsia="Calibri" w:cs="Arial"/>
        </w:rPr>
        <w:t xml:space="preserve">was prepared by </w:t>
      </w:r>
      <w:r w:rsidR="00325BC4" w:rsidRPr="000D58DF">
        <w:rPr>
          <w:rFonts w:eastAsia="Calibri" w:cs="Arial"/>
        </w:rPr>
        <w:t>UL Services Group LLC</w:t>
      </w:r>
      <w:r w:rsidRPr="000D58DF">
        <w:rPr>
          <w:rFonts w:eastAsia="Calibri" w:cs="Arial"/>
        </w:rPr>
        <w:t xml:space="preserve"> (“UL</w:t>
      </w:r>
      <w:r w:rsidR="00BA2AB0" w:rsidRPr="000D58DF">
        <w:rPr>
          <w:rFonts w:eastAsia="Calibri" w:cs="Arial"/>
        </w:rPr>
        <w:t xml:space="preserve"> Solutions</w:t>
      </w:r>
      <w:r w:rsidRPr="000D58DF">
        <w:rPr>
          <w:rFonts w:eastAsia="Calibri" w:cs="Arial"/>
        </w:rPr>
        <w:t>”) and is based on information not within the control of UL</w:t>
      </w:r>
      <w:r w:rsidR="00BA2AB0" w:rsidRPr="000D58DF">
        <w:rPr>
          <w:rFonts w:eastAsia="Calibri" w:cs="Arial"/>
        </w:rPr>
        <w:t xml:space="preserve"> Solutions</w:t>
      </w:r>
      <w:r w:rsidRPr="000D58DF">
        <w:rPr>
          <w:rFonts w:eastAsia="Calibri" w:cs="Arial"/>
        </w:rPr>
        <w:t>.</w:t>
      </w:r>
      <w:r w:rsidR="00BA2AB0" w:rsidRPr="000D58DF">
        <w:rPr>
          <w:rFonts w:eastAsia="Calibri" w:cs="Arial"/>
        </w:rPr>
        <w:t xml:space="preserve"> UL Solutions </w:t>
      </w:r>
      <w:r w:rsidRPr="000D58DF">
        <w:rPr>
          <w:rFonts w:eastAsia="Calibri" w:cs="Arial"/>
        </w:rPr>
        <w:t>has assumed the information provided by others, both verbal and written, is complete and correct. While it is believed the information, data, and opinions contained herein will be reliable under the conditions and subject to the limitations set forth herein,</w:t>
      </w:r>
      <w:r w:rsidR="00BA2AB0" w:rsidRPr="000D58DF">
        <w:rPr>
          <w:rFonts w:eastAsia="Calibri" w:cs="Arial"/>
        </w:rPr>
        <w:t xml:space="preserve"> UL Solutions </w:t>
      </w:r>
      <w:r w:rsidRPr="000D58DF">
        <w:rPr>
          <w:rFonts w:eastAsia="Calibri" w:cs="Arial"/>
        </w:rPr>
        <w:t>does not guarantee the accuracy thereof. Use of this report or any information contained therein by any party other than the intended recipient or its affiliates, shall constitute a waiver and release by such third party of</w:t>
      </w:r>
      <w:r w:rsidR="00BA2AB0" w:rsidRPr="000D58DF">
        <w:rPr>
          <w:rFonts w:eastAsia="Calibri" w:cs="Arial"/>
        </w:rPr>
        <w:t xml:space="preserve"> UL Solutions </w:t>
      </w:r>
      <w:r w:rsidRPr="000D58DF">
        <w:rPr>
          <w:rFonts w:eastAsia="Calibri" w:cs="Arial"/>
        </w:rPr>
        <w:t>from and against all claims and liability, including, but not limited to, liability for special, incidental, indirect, or consequential damages in connection with such use. In addition, use of this report or any information contained herein by any party other than the intended recipient or its affiliates, shall constitute agreement by such third party to defend and indemnify</w:t>
      </w:r>
      <w:r w:rsidR="00BA2AB0" w:rsidRPr="000D58DF">
        <w:rPr>
          <w:rFonts w:eastAsia="Calibri" w:cs="Arial"/>
        </w:rPr>
        <w:t xml:space="preserve"> UL Solutions </w:t>
      </w:r>
      <w:r w:rsidRPr="000D58DF">
        <w:rPr>
          <w:rFonts w:eastAsia="Calibri" w:cs="Arial"/>
        </w:rPr>
        <w:t>from and against any claims and liability, including, but not limited to, liability for special, incidental, indirect, or consequential damages in connection with such use.</w:t>
      </w:r>
      <w:r w:rsidR="00F72022" w:rsidRPr="000D58DF">
        <w:rPr>
          <w:rFonts w:eastAsia="Calibri" w:cs="Arial"/>
        </w:rPr>
        <w:t xml:space="preserve"> </w:t>
      </w:r>
      <w:r w:rsidRPr="000D58DF">
        <w:rPr>
          <w:rFonts w:eastAsia="Calibri" w:cs="Arial"/>
        </w:rPr>
        <w:t>To the fullest extent permitted by law, such waiver and release and indemnification shall apply notwithstanding the negligence, strict liability, fault, breach of warranty, or breach of contract of</w:t>
      </w:r>
      <w:r w:rsidR="00BA2AB0" w:rsidRPr="000D58DF">
        <w:rPr>
          <w:rFonts w:eastAsia="Calibri" w:cs="Arial"/>
        </w:rPr>
        <w:t xml:space="preserve"> UL Solutions. </w:t>
      </w:r>
      <w:r w:rsidRPr="000D58DF">
        <w:rPr>
          <w:rFonts w:eastAsia="Calibri" w:cs="Arial"/>
        </w:rPr>
        <w:t xml:space="preserve">The benefit of such releases, waivers, or limitations of liability shall extend to the related companies and subcontractors of any tier of </w:t>
      </w:r>
      <w:r w:rsidR="00BA2AB0" w:rsidRPr="000D58DF">
        <w:rPr>
          <w:rFonts w:eastAsia="Calibri" w:cs="Arial"/>
        </w:rPr>
        <w:t>UL Solutions,</w:t>
      </w:r>
      <w:r w:rsidRPr="000D58DF">
        <w:rPr>
          <w:rFonts w:eastAsia="Calibri" w:cs="Arial"/>
        </w:rPr>
        <w:t xml:space="preserve"> and the directors, officers, partners, employees, and agents of all released or indemnified parties.</w:t>
      </w:r>
    </w:p>
    <w:p w14:paraId="30C96FB7" w14:textId="77777777" w:rsidR="00835150" w:rsidRPr="00010614" w:rsidRDefault="00835150" w:rsidP="00DE738F">
      <w:pPr>
        <w:pStyle w:val="ULRCommercial"/>
        <w:rPr>
          <w:rFonts w:cs="Arial"/>
        </w:rPr>
      </w:pPr>
      <w:r w:rsidRPr="00010614">
        <w:rPr>
          <w:rFonts w:cs="Arial"/>
        </w:rPr>
        <w:t>KEY TO DOCUMENT CLASSIFICATION</w:t>
      </w:r>
    </w:p>
    <w:tbl>
      <w:tblPr>
        <w:tblW w:w="9450" w:type="dxa"/>
        <w:tblInd w:w="108" w:type="dxa"/>
        <w:tblLook w:val="01E0" w:firstRow="1" w:lastRow="1" w:firstColumn="1" w:lastColumn="1" w:noHBand="0" w:noVBand="0"/>
      </w:tblPr>
      <w:tblGrid>
        <w:gridCol w:w="3600"/>
        <w:gridCol w:w="5850"/>
      </w:tblGrid>
      <w:tr w:rsidR="00835150" w:rsidRPr="00010614" w14:paraId="1BAE4887" w14:textId="77777777" w:rsidTr="00E1098A">
        <w:trPr>
          <w:trHeight w:val="432"/>
        </w:trPr>
        <w:tc>
          <w:tcPr>
            <w:tcW w:w="3600" w:type="dxa"/>
            <w:vAlign w:val="center"/>
          </w:tcPr>
          <w:p w14:paraId="3ACF9FFD" w14:textId="77777777" w:rsidR="00835150" w:rsidRPr="00010614" w:rsidRDefault="00835150" w:rsidP="00E1098A">
            <w:pPr>
              <w:pStyle w:val="ULRDocumentClassification"/>
              <w:rPr>
                <w:rFonts w:cs="Arial"/>
              </w:rPr>
            </w:pPr>
            <w:r w:rsidRPr="00010614">
              <w:rPr>
                <w:rFonts w:cs="Arial"/>
              </w:rPr>
              <w:t>Strictly Confidential</w:t>
            </w:r>
          </w:p>
        </w:tc>
        <w:tc>
          <w:tcPr>
            <w:tcW w:w="5850" w:type="dxa"/>
            <w:vAlign w:val="center"/>
          </w:tcPr>
          <w:p w14:paraId="4A3984F3" w14:textId="77777777" w:rsidR="00835150" w:rsidRPr="00010614" w:rsidRDefault="00835150" w:rsidP="00BC2A87">
            <w:pPr>
              <w:rPr>
                <w:rFonts w:cs="Arial"/>
              </w:rPr>
            </w:pPr>
            <w:r w:rsidRPr="00010614">
              <w:rPr>
                <w:rFonts w:cs="Arial"/>
              </w:rPr>
              <w:t>For recipients only</w:t>
            </w:r>
          </w:p>
        </w:tc>
      </w:tr>
      <w:tr w:rsidR="00835150" w:rsidRPr="00010614" w14:paraId="776E6097" w14:textId="77777777" w:rsidTr="00E1098A">
        <w:trPr>
          <w:trHeight w:val="432"/>
        </w:trPr>
        <w:tc>
          <w:tcPr>
            <w:tcW w:w="3600" w:type="dxa"/>
            <w:vAlign w:val="center"/>
          </w:tcPr>
          <w:p w14:paraId="08212C40" w14:textId="77777777" w:rsidR="00835150" w:rsidRPr="00010614" w:rsidRDefault="00835150" w:rsidP="00E1098A">
            <w:pPr>
              <w:pStyle w:val="ULRDocumentClassification"/>
              <w:rPr>
                <w:rFonts w:cs="Arial"/>
              </w:rPr>
            </w:pPr>
            <w:r w:rsidRPr="00010614">
              <w:rPr>
                <w:rFonts w:cs="Arial"/>
              </w:rPr>
              <w:t>Confidential</w:t>
            </w:r>
          </w:p>
        </w:tc>
        <w:tc>
          <w:tcPr>
            <w:tcW w:w="5850" w:type="dxa"/>
            <w:vAlign w:val="center"/>
          </w:tcPr>
          <w:p w14:paraId="7BAB587B" w14:textId="77777777" w:rsidR="00835150" w:rsidRPr="00010614" w:rsidRDefault="00835150" w:rsidP="00BC2A87">
            <w:pPr>
              <w:rPr>
                <w:rFonts w:cs="Arial"/>
              </w:rPr>
            </w:pPr>
            <w:r w:rsidRPr="00010614">
              <w:rPr>
                <w:rFonts w:cs="Arial"/>
              </w:rPr>
              <w:t>May be shared within client’s organization</w:t>
            </w:r>
          </w:p>
        </w:tc>
      </w:tr>
      <w:tr w:rsidR="00835150" w:rsidRPr="00010614" w14:paraId="360E8EC3" w14:textId="77777777" w:rsidTr="00E1098A">
        <w:trPr>
          <w:trHeight w:val="432"/>
        </w:trPr>
        <w:tc>
          <w:tcPr>
            <w:tcW w:w="3600" w:type="dxa"/>
            <w:vAlign w:val="center"/>
          </w:tcPr>
          <w:p w14:paraId="607C6F13" w14:textId="505501BB" w:rsidR="00835150" w:rsidRPr="00010614" w:rsidRDefault="00CC1FF3" w:rsidP="00E1098A">
            <w:pPr>
              <w:pStyle w:val="ULRDocumentClassification"/>
              <w:rPr>
                <w:rFonts w:cs="Arial"/>
              </w:rPr>
            </w:pPr>
            <w:r w:rsidRPr="00010614">
              <w:rPr>
                <w:rFonts w:cs="Arial"/>
              </w:rPr>
              <w:t>UL Solutions</w:t>
            </w:r>
            <w:r w:rsidR="00835150" w:rsidRPr="00010614">
              <w:rPr>
                <w:rFonts w:cs="Arial"/>
              </w:rPr>
              <w:t xml:space="preserve"> </w:t>
            </w:r>
            <w:r w:rsidR="002D7F5C" w:rsidRPr="00010614">
              <w:rPr>
                <w:rFonts w:cs="Arial"/>
              </w:rPr>
              <w:t xml:space="preserve">INTERNAL </w:t>
            </w:r>
            <w:r w:rsidR="00835150" w:rsidRPr="00010614">
              <w:rPr>
                <w:rFonts w:cs="Arial"/>
              </w:rPr>
              <w:t>Only</w:t>
            </w:r>
          </w:p>
        </w:tc>
        <w:tc>
          <w:tcPr>
            <w:tcW w:w="5850" w:type="dxa"/>
            <w:vAlign w:val="center"/>
          </w:tcPr>
          <w:p w14:paraId="20BE0D3D" w14:textId="0D1508E3" w:rsidR="00835150" w:rsidRPr="00010614" w:rsidRDefault="00835150" w:rsidP="002D7F5C">
            <w:pPr>
              <w:rPr>
                <w:rFonts w:cs="Arial"/>
              </w:rPr>
            </w:pPr>
            <w:r w:rsidRPr="00010614">
              <w:rPr>
                <w:rFonts w:cs="Arial"/>
              </w:rPr>
              <w:t xml:space="preserve">Not to be distributed outside </w:t>
            </w:r>
            <w:r w:rsidR="00CC1FF3" w:rsidRPr="00010614">
              <w:rPr>
                <w:rFonts w:cs="Arial"/>
              </w:rPr>
              <w:t>UL Solutions</w:t>
            </w:r>
          </w:p>
        </w:tc>
      </w:tr>
      <w:tr w:rsidR="00835150" w:rsidRPr="00010614" w14:paraId="4D5A91B7" w14:textId="77777777" w:rsidTr="00E1098A">
        <w:trPr>
          <w:trHeight w:val="432"/>
        </w:trPr>
        <w:tc>
          <w:tcPr>
            <w:tcW w:w="3600" w:type="dxa"/>
            <w:vAlign w:val="center"/>
          </w:tcPr>
          <w:p w14:paraId="6787B21E" w14:textId="77777777" w:rsidR="00835150" w:rsidRPr="00010614" w:rsidRDefault="00835150" w:rsidP="00E1098A">
            <w:pPr>
              <w:pStyle w:val="ULRDocumentClassification"/>
              <w:rPr>
                <w:rFonts w:cs="Arial"/>
              </w:rPr>
            </w:pPr>
            <w:r w:rsidRPr="00010614">
              <w:rPr>
                <w:rFonts w:cs="Arial"/>
              </w:rPr>
              <w:t>Client’s Discretion</w:t>
            </w:r>
          </w:p>
        </w:tc>
        <w:tc>
          <w:tcPr>
            <w:tcW w:w="5850" w:type="dxa"/>
            <w:vAlign w:val="center"/>
          </w:tcPr>
          <w:p w14:paraId="5BC91C96" w14:textId="77777777" w:rsidR="00835150" w:rsidRPr="00010614" w:rsidRDefault="00835150" w:rsidP="00BC2A87">
            <w:pPr>
              <w:rPr>
                <w:rFonts w:cs="Arial"/>
              </w:rPr>
            </w:pPr>
            <w:r w:rsidRPr="00010614">
              <w:rPr>
                <w:rFonts w:cs="Arial"/>
              </w:rPr>
              <w:t>Distribution at the client’s discretion</w:t>
            </w:r>
          </w:p>
        </w:tc>
      </w:tr>
      <w:tr w:rsidR="00835150" w:rsidRPr="00010614" w14:paraId="4C6BD44D" w14:textId="77777777" w:rsidTr="00E1098A">
        <w:trPr>
          <w:trHeight w:val="432"/>
        </w:trPr>
        <w:tc>
          <w:tcPr>
            <w:tcW w:w="3600" w:type="dxa"/>
            <w:vAlign w:val="center"/>
          </w:tcPr>
          <w:p w14:paraId="2694F08D" w14:textId="77777777" w:rsidR="00835150" w:rsidRPr="00010614" w:rsidRDefault="00835150" w:rsidP="00E1098A">
            <w:pPr>
              <w:pStyle w:val="ULRDocumentClassification"/>
              <w:rPr>
                <w:rFonts w:cs="Arial"/>
              </w:rPr>
            </w:pPr>
            <w:r w:rsidRPr="00010614">
              <w:rPr>
                <w:rFonts w:cs="Arial"/>
              </w:rPr>
              <w:t>For Public Release</w:t>
            </w:r>
          </w:p>
        </w:tc>
        <w:tc>
          <w:tcPr>
            <w:tcW w:w="5850" w:type="dxa"/>
            <w:vAlign w:val="center"/>
          </w:tcPr>
          <w:p w14:paraId="3ADD073F" w14:textId="77777777" w:rsidR="00835150" w:rsidRPr="00010614" w:rsidRDefault="00835150" w:rsidP="00BC2A87">
            <w:pPr>
              <w:rPr>
                <w:rFonts w:cs="Arial"/>
              </w:rPr>
            </w:pPr>
            <w:r w:rsidRPr="00010614">
              <w:rPr>
                <w:rFonts w:cs="Arial"/>
              </w:rPr>
              <w:t>No restriction</w:t>
            </w:r>
          </w:p>
        </w:tc>
      </w:tr>
    </w:tbl>
    <w:p w14:paraId="5FBC74B3" w14:textId="77777777" w:rsidR="00F63CF8" w:rsidRPr="00010614" w:rsidRDefault="00F63CF8" w:rsidP="00F63CF8">
      <w:pPr>
        <w:rPr>
          <w:rFonts w:cs="Arial"/>
        </w:rPr>
      </w:pPr>
    </w:p>
    <w:p w14:paraId="5BD5D1FD" w14:textId="77777777" w:rsidR="00835150" w:rsidRPr="00010614" w:rsidRDefault="00835150" w:rsidP="00193245">
      <w:pPr>
        <w:pStyle w:val="ULRCommercial"/>
        <w:rPr>
          <w:rFonts w:cs="Arial"/>
        </w:rPr>
      </w:pPr>
      <w:r w:rsidRPr="00010614">
        <w:rPr>
          <w:rFonts w:cs="Arial"/>
        </w:rPr>
        <w:t>DOCUMENT CONTRIBUTORS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1"/>
        <w:gridCol w:w="3441"/>
        <w:gridCol w:w="2988"/>
      </w:tblGrid>
      <w:tr w:rsidR="00835150" w:rsidRPr="00010614" w14:paraId="5F19C48C" w14:textId="77777777" w:rsidTr="009C3441">
        <w:tc>
          <w:tcPr>
            <w:tcW w:w="3021" w:type="dxa"/>
          </w:tcPr>
          <w:p w14:paraId="34E5C462" w14:textId="77777777" w:rsidR="00835150" w:rsidRPr="00010614" w:rsidRDefault="00835150" w:rsidP="00A65B61">
            <w:pPr>
              <w:pStyle w:val="ULRCommercial"/>
              <w:rPr>
                <w:rFonts w:cs="Arial"/>
              </w:rPr>
            </w:pPr>
            <w:r w:rsidRPr="00010614">
              <w:rPr>
                <w:rFonts w:cs="Arial"/>
              </w:rPr>
              <w:t>AUTHOR(S)</w:t>
            </w:r>
          </w:p>
        </w:tc>
        <w:tc>
          <w:tcPr>
            <w:tcW w:w="3441" w:type="dxa"/>
          </w:tcPr>
          <w:p w14:paraId="6DABA589" w14:textId="77777777" w:rsidR="00835150" w:rsidRPr="00010614" w:rsidRDefault="00835150" w:rsidP="00A65B61">
            <w:pPr>
              <w:pStyle w:val="ULRCommercial"/>
              <w:rPr>
                <w:rFonts w:cs="Arial"/>
              </w:rPr>
            </w:pPr>
            <w:r w:rsidRPr="00010614">
              <w:rPr>
                <w:rFonts w:cs="Arial"/>
              </w:rPr>
              <w:t>REVIEWER(S)</w:t>
            </w:r>
          </w:p>
        </w:tc>
        <w:tc>
          <w:tcPr>
            <w:tcW w:w="2988" w:type="dxa"/>
          </w:tcPr>
          <w:p w14:paraId="6CFA72FA" w14:textId="77777777" w:rsidR="00835150" w:rsidRPr="00010614" w:rsidRDefault="00835150" w:rsidP="00A65B61">
            <w:pPr>
              <w:pStyle w:val="ULRCommercial"/>
              <w:rPr>
                <w:rFonts w:cs="Arial"/>
              </w:rPr>
            </w:pPr>
            <w:r w:rsidRPr="00010614">
              <w:rPr>
                <w:rFonts w:cs="Arial"/>
              </w:rPr>
              <w:t>APPROVED BY</w:t>
            </w:r>
          </w:p>
        </w:tc>
      </w:tr>
      <w:tr w:rsidR="00E1098A" w:rsidRPr="00010614" w14:paraId="0E50CE66" w14:textId="77777777" w:rsidTr="009C3441">
        <w:trPr>
          <w:trHeight w:val="720"/>
        </w:trPr>
        <w:tc>
          <w:tcPr>
            <w:tcW w:w="3021" w:type="dxa"/>
            <w:vAlign w:val="center"/>
          </w:tcPr>
          <w:p w14:paraId="7A962611" w14:textId="77B085DE" w:rsidR="00E1098A" w:rsidRPr="00010614" w:rsidRDefault="00AB6A79" w:rsidP="00EC2DAF">
            <w:pPr>
              <w:pStyle w:val="ULRAuthors"/>
              <w:rPr>
                <w:rFonts w:cs="Arial"/>
              </w:rPr>
            </w:pPr>
            <w:r>
              <w:rPr>
                <w:rFonts w:cs="Arial"/>
              </w:rPr>
              <w:t>First Initial. Last Name</w:t>
            </w:r>
          </w:p>
        </w:tc>
        <w:tc>
          <w:tcPr>
            <w:tcW w:w="3441" w:type="dxa"/>
            <w:vAlign w:val="center"/>
          </w:tcPr>
          <w:p w14:paraId="6D3F5A00" w14:textId="2E82EEF4" w:rsidR="00E1098A" w:rsidRPr="00010614" w:rsidRDefault="00AB6A79" w:rsidP="00C1033C">
            <w:pPr>
              <w:pStyle w:val="ULRAuthors"/>
              <w:rPr>
                <w:rFonts w:cs="Arial"/>
              </w:rPr>
            </w:pPr>
            <w:r w:rsidRPr="00AB6A79">
              <w:rPr>
                <w:rFonts w:cs="Arial"/>
              </w:rPr>
              <w:t>First Initial. Last Name</w:t>
            </w:r>
          </w:p>
        </w:tc>
        <w:tc>
          <w:tcPr>
            <w:tcW w:w="2988" w:type="dxa"/>
            <w:vAlign w:val="center"/>
          </w:tcPr>
          <w:p w14:paraId="326CADB5" w14:textId="255EA7DC" w:rsidR="00E1098A" w:rsidRPr="00010614" w:rsidRDefault="00AB6A79" w:rsidP="00C1033C">
            <w:pPr>
              <w:pStyle w:val="ULRAuthors"/>
              <w:rPr>
                <w:rFonts w:cs="Arial"/>
              </w:rPr>
            </w:pPr>
            <w:r w:rsidRPr="00AB6A79">
              <w:rPr>
                <w:rFonts w:cs="Arial"/>
              </w:rPr>
              <w:t>First Initial. Last Name</w:t>
            </w:r>
          </w:p>
        </w:tc>
      </w:tr>
    </w:tbl>
    <w:p w14:paraId="4D0AEA22" w14:textId="77777777" w:rsidR="00835150" w:rsidRPr="00010614" w:rsidRDefault="00835150" w:rsidP="00EC2DAF">
      <w:pPr>
        <w:pStyle w:val="ULRCommercial"/>
        <w:rPr>
          <w:rFonts w:cs="Arial"/>
        </w:rPr>
      </w:pPr>
      <w:r w:rsidRPr="00010614">
        <w:rPr>
          <w:rFonts w:cs="Arial"/>
        </w:rPr>
        <w:t>DOCUMENT HISTORY</w:t>
      </w:r>
    </w:p>
    <w:tbl>
      <w:tblPr>
        <w:tblW w:w="94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3420"/>
        <w:gridCol w:w="2999"/>
      </w:tblGrid>
      <w:tr w:rsidR="00835150" w:rsidRPr="00010614" w14:paraId="5DC7E8F6" w14:textId="77777777" w:rsidTr="0D68FBA1">
        <w:trPr>
          <w:trHeight w:val="334"/>
        </w:trPr>
        <w:tc>
          <w:tcPr>
            <w:tcW w:w="3060" w:type="dxa"/>
          </w:tcPr>
          <w:p w14:paraId="36C4F457" w14:textId="77777777" w:rsidR="00835150" w:rsidRPr="00010614" w:rsidRDefault="00835150" w:rsidP="00A65B61">
            <w:pPr>
              <w:pStyle w:val="ULRCommercial"/>
              <w:spacing w:line="240" w:lineRule="auto"/>
              <w:rPr>
                <w:rFonts w:cs="Arial"/>
              </w:rPr>
            </w:pPr>
            <w:r w:rsidRPr="00010614">
              <w:rPr>
                <w:rFonts w:cs="Arial"/>
              </w:rPr>
              <w:t>Issue</w:t>
            </w:r>
          </w:p>
        </w:tc>
        <w:tc>
          <w:tcPr>
            <w:tcW w:w="3420" w:type="dxa"/>
          </w:tcPr>
          <w:p w14:paraId="3CDE8D37" w14:textId="77777777" w:rsidR="00835150" w:rsidRPr="00010614" w:rsidRDefault="00835150" w:rsidP="00A65B61">
            <w:pPr>
              <w:pStyle w:val="ULRCommercial"/>
              <w:spacing w:line="240" w:lineRule="auto"/>
              <w:rPr>
                <w:rFonts w:cs="Arial"/>
              </w:rPr>
            </w:pPr>
            <w:r w:rsidRPr="00010614">
              <w:rPr>
                <w:rFonts w:cs="Arial"/>
              </w:rPr>
              <w:t>Date</w:t>
            </w:r>
          </w:p>
        </w:tc>
        <w:tc>
          <w:tcPr>
            <w:tcW w:w="2999" w:type="dxa"/>
          </w:tcPr>
          <w:p w14:paraId="40DC4821" w14:textId="77777777" w:rsidR="00835150" w:rsidRPr="00010614" w:rsidRDefault="00835150" w:rsidP="00A65B61">
            <w:pPr>
              <w:pStyle w:val="ULRCommercial"/>
              <w:spacing w:line="240" w:lineRule="auto"/>
              <w:rPr>
                <w:rFonts w:cs="Arial"/>
              </w:rPr>
            </w:pPr>
            <w:r w:rsidRPr="00010614">
              <w:rPr>
                <w:rFonts w:cs="Arial"/>
              </w:rPr>
              <w:t>Summary</w:t>
            </w:r>
          </w:p>
        </w:tc>
      </w:tr>
      <w:tr w:rsidR="00835150" w:rsidRPr="00010614" w14:paraId="2712AE46" w14:textId="77777777" w:rsidTr="0D68FBA1">
        <w:trPr>
          <w:trHeight w:hRule="exact" w:val="601"/>
        </w:trPr>
        <w:tc>
          <w:tcPr>
            <w:tcW w:w="3060" w:type="dxa"/>
            <w:vAlign w:val="center"/>
          </w:tcPr>
          <w:p w14:paraId="59411070" w14:textId="77777777" w:rsidR="00835150" w:rsidRPr="00010614" w:rsidRDefault="00B937D6" w:rsidP="00A65B61">
            <w:pPr>
              <w:pStyle w:val="ULRCommercial"/>
              <w:spacing w:line="240" w:lineRule="auto"/>
              <w:rPr>
                <w:rStyle w:val="ULRMediumRed"/>
                <w:rFonts w:cs="Arial"/>
              </w:rPr>
            </w:pPr>
            <w:r w:rsidRPr="00010614">
              <w:rPr>
                <w:rFonts w:cs="Arial"/>
              </w:rPr>
              <w:t>A</w:t>
            </w:r>
          </w:p>
        </w:tc>
        <w:tc>
          <w:tcPr>
            <w:tcW w:w="3420" w:type="dxa"/>
            <w:vAlign w:val="center"/>
          </w:tcPr>
          <w:p w14:paraId="3020882F" w14:textId="339B3940" w:rsidR="00835150" w:rsidRPr="00010614" w:rsidRDefault="00AB6A79" w:rsidP="00DE32C7">
            <w:pPr>
              <w:pStyle w:val="ULRDocHistory"/>
              <w:rPr>
                <w:rFonts w:cs="Arial"/>
              </w:rPr>
            </w:pPr>
            <w:r w:rsidRPr="0D68FBA1">
              <w:rPr>
                <w:rFonts w:cs="Arial"/>
              </w:rPr>
              <w:t>XX Month YYYY</w:t>
            </w:r>
          </w:p>
        </w:tc>
        <w:tc>
          <w:tcPr>
            <w:tcW w:w="2999" w:type="dxa"/>
            <w:vAlign w:val="center"/>
          </w:tcPr>
          <w:p w14:paraId="6B153156" w14:textId="77777777" w:rsidR="00835150" w:rsidRPr="00010614" w:rsidRDefault="00835150" w:rsidP="00DE32C7">
            <w:pPr>
              <w:pStyle w:val="ULRDocHistory"/>
              <w:rPr>
                <w:rFonts w:cs="Arial"/>
              </w:rPr>
            </w:pPr>
            <w:r w:rsidRPr="00010614">
              <w:rPr>
                <w:rFonts w:cs="Arial"/>
              </w:rPr>
              <w:t>Initial Draft</w:t>
            </w:r>
          </w:p>
        </w:tc>
      </w:tr>
    </w:tbl>
    <w:p w14:paraId="49347479" w14:textId="5D9080F8" w:rsidR="007C4343" w:rsidRPr="00010614" w:rsidRDefault="007C4343" w:rsidP="00DE738F">
      <w:pPr>
        <w:pStyle w:val="ULRTableofContents-FiguresHeading"/>
        <w:rPr>
          <w:rFonts w:cs="Arial"/>
        </w:rPr>
      </w:pPr>
      <w:r w:rsidRPr="00010614">
        <w:rPr>
          <w:rFonts w:cs="Arial"/>
        </w:rPr>
        <w:lastRenderedPageBreak/>
        <w:t>Table of Contents</w:t>
      </w:r>
    </w:p>
    <w:bookmarkStart w:id="1" w:name="_Toc260918961"/>
    <w:bookmarkStart w:id="2" w:name="_Toc260919213"/>
    <w:bookmarkStart w:id="3" w:name="ListOfFigures"/>
    <w:p w14:paraId="677C080A" w14:textId="71593255" w:rsidR="00C22ADF" w:rsidRDefault="00B821C4">
      <w:pPr>
        <w:pStyle w:val="TOC1"/>
        <w:rPr>
          <w:rFonts w:asciiTheme="minorHAnsi" w:eastAsiaTheme="minorEastAsia" w:hAnsiTheme="minorHAnsi" w:cstheme="minorBidi"/>
          <w:b w:val="0"/>
          <w:bCs w:val="0"/>
          <w:kern w:val="2"/>
          <w:sz w:val="22"/>
          <w:szCs w:val="22"/>
          <w:lang w:eastAsia="zh-CN"/>
          <w14:ligatures w14:val="standardContextual"/>
        </w:rPr>
      </w:pPr>
      <w:r w:rsidRPr="00010614">
        <w:rPr>
          <w:rFonts w:cs="Arial"/>
          <w:b w:val="0"/>
          <w:bCs w:val="0"/>
          <w:highlight w:val="yellow"/>
        </w:rPr>
        <w:fldChar w:fldCharType="begin"/>
      </w:r>
      <w:r w:rsidRPr="00010614">
        <w:rPr>
          <w:rFonts w:cs="Arial"/>
          <w:b w:val="0"/>
          <w:bCs w:val="0"/>
          <w:highlight w:val="yellow"/>
        </w:rPr>
        <w:instrText xml:space="preserve"> TOC \o "1-3" \h \z \u </w:instrText>
      </w:r>
      <w:r w:rsidRPr="00010614">
        <w:rPr>
          <w:rFonts w:cs="Arial"/>
          <w:b w:val="0"/>
          <w:bCs w:val="0"/>
          <w:highlight w:val="yellow"/>
        </w:rPr>
        <w:fldChar w:fldCharType="separate"/>
      </w:r>
      <w:hyperlink w:anchor="_Toc156564057" w:history="1">
        <w:r w:rsidR="00C22ADF" w:rsidRPr="00E67492">
          <w:rPr>
            <w:rStyle w:val="Hyperlink"/>
          </w:rPr>
          <w:t>1.</w:t>
        </w:r>
        <w:r w:rsidR="00C22ADF">
          <w:rPr>
            <w:rFonts w:asciiTheme="minorHAnsi" w:eastAsiaTheme="minorEastAsia" w:hAnsiTheme="minorHAnsi" w:cstheme="minorBidi"/>
            <w:b w:val="0"/>
            <w:bCs w:val="0"/>
            <w:kern w:val="2"/>
            <w:sz w:val="22"/>
            <w:szCs w:val="22"/>
            <w:lang w:eastAsia="zh-CN"/>
            <w14:ligatures w14:val="standardContextual"/>
          </w:rPr>
          <w:tab/>
        </w:r>
        <w:r w:rsidR="00C22ADF" w:rsidRPr="00E67492">
          <w:rPr>
            <w:rStyle w:val="Hyperlink"/>
          </w:rPr>
          <w:t>Executive Summary</w:t>
        </w:r>
        <w:r w:rsidR="00C22ADF">
          <w:rPr>
            <w:webHidden/>
          </w:rPr>
          <w:tab/>
        </w:r>
        <w:r w:rsidR="00C22ADF">
          <w:rPr>
            <w:webHidden/>
          </w:rPr>
          <w:fldChar w:fldCharType="begin"/>
        </w:r>
        <w:r w:rsidR="00C22ADF">
          <w:rPr>
            <w:webHidden/>
          </w:rPr>
          <w:instrText xml:space="preserve"> PAGEREF _Toc156564057 \h </w:instrText>
        </w:r>
        <w:r w:rsidR="00C22ADF">
          <w:rPr>
            <w:webHidden/>
          </w:rPr>
        </w:r>
        <w:r w:rsidR="00C22ADF">
          <w:rPr>
            <w:webHidden/>
          </w:rPr>
          <w:fldChar w:fldCharType="separate"/>
        </w:r>
        <w:r w:rsidR="00C22ADF">
          <w:rPr>
            <w:webHidden/>
          </w:rPr>
          <w:t>1</w:t>
        </w:r>
        <w:r w:rsidR="00C22ADF">
          <w:rPr>
            <w:webHidden/>
          </w:rPr>
          <w:fldChar w:fldCharType="end"/>
        </w:r>
      </w:hyperlink>
    </w:p>
    <w:p w14:paraId="1C4D5DDF" w14:textId="4CC7F9E0" w:rsidR="00C22ADF" w:rsidRDefault="00C22ADF">
      <w:pPr>
        <w:pStyle w:val="TOC2"/>
        <w:rPr>
          <w:rFonts w:asciiTheme="minorHAnsi" w:eastAsiaTheme="minorEastAsia" w:hAnsiTheme="minorHAnsi" w:cstheme="minorBidi"/>
          <w:b w:val="0"/>
          <w:i w:val="0"/>
          <w:iCs w:val="0"/>
          <w:kern w:val="2"/>
          <w:sz w:val="22"/>
          <w:szCs w:val="22"/>
          <w:lang w:eastAsia="zh-CN"/>
          <w14:ligatures w14:val="standardContextual"/>
        </w:rPr>
      </w:pPr>
      <w:hyperlink w:anchor="_Toc156564058" w:history="1">
        <w:r w:rsidRPr="00E67492">
          <w:rPr>
            <w:rStyle w:val="Hyperlink"/>
          </w:rPr>
          <w:t>1.1</w:t>
        </w:r>
        <w:r>
          <w:rPr>
            <w:webHidden/>
          </w:rPr>
          <w:tab/>
        </w:r>
        <w:r>
          <w:rPr>
            <w:webHidden/>
          </w:rPr>
          <w:fldChar w:fldCharType="begin"/>
        </w:r>
        <w:r>
          <w:rPr>
            <w:webHidden/>
          </w:rPr>
          <w:instrText xml:space="preserve"> PAGEREF _Toc156564058 \h </w:instrText>
        </w:r>
        <w:r>
          <w:rPr>
            <w:webHidden/>
          </w:rPr>
        </w:r>
        <w:r>
          <w:rPr>
            <w:webHidden/>
          </w:rPr>
          <w:fldChar w:fldCharType="separate"/>
        </w:r>
        <w:r>
          <w:rPr>
            <w:webHidden/>
          </w:rPr>
          <w:t>1</w:t>
        </w:r>
        <w:r>
          <w:rPr>
            <w:webHidden/>
          </w:rPr>
          <w:fldChar w:fldCharType="end"/>
        </w:r>
      </w:hyperlink>
    </w:p>
    <w:p w14:paraId="5F16FF9D" w14:textId="14042062" w:rsidR="00C22ADF" w:rsidRDefault="00C22ADF">
      <w:pPr>
        <w:pStyle w:val="TOC3"/>
        <w:rPr>
          <w:rFonts w:asciiTheme="minorHAnsi" w:eastAsiaTheme="minorEastAsia" w:hAnsiTheme="minorHAnsi" w:cstheme="minorBidi"/>
          <w:noProof/>
          <w:kern w:val="2"/>
          <w:sz w:val="22"/>
          <w:szCs w:val="22"/>
          <w:lang w:eastAsia="zh-CN"/>
          <w14:ligatures w14:val="standardContextual"/>
        </w:rPr>
      </w:pPr>
      <w:hyperlink w:anchor="_Toc156564059" w:history="1">
        <w:r w:rsidRPr="00E67492">
          <w:rPr>
            <w:rStyle w:val="Hyperlink"/>
            <w:noProof/>
          </w:rPr>
          <w:t>1.1.1</w:t>
        </w:r>
        <w:r>
          <w:rPr>
            <w:noProof/>
            <w:webHidden/>
          </w:rPr>
          <w:tab/>
        </w:r>
        <w:r>
          <w:rPr>
            <w:noProof/>
            <w:webHidden/>
          </w:rPr>
          <w:fldChar w:fldCharType="begin"/>
        </w:r>
        <w:r>
          <w:rPr>
            <w:noProof/>
            <w:webHidden/>
          </w:rPr>
          <w:instrText xml:space="preserve"> PAGEREF _Toc156564059 \h </w:instrText>
        </w:r>
        <w:r>
          <w:rPr>
            <w:noProof/>
            <w:webHidden/>
          </w:rPr>
        </w:r>
        <w:r>
          <w:rPr>
            <w:noProof/>
            <w:webHidden/>
          </w:rPr>
          <w:fldChar w:fldCharType="separate"/>
        </w:r>
        <w:r>
          <w:rPr>
            <w:noProof/>
            <w:webHidden/>
          </w:rPr>
          <w:t>1</w:t>
        </w:r>
        <w:r>
          <w:rPr>
            <w:noProof/>
            <w:webHidden/>
          </w:rPr>
          <w:fldChar w:fldCharType="end"/>
        </w:r>
      </w:hyperlink>
    </w:p>
    <w:p w14:paraId="10590E71" w14:textId="4CC2B12B" w:rsidR="00C22ADF" w:rsidRDefault="00C22ADF">
      <w:pPr>
        <w:pStyle w:val="TOC3"/>
        <w:rPr>
          <w:rFonts w:asciiTheme="minorHAnsi" w:eastAsiaTheme="minorEastAsia" w:hAnsiTheme="minorHAnsi" w:cstheme="minorBidi"/>
          <w:noProof/>
          <w:kern w:val="2"/>
          <w:sz w:val="22"/>
          <w:szCs w:val="22"/>
          <w:lang w:eastAsia="zh-CN"/>
          <w14:ligatures w14:val="standardContextual"/>
        </w:rPr>
      </w:pPr>
      <w:hyperlink w:anchor="_Toc156564060" w:history="1">
        <w:r w:rsidRPr="00E67492">
          <w:rPr>
            <w:rStyle w:val="Hyperlink"/>
            <w:noProof/>
          </w:rPr>
          <w:t>1.1.2</w:t>
        </w:r>
        <w:r>
          <w:rPr>
            <w:rFonts w:asciiTheme="minorHAnsi" w:eastAsiaTheme="minorEastAsia" w:hAnsiTheme="minorHAnsi" w:cstheme="minorBidi"/>
            <w:noProof/>
            <w:kern w:val="2"/>
            <w:sz w:val="22"/>
            <w:szCs w:val="22"/>
            <w:lang w:eastAsia="zh-CN"/>
            <w14:ligatures w14:val="standardContextual"/>
          </w:rPr>
          <w:tab/>
        </w:r>
        <w:r w:rsidRPr="00E67492">
          <w:rPr>
            <w:rStyle w:val="Hyperlink"/>
            <w:noProof/>
          </w:rPr>
          <w:t>Tracker Supply Agreement</w:t>
        </w:r>
        <w:r>
          <w:rPr>
            <w:noProof/>
            <w:webHidden/>
          </w:rPr>
          <w:tab/>
        </w:r>
        <w:r>
          <w:rPr>
            <w:noProof/>
            <w:webHidden/>
          </w:rPr>
          <w:fldChar w:fldCharType="begin"/>
        </w:r>
        <w:r>
          <w:rPr>
            <w:noProof/>
            <w:webHidden/>
          </w:rPr>
          <w:instrText xml:space="preserve"> PAGEREF _Toc156564060 \h </w:instrText>
        </w:r>
        <w:r>
          <w:rPr>
            <w:noProof/>
            <w:webHidden/>
          </w:rPr>
        </w:r>
        <w:r>
          <w:rPr>
            <w:noProof/>
            <w:webHidden/>
          </w:rPr>
          <w:fldChar w:fldCharType="separate"/>
        </w:r>
        <w:r>
          <w:rPr>
            <w:noProof/>
            <w:webHidden/>
          </w:rPr>
          <w:t>1</w:t>
        </w:r>
        <w:r>
          <w:rPr>
            <w:noProof/>
            <w:webHidden/>
          </w:rPr>
          <w:fldChar w:fldCharType="end"/>
        </w:r>
      </w:hyperlink>
    </w:p>
    <w:p w14:paraId="1BC29712" w14:textId="438BC7D0" w:rsidR="007C4343" w:rsidRPr="00010614" w:rsidRDefault="00B821C4" w:rsidP="009E4EC4">
      <w:pPr>
        <w:pStyle w:val="TableofFigures"/>
        <w:ind w:left="0" w:firstLine="0"/>
        <w:rPr>
          <w:rFonts w:eastAsiaTheme="minorHAnsi" w:cs="Arial"/>
          <w:highlight w:val="yellow"/>
        </w:rPr>
      </w:pPr>
      <w:r w:rsidRPr="00010614">
        <w:rPr>
          <w:rFonts w:eastAsiaTheme="minorHAnsi" w:cs="Arial"/>
          <w:b/>
          <w:bCs/>
          <w:sz w:val="24"/>
          <w:highlight w:val="yellow"/>
        </w:rPr>
        <w:fldChar w:fldCharType="end"/>
      </w:r>
    </w:p>
    <w:p w14:paraId="132A5B2B" w14:textId="77777777" w:rsidR="0007025C" w:rsidRPr="00010614" w:rsidRDefault="0007025C">
      <w:pPr>
        <w:spacing w:after="200" w:line="276" w:lineRule="auto"/>
        <w:rPr>
          <w:rFonts w:eastAsia="Times New Roman" w:cs="Arial"/>
          <w:b/>
          <w:caps/>
          <w:noProof/>
          <w:color w:val="C02032"/>
          <w:sz w:val="28"/>
        </w:rPr>
      </w:pPr>
      <w:r w:rsidRPr="00010614">
        <w:rPr>
          <w:rFonts w:cs="Arial"/>
        </w:rPr>
        <w:br w:type="page"/>
      </w:r>
    </w:p>
    <w:p w14:paraId="5AF83AFD" w14:textId="556A9332" w:rsidR="007C4343" w:rsidRPr="00010614" w:rsidRDefault="007C4343" w:rsidP="00DE738F">
      <w:pPr>
        <w:pStyle w:val="ULRTableofContents-FiguresHeading"/>
        <w:rPr>
          <w:rFonts w:cs="Arial"/>
        </w:rPr>
      </w:pPr>
      <w:r w:rsidRPr="00010614">
        <w:rPr>
          <w:rFonts w:cs="Arial"/>
        </w:rPr>
        <w:lastRenderedPageBreak/>
        <w:t>L</w:t>
      </w:r>
      <w:bookmarkEnd w:id="1"/>
      <w:bookmarkEnd w:id="2"/>
      <w:r w:rsidRPr="00010614">
        <w:rPr>
          <w:rFonts w:cs="Arial"/>
        </w:rPr>
        <w:t>ist of Figures</w:t>
      </w:r>
    </w:p>
    <w:bookmarkStart w:id="4" w:name="_Toc260918962"/>
    <w:bookmarkStart w:id="5" w:name="_Toc260919214"/>
    <w:p w14:paraId="7FFBE8DA" w14:textId="5B8221DB" w:rsidR="00462125" w:rsidRPr="00010614" w:rsidRDefault="00EC458E" w:rsidP="00462125">
      <w:pPr>
        <w:pStyle w:val="TableofFigures"/>
        <w:rPr>
          <w:rFonts w:cs="Arial"/>
        </w:rPr>
      </w:pPr>
      <w:r w:rsidRPr="00010614">
        <w:rPr>
          <w:rFonts w:cs="Arial"/>
        </w:rPr>
        <w:fldChar w:fldCharType="begin"/>
      </w:r>
      <w:r w:rsidRPr="00010614">
        <w:rPr>
          <w:rFonts w:cs="Arial"/>
        </w:rPr>
        <w:instrText xml:space="preserve"> TOC \h \z \c "Figure" </w:instrText>
      </w:r>
      <w:r w:rsidRPr="00010614">
        <w:rPr>
          <w:rFonts w:cs="Arial"/>
        </w:rPr>
        <w:fldChar w:fldCharType="separate"/>
      </w:r>
      <w:r w:rsidR="00C22ADF">
        <w:rPr>
          <w:rFonts w:cs="Arial"/>
          <w:b/>
          <w:bCs/>
        </w:rPr>
        <w:t>No table of figures entries found.</w:t>
      </w:r>
      <w:r w:rsidRPr="00010614">
        <w:rPr>
          <w:rFonts w:cs="Arial"/>
        </w:rPr>
        <w:fldChar w:fldCharType="end"/>
      </w:r>
      <w:bookmarkEnd w:id="3"/>
    </w:p>
    <w:p w14:paraId="7E20F771" w14:textId="77777777" w:rsidR="00462125" w:rsidRPr="00010614" w:rsidRDefault="00462125" w:rsidP="008361A5">
      <w:pPr>
        <w:rPr>
          <w:rFonts w:cs="Arial"/>
        </w:rPr>
      </w:pPr>
      <w:r w:rsidRPr="00010614">
        <w:rPr>
          <w:rFonts w:cs="Arial"/>
        </w:rPr>
        <w:br w:type="page"/>
      </w:r>
    </w:p>
    <w:p w14:paraId="0B5D2C01" w14:textId="77777777" w:rsidR="007C4343" w:rsidRPr="00010614" w:rsidRDefault="007C4343" w:rsidP="00DE738F">
      <w:pPr>
        <w:pStyle w:val="ULRTableofContents-FiguresHeading"/>
        <w:rPr>
          <w:rFonts w:cs="Arial"/>
        </w:rPr>
      </w:pPr>
      <w:bookmarkStart w:id="6" w:name="ListOfTables"/>
      <w:r w:rsidRPr="00010614">
        <w:rPr>
          <w:rFonts w:cs="Arial"/>
        </w:rPr>
        <w:lastRenderedPageBreak/>
        <w:t>List of Tables</w:t>
      </w:r>
      <w:bookmarkEnd w:id="4"/>
      <w:bookmarkEnd w:id="5"/>
    </w:p>
    <w:bookmarkStart w:id="7" w:name="_Toc241986530"/>
    <w:bookmarkStart w:id="8" w:name="_Toc242162197"/>
    <w:bookmarkStart w:id="9" w:name="_Toc242162207"/>
    <w:bookmarkStart w:id="10" w:name="_Toc242251717"/>
    <w:bookmarkStart w:id="11" w:name="_Toc127330754"/>
    <w:bookmarkStart w:id="12" w:name="_Toc127331059"/>
    <w:bookmarkStart w:id="13" w:name="_Toc127331144"/>
    <w:p w14:paraId="4C422BA4" w14:textId="56746B1B" w:rsidR="00C22ADF" w:rsidRDefault="007C4343">
      <w:pPr>
        <w:pStyle w:val="TableofFigures"/>
        <w:rPr>
          <w:rFonts w:asciiTheme="minorHAnsi" w:eastAsiaTheme="minorEastAsia" w:hAnsiTheme="minorHAnsi" w:cstheme="minorBidi"/>
          <w:kern w:val="2"/>
          <w:sz w:val="22"/>
          <w:szCs w:val="22"/>
          <w:lang w:eastAsia="zh-CN"/>
          <w14:ligatures w14:val="standardContextual"/>
        </w:rPr>
      </w:pPr>
      <w:r w:rsidRPr="00010614">
        <w:rPr>
          <w:rFonts w:cs="Arial"/>
        </w:rPr>
        <w:fldChar w:fldCharType="begin"/>
      </w:r>
      <w:r w:rsidRPr="00010614">
        <w:rPr>
          <w:rFonts w:cs="Arial"/>
        </w:rPr>
        <w:instrText xml:space="preserve"> TOC \h \z \c "Table" </w:instrText>
      </w:r>
      <w:r w:rsidRPr="00010614">
        <w:rPr>
          <w:rFonts w:cs="Arial"/>
        </w:rPr>
        <w:fldChar w:fldCharType="separate"/>
      </w:r>
      <w:hyperlink w:anchor="_Toc156564061" w:history="1">
        <w:r w:rsidR="00C22ADF" w:rsidRPr="002216E9">
          <w:rPr>
            <w:rStyle w:val="Hyperlink"/>
          </w:rPr>
          <w:t>Table 1.1:  Key Terms of Tracker Supply Agreement</w:t>
        </w:r>
        <w:r w:rsidR="00C22ADF">
          <w:rPr>
            <w:webHidden/>
          </w:rPr>
          <w:tab/>
        </w:r>
        <w:r w:rsidR="00C22ADF">
          <w:rPr>
            <w:webHidden/>
          </w:rPr>
          <w:fldChar w:fldCharType="begin"/>
        </w:r>
        <w:r w:rsidR="00C22ADF">
          <w:rPr>
            <w:webHidden/>
          </w:rPr>
          <w:instrText xml:space="preserve"> PAGEREF _Toc156564061 \h </w:instrText>
        </w:r>
        <w:r w:rsidR="00C22ADF">
          <w:rPr>
            <w:webHidden/>
          </w:rPr>
        </w:r>
        <w:r w:rsidR="00C22ADF">
          <w:rPr>
            <w:webHidden/>
          </w:rPr>
          <w:fldChar w:fldCharType="separate"/>
        </w:r>
        <w:r w:rsidR="00C22ADF">
          <w:rPr>
            <w:webHidden/>
          </w:rPr>
          <w:t>1</w:t>
        </w:r>
        <w:r w:rsidR="00C22ADF">
          <w:rPr>
            <w:webHidden/>
          </w:rPr>
          <w:fldChar w:fldCharType="end"/>
        </w:r>
      </w:hyperlink>
    </w:p>
    <w:p w14:paraId="7F8A1BC1" w14:textId="2191078D" w:rsidR="00D5700F" w:rsidRPr="00010614" w:rsidRDefault="007C4343" w:rsidP="00855C29">
      <w:pPr>
        <w:pStyle w:val="TOC1"/>
        <w:rPr>
          <w:rFonts w:cs="Arial"/>
        </w:rPr>
        <w:sectPr w:rsidR="00D5700F" w:rsidRPr="00010614" w:rsidSect="00177A69">
          <w:headerReference w:type="default" r:id="rId16"/>
          <w:footerReference w:type="default" r:id="rId17"/>
          <w:pgSz w:w="12240" w:h="15840" w:code="1"/>
          <w:pgMar w:top="1440" w:right="1107" w:bottom="1440" w:left="1440" w:header="720" w:footer="758" w:gutter="0"/>
          <w:pgNumType w:fmt="lowerRoman" w:start="1"/>
          <w:cols w:space="720"/>
          <w:docGrid w:linePitch="360"/>
        </w:sectPr>
      </w:pPr>
      <w:r w:rsidRPr="00010614">
        <w:rPr>
          <w:rFonts w:cs="Arial"/>
        </w:rPr>
        <w:fldChar w:fldCharType="end"/>
      </w:r>
      <w:bookmarkEnd w:id="7"/>
      <w:bookmarkEnd w:id="8"/>
      <w:bookmarkEnd w:id="9"/>
      <w:bookmarkEnd w:id="10"/>
    </w:p>
    <w:bookmarkEnd w:id="6"/>
    <w:bookmarkEnd w:id="11"/>
    <w:bookmarkEnd w:id="12"/>
    <w:bookmarkEnd w:id="13"/>
    <w:p w14:paraId="1FF693A6" w14:textId="77777777" w:rsidR="00936E2D" w:rsidRPr="00936E2D" w:rsidRDefault="00936E2D" w:rsidP="00B46161">
      <w:pPr>
        <w:pStyle w:val="Heading1"/>
        <w:numPr>
          <w:ilvl w:val="0"/>
          <w:numId w:val="0"/>
        </w:numPr>
        <w:rPr>
          <w:color w:val="7030A0"/>
        </w:rPr>
      </w:pPr>
    </w:p>
    <w:sectPr w:rsidR="00936E2D" w:rsidRPr="00936E2D" w:rsidSect="00177A69">
      <w:headerReference w:type="default" r:id="rId18"/>
      <w:footerReference w:type="default" r:id="rId19"/>
      <w:footnotePr>
        <w:numRestart w:val="eachSect"/>
      </w:footnotePr>
      <w:pgSz w:w="12240" w:h="15840" w:code="1"/>
      <w:pgMar w:top="1440" w:right="1440" w:bottom="1440" w:left="1440" w:header="720" w:footer="75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2CAC2" w14:textId="77777777" w:rsidR="00355547" w:rsidRDefault="00355547" w:rsidP="00BC2A87">
      <w:r>
        <w:separator/>
      </w:r>
    </w:p>
  </w:endnote>
  <w:endnote w:type="continuationSeparator" w:id="0">
    <w:p w14:paraId="01BC8959" w14:textId="77777777" w:rsidR="00355547" w:rsidRDefault="00355547" w:rsidP="00BC2A87">
      <w:r>
        <w:continuationSeparator/>
      </w:r>
    </w:p>
  </w:endnote>
  <w:endnote w:type="continuationNotice" w:id="1">
    <w:p w14:paraId="15DBD01C" w14:textId="77777777" w:rsidR="00355547" w:rsidRDefault="003555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mago Pro Book">
    <w:altName w:val="Times New Roman"/>
    <w:charset w:val="00"/>
    <w:family w:val="auto"/>
    <w:pitch w:val="variable"/>
    <w:sig w:usb0="00000001" w:usb1="5000205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21002A87" w:usb1="090F0000" w:usb2="00000010" w:usb3="00000000" w:csb0="003F01FF" w:csb1="00000000"/>
  </w:font>
  <w:font w:name="Arial Narrow">
    <w:panose1 w:val="020B0606020202030204"/>
    <w:charset w:val="00"/>
    <w:family w:val="swiss"/>
    <w:pitch w:val="variable"/>
    <w:sig w:usb0="00000287" w:usb1="00000800" w:usb2="00000000" w:usb3="00000000" w:csb0="0000009F" w:csb1="00000000"/>
  </w:font>
  <w:font w:name="Calibri Bold">
    <w:panose1 w:val="00000000000000000000"/>
    <w:charset w:val="00"/>
    <w:family w:val="roman"/>
    <w:notTrueType/>
    <w:pitch w:val="default"/>
  </w:font>
  <w:font w:name="Bembo">
    <w:charset w:val="00"/>
    <w:family w:val="roman"/>
    <w:pitch w:val="variable"/>
    <w:sig w:usb0="8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A6CA8" w14:textId="11275F24" w:rsidR="00261466" w:rsidRDefault="00BC2A75" w:rsidP="00E7225D">
    <w:pPr>
      <w:pStyle w:val="ULRFooter"/>
      <w:rPr>
        <w:rStyle w:val="Hyperlink"/>
      </w:rPr>
    </w:pPr>
    <w:r w:rsidRPr="006E1E3D">
      <w:rPr>
        <w:szCs w:val="20"/>
      </w:rPr>
      <w:fldChar w:fldCharType="begin"/>
    </w:r>
    <w:r w:rsidRPr="006E1E3D">
      <w:rPr>
        <w:szCs w:val="20"/>
      </w:rPr>
      <w:instrText xml:space="preserve"> DOCPROPERTY  Legal_Entity  \* MERGEFORMAT </w:instrText>
    </w:r>
    <w:r w:rsidRPr="006E1E3D">
      <w:rPr>
        <w:szCs w:val="20"/>
      </w:rPr>
      <w:fldChar w:fldCharType="separate"/>
    </w:r>
    <w:r w:rsidR="00936E2D">
      <w:rPr>
        <w:szCs w:val="20"/>
      </w:rPr>
      <w:t>UL Services Group LLC</w:t>
    </w:r>
    <w:r w:rsidRPr="006E1E3D">
      <w:rPr>
        <w:szCs w:val="20"/>
      </w:rPr>
      <w:fldChar w:fldCharType="end"/>
    </w:r>
    <w:r w:rsidRPr="009567FF">
      <w:rPr>
        <w:szCs w:val="20"/>
      </w:rPr>
      <w:br/>
    </w:r>
    <w:r w:rsidRPr="009567FF">
      <w:rPr>
        <w:szCs w:val="20"/>
      </w:rPr>
      <w:fldChar w:fldCharType="begin"/>
    </w:r>
    <w:r w:rsidRPr="009567FF">
      <w:rPr>
        <w:szCs w:val="20"/>
      </w:rPr>
      <w:instrText xml:space="preserve"> DOCPROPERTY  Office_Address  \* MERGEFORMAT </w:instrText>
    </w:r>
    <w:r w:rsidRPr="009567FF">
      <w:rPr>
        <w:szCs w:val="20"/>
      </w:rPr>
      <w:fldChar w:fldCharType="separate"/>
    </w:r>
    <w:r w:rsidR="00936E2D">
      <w:rPr>
        <w:szCs w:val="20"/>
      </w:rPr>
      <w:t>23 British American Blvd.</w:t>
    </w:r>
    <w:r w:rsidRPr="009567FF">
      <w:rPr>
        <w:szCs w:val="20"/>
      </w:rPr>
      <w:fldChar w:fldCharType="end"/>
    </w:r>
    <w:r w:rsidRPr="009567FF">
      <w:rPr>
        <w:szCs w:val="20"/>
      </w:rPr>
      <w:t xml:space="preserve"> |</w:t>
    </w:r>
    <w:r w:rsidRPr="009567FF">
      <w:rPr>
        <w:rFonts w:cs="MS Shell Dlg 2"/>
        <w:szCs w:val="20"/>
      </w:rPr>
      <w:t xml:space="preserve"> </w:t>
    </w:r>
    <w:r w:rsidRPr="009567FF">
      <w:rPr>
        <w:szCs w:val="20"/>
      </w:rPr>
      <w:fldChar w:fldCharType="begin"/>
    </w:r>
    <w:r w:rsidRPr="009567FF">
      <w:rPr>
        <w:szCs w:val="20"/>
      </w:rPr>
      <w:instrText xml:space="preserve"> DOCPROPERTY  Office_City  \* MERGEFORMAT </w:instrText>
    </w:r>
    <w:r w:rsidRPr="009567FF">
      <w:rPr>
        <w:szCs w:val="20"/>
      </w:rPr>
      <w:fldChar w:fldCharType="separate"/>
    </w:r>
    <w:r w:rsidR="00936E2D">
      <w:rPr>
        <w:szCs w:val="20"/>
      </w:rPr>
      <w:t>Latham, NY 12110</w:t>
    </w:r>
    <w:r w:rsidRPr="009567FF">
      <w:rPr>
        <w:szCs w:val="20"/>
      </w:rPr>
      <w:fldChar w:fldCharType="end"/>
    </w:r>
    <w:r w:rsidRPr="009567FF">
      <w:rPr>
        <w:szCs w:val="20"/>
      </w:rPr>
      <w:t xml:space="preserve"> | </w:t>
    </w:r>
    <w:r w:rsidRPr="009567FF">
      <w:rPr>
        <w:szCs w:val="20"/>
      </w:rPr>
      <w:fldChar w:fldCharType="begin"/>
    </w:r>
    <w:r w:rsidRPr="009567FF">
      <w:rPr>
        <w:szCs w:val="20"/>
      </w:rPr>
      <w:instrText xml:space="preserve"> DOCPROPERTY  Office_Country  \* MERGEFORMAT </w:instrText>
    </w:r>
    <w:r w:rsidRPr="009567FF">
      <w:rPr>
        <w:szCs w:val="20"/>
      </w:rPr>
      <w:fldChar w:fldCharType="separate"/>
    </w:r>
    <w:r w:rsidR="00936E2D">
      <w:rPr>
        <w:szCs w:val="20"/>
      </w:rPr>
      <w:t>USA</w:t>
    </w:r>
    <w:r w:rsidRPr="009567FF">
      <w:rPr>
        <w:szCs w:val="20"/>
      </w:rPr>
      <w:fldChar w:fldCharType="end"/>
    </w:r>
    <w:r w:rsidRPr="009567FF">
      <w:rPr>
        <w:szCs w:val="20"/>
      </w:rPr>
      <w:t xml:space="preserve"> </w:t>
    </w:r>
    <w:r w:rsidRPr="009567FF">
      <w:rPr>
        <w:szCs w:val="20"/>
      </w:rPr>
      <w:br/>
    </w:r>
    <w:hyperlink r:id="rId1" w:history="1">
      <w:r>
        <w:rPr>
          <w:rStyle w:val="Hyperlink"/>
        </w:rPr>
        <w:t>www.ul.com/renewables</w:t>
      </w:r>
    </w:hyperlink>
  </w:p>
  <w:p w14:paraId="439734B5" w14:textId="2C441AA2" w:rsidR="00261466" w:rsidRPr="009567FF" w:rsidRDefault="00261466" w:rsidP="00E7225D">
    <w:pPr>
      <w:pStyle w:val="ULRFooter"/>
      <w:rPr>
        <w:szCs w:val="20"/>
      </w:rPr>
    </w:pPr>
    <w:r w:rsidRPr="006E1E3D">
      <w:rPr>
        <w:rFonts w:cs="Arial"/>
        <w:szCs w:val="20"/>
      </w:rPr>
      <w:t>©</w:t>
    </w:r>
    <w:r w:rsidR="00325BC4" w:rsidRPr="006E1E3D">
      <w:rPr>
        <w:szCs w:val="20"/>
      </w:rPr>
      <w:t>202</w:t>
    </w:r>
    <w:r w:rsidR="00AB7062" w:rsidRPr="006E1E3D">
      <w:rPr>
        <w:szCs w:val="20"/>
      </w:rPr>
      <w:t>2</w:t>
    </w:r>
    <w:r w:rsidR="00325BC4" w:rsidRPr="006E1E3D">
      <w:rPr>
        <w:szCs w:val="20"/>
      </w:rPr>
      <w:t xml:space="preserve"> UL Services Group LLC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CA2A6" w14:textId="049455D5" w:rsidR="00BC2A75" w:rsidRPr="00C3065E" w:rsidRDefault="00936E2D" w:rsidP="00BC2A87">
    <w:fldSimple w:instr="DOCPROPERTY  Legal_Entity  \* MERGEFORMAT">
      <w:r>
        <w:t>UL Services Group LLC</w:t>
      </w:r>
    </w:fldSimple>
    <w:r w:rsidR="00BC2A75">
      <w:br/>
    </w:r>
    <w:fldSimple w:instr="DOCPROPERTY  Office_Address  \* MERGEFORMAT">
      <w:r>
        <w:t>23 British American Blvd.</w:t>
      </w:r>
    </w:fldSimple>
    <w:r w:rsidR="00BC2A75" w:rsidRPr="00C3065E">
      <w:t xml:space="preserve">  | </w:t>
    </w:r>
    <w:r w:rsidR="00BC2A75">
      <w:t xml:space="preserve"> </w:t>
    </w:r>
    <w:fldSimple w:instr="DOCPROPERTY  Office_Address  \* MERGEFORMAT">
      <w:r>
        <w:t>23 British American Blvd.</w:t>
      </w:r>
    </w:fldSimple>
    <w:r w:rsidR="00BC2A75" w:rsidRPr="00C3065E">
      <w:t xml:space="preserve"> | </w:t>
    </w:r>
    <w:fldSimple w:instr="DOCPROPERTY  Office_City  \* MERGEFORMAT">
      <w:r>
        <w:t>Latham, NY 12110</w:t>
      </w:r>
    </w:fldSimple>
    <w:r w:rsidR="00BC2A75" w:rsidRPr="00C3065E">
      <w:t xml:space="preserve">  | </w:t>
    </w:r>
    <w:fldSimple w:instr="DOCPROPERTY  Office_Country  \* MERGEFORMAT">
      <w:r>
        <w:t>USA</w:t>
      </w:r>
    </w:fldSimple>
    <w:r w:rsidR="00BC2A75" w:rsidRPr="00C3065E">
      <w:br/>
      <w:t>www.awstruepower.com | contactus@awstruepower.com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D09C7" w14:textId="77777777" w:rsidR="00BC2A75" w:rsidRDefault="00BC2A75" w:rsidP="00BC2A87"/>
  <w:tbl>
    <w:tblPr>
      <w:tblW w:w="9630" w:type="dxa"/>
      <w:tblLook w:val="04A0" w:firstRow="1" w:lastRow="0" w:firstColumn="1" w:lastColumn="0" w:noHBand="0" w:noVBand="1"/>
    </w:tblPr>
    <w:tblGrid>
      <w:gridCol w:w="2160"/>
      <w:gridCol w:w="5310"/>
      <w:gridCol w:w="2160"/>
    </w:tblGrid>
    <w:tr w:rsidR="00C20830" w:rsidRPr="00EC2DAF" w14:paraId="08A9CBE3" w14:textId="77777777" w:rsidTr="00C20830">
      <w:tc>
        <w:tcPr>
          <w:tcW w:w="2160" w:type="dxa"/>
          <w:tcBorders>
            <w:top w:val="nil"/>
            <w:left w:val="nil"/>
            <w:bottom w:val="nil"/>
            <w:right w:val="nil"/>
          </w:tcBorders>
        </w:tcPr>
        <w:p w14:paraId="40CA5B53" w14:textId="7EB9994C" w:rsidR="00C20830" w:rsidRDefault="00C20830" w:rsidP="002D7F5C">
          <w:pPr>
            <w:pStyle w:val="ULRFooter"/>
          </w:pPr>
          <w:r>
            <w:rPr>
              <w:noProof/>
            </w:rPr>
            <w:drawing>
              <wp:inline distT="0" distB="0" distL="0" distR="0" wp14:anchorId="313AECB6" wp14:editId="3C97DA29">
                <wp:extent cx="810260" cy="334384"/>
                <wp:effectExtent l="0" t="0" r="0" b="889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14469" cy="336121"/>
                        </a:xfrm>
                        <a:prstGeom prst="rect">
                          <a:avLst/>
                        </a:prstGeom>
                      </pic:spPr>
                    </pic:pic>
                  </a:graphicData>
                </a:graphic>
              </wp:inline>
            </w:drawing>
          </w:r>
        </w:p>
      </w:tc>
      <w:tc>
        <w:tcPr>
          <w:tcW w:w="5310" w:type="dxa"/>
          <w:tcBorders>
            <w:top w:val="nil"/>
            <w:left w:val="nil"/>
            <w:bottom w:val="nil"/>
            <w:right w:val="nil"/>
          </w:tcBorders>
          <w:vAlign w:val="center"/>
        </w:tcPr>
        <w:p w14:paraId="66AD0CB4" w14:textId="4A26ED84" w:rsidR="00C20830" w:rsidRPr="00B821C4" w:rsidRDefault="00936E2D" w:rsidP="002D7F5C">
          <w:pPr>
            <w:pStyle w:val="ULRFooter"/>
            <w:rPr>
              <w:szCs w:val="20"/>
            </w:rPr>
          </w:pPr>
          <w:fldSimple w:instr="DOCPROPERTY  PreparedFor  \* MERGEFORMAT">
            <w:r>
              <w:t>&lt;Client Name&gt;</w:t>
            </w:r>
          </w:fldSimple>
        </w:p>
      </w:tc>
      <w:tc>
        <w:tcPr>
          <w:tcW w:w="2160" w:type="dxa"/>
          <w:tcBorders>
            <w:top w:val="nil"/>
            <w:left w:val="nil"/>
            <w:bottom w:val="nil"/>
            <w:right w:val="nil"/>
          </w:tcBorders>
          <w:vAlign w:val="center"/>
        </w:tcPr>
        <w:p w14:paraId="17CD476F" w14:textId="17329DE3" w:rsidR="00C20830" w:rsidRPr="00753DAD" w:rsidRDefault="00936E2D" w:rsidP="00C20830">
          <w:pPr>
            <w:pStyle w:val="ULRFooter"/>
            <w:jc w:val="right"/>
          </w:pPr>
          <w:fldSimple w:instr="DOCPROPERTY  ReportDate  \* MERGEFORMAT">
            <w:r>
              <w:t>19 January 2024</w:t>
            </w:r>
          </w:fldSimple>
        </w:p>
      </w:tc>
    </w:tr>
  </w:tbl>
  <w:p w14:paraId="74FF713E" w14:textId="77777777" w:rsidR="00BC2A75" w:rsidRDefault="00BC2A75" w:rsidP="00BC2A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77218" w14:textId="77777777" w:rsidR="00BC2A75" w:rsidRDefault="00BC2A75" w:rsidP="00BC2A87"/>
  <w:tbl>
    <w:tblPr>
      <w:tblW w:w="9562" w:type="dxa"/>
      <w:tblLook w:val="04A0" w:firstRow="1" w:lastRow="0" w:firstColumn="1" w:lastColumn="0" w:noHBand="0" w:noVBand="1"/>
    </w:tblPr>
    <w:tblGrid>
      <w:gridCol w:w="2228"/>
      <w:gridCol w:w="5292"/>
      <w:gridCol w:w="2042"/>
    </w:tblGrid>
    <w:tr w:rsidR="00CC1FF3" w:rsidRPr="00EC2DAF" w14:paraId="34266DC5" w14:textId="77777777" w:rsidTr="00F23999">
      <w:tc>
        <w:tcPr>
          <w:tcW w:w="2160" w:type="dxa"/>
          <w:tcBorders>
            <w:top w:val="nil"/>
            <w:left w:val="nil"/>
            <w:bottom w:val="nil"/>
            <w:right w:val="nil"/>
          </w:tcBorders>
        </w:tcPr>
        <w:p w14:paraId="3EB4B1FD" w14:textId="77777777" w:rsidR="00CC1FF3" w:rsidRDefault="00CC1FF3" w:rsidP="00CC1FF3">
          <w:pPr>
            <w:pStyle w:val="ULRFooter"/>
          </w:pPr>
          <w:r>
            <w:rPr>
              <w:noProof/>
            </w:rPr>
            <w:drawing>
              <wp:inline distT="0" distB="0" distL="0" distR="0" wp14:anchorId="414DFCC0" wp14:editId="67E637F3">
                <wp:extent cx="810260" cy="334384"/>
                <wp:effectExtent l="0" t="0" r="0" b="889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14469" cy="336121"/>
                        </a:xfrm>
                        <a:prstGeom prst="rect">
                          <a:avLst/>
                        </a:prstGeom>
                      </pic:spPr>
                    </pic:pic>
                  </a:graphicData>
                </a:graphic>
              </wp:inline>
            </w:drawing>
          </w:r>
        </w:p>
      </w:tc>
      <w:tc>
        <w:tcPr>
          <w:tcW w:w="5130" w:type="dxa"/>
          <w:tcBorders>
            <w:top w:val="nil"/>
            <w:left w:val="nil"/>
            <w:bottom w:val="nil"/>
            <w:right w:val="nil"/>
          </w:tcBorders>
          <w:vAlign w:val="center"/>
        </w:tcPr>
        <w:p w14:paraId="351D1B9D" w14:textId="25C82362" w:rsidR="00CC1FF3" w:rsidRPr="00B821C4" w:rsidRDefault="00936E2D" w:rsidP="00CC1FF3">
          <w:pPr>
            <w:pStyle w:val="ULRFooter"/>
            <w:rPr>
              <w:szCs w:val="20"/>
            </w:rPr>
          </w:pPr>
          <w:fldSimple w:instr="DOCPROPERTY  PreparedFor  \* MERGEFORMAT">
            <w:r>
              <w:t>&lt;Client Name&gt;</w:t>
            </w:r>
          </w:fldSimple>
        </w:p>
      </w:tc>
      <w:tc>
        <w:tcPr>
          <w:tcW w:w="1980" w:type="dxa"/>
          <w:tcBorders>
            <w:top w:val="nil"/>
            <w:left w:val="nil"/>
            <w:bottom w:val="nil"/>
            <w:right w:val="nil"/>
          </w:tcBorders>
          <w:vAlign w:val="center"/>
        </w:tcPr>
        <w:p w14:paraId="38B934AC" w14:textId="10F97D0C" w:rsidR="00CC1FF3" w:rsidRPr="00753DAD" w:rsidRDefault="00936E2D" w:rsidP="00CC1FF3">
          <w:pPr>
            <w:pStyle w:val="ULRFooter"/>
            <w:jc w:val="right"/>
          </w:pPr>
          <w:fldSimple w:instr="DOCPROPERTY  ReportDate  \* MERGEFORMAT">
            <w:r>
              <w:t>19 January 2024</w:t>
            </w:r>
          </w:fldSimple>
        </w:p>
      </w:tc>
    </w:tr>
  </w:tbl>
  <w:p w14:paraId="30A20F80" w14:textId="77777777" w:rsidR="00BC2A75" w:rsidRDefault="00BC2A75" w:rsidP="00BC2A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CFDDD" w14:textId="77777777" w:rsidR="00355547" w:rsidRDefault="00355547" w:rsidP="00BC2A87">
      <w:r>
        <w:separator/>
      </w:r>
    </w:p>
  </w:footnote>
  <w:footnote w:type="continuationSeparator" w:id="0">
    <w:p w14:paraId="62D56198" w14:textId="77777777" w:rsidR="00355547" w:rsidRDefault="00355547" w:rsidP="00BC2A87">
      <w:r>
        <w:continuationSeparator/>
      </w:r>
    </w:p>
  </w:footnote>
  <w:footnote w:type="continuationNotice" w:id="1">
    <w:p w14:paraId="44C177F4" w14:textId="77777777" w:rsidR="00355547" w:rsidRDefault="003555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1FBD0" w14:textId="3A0B5A02" w:rsidR="00BC2A75" w:rsidRPr="007F422B" w:rsidRDefault="003E4E46" w:rsidP="003E4E46">
    <w:pPr>
      <w:pStyle w:val="Header"/>
      <w:jc w:val="left"/>
    </w:pPr>
    <w:r w:rsidRPr="003E4E46">
      <w:drawing>
        <wp:anchor distT="0" distB="0" distL="114300" distR="114300" simplePos="0" relativeHeight="251658242" behindDoc="1" locked="0" layoutInCell="1" allowOverlap="1" wp14:anchorId="67C7BA01" wp14:editId="362BFA71">
          <wp:simplePos x="0" y="0"/>
          <wp:positionH relativeFrom="column">
            <wp:posOffset>66040</wp:posOffset>
          </wp:positionH>
          <wp:positionV relativeFrom="paragraph">
            <wp:posOffset>1581785</wp:posOffset>
          </wp:positionV>
          <wp:extent cx="2700655" cy="2700655"/>
          <wp:effectExtent l="0" t="0" r="4445" b="4445"/>
          <wp:wrapTight wrapText="bothSides">
            <wp:wrapPolygon edited="0">
              <wp:start x="8837" y="0"/>
              <wp:lineTo x="7466" y="152"/>
              <wp:lineTo x="3504" y="1981"/>
              <wp:lineTo x="3047" y="2895"/>
              <wp:lineTo x="1371" y="4876"/>
              <wp:lineTo x="152" y="7313"/>
              <wp:lineTo x="0" y="9142"/>
              <wp:lineTo x="0" y="12798"/>
              <wp:lineTo x="305" y="14627"/>
              <wp:lineTo x="1524" y="17065"/>
              <wp:lineTo x="3961" y="19502"/>
              <wp:lineTo x="4114" y="19807"/>
              <wp:lineTo x="8075" y="21483"/>
              <wp:lineTo x="8837" y="21483"/>
              <wp:lineTo x="12798" y="21483"/>
              <wp:lineTo x="13560" y="21483"/>
              <wp:lineTo x="17522" y="19807"/>
              <wp:lineTo x="17674" y="19502"/>
              <wp:lineTo x="19960" y="17065"/>
              <wp:lineTo x="21178" y="14627"/>
              <wp:lineTo x="21483" y="12798"/>
              <wp:lineTo x="21483" y="9142"/>
              <wp:lineTo x="21331" y="7313"/>
              <wp:lineTo x="20112" y="4876"/>
              <wp:lineTo x="17979" y="2133"/>
              <wp:lineTo x="14017" y="152"/>
              <wp:lineTo x="12646" y="0"/>
              <wp:lineTo x="8837" y="0"/>
            </wp:wrapPolygon>
          </wp:wrapTight>
          <wp:docPr id="3" name="Picture 3">
            <a:extLst xmlns:a="http://schemas.openxmlformats.org/drawingml/2006/main">
              <a:ext uri="{FF2B5EF4-FFF2-40B4-BE49-F238E27FC236}">
                <a16:creationId xmlns:a16="http://schemas.microsoft.com/office/drawing/2014/main" id="{86BEC377-228E-84A8-F7AA-8BD7497BD905}"/>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a:extLst>
                      <a:ext uri="{FF2B5EF4-FFF2-40B4-BE49-F238E27FC236}">
                        <a16:creationId xmlns:a16="http://schemas.microsoft.com/office/drawing/2014/main" id="{86BEC377-228E-84A8-F7AA-8BD7497BD905}"/>
                      </a:ext>
                      <a:ext uri="{C183D7F6-B498-43B3-948B-1728B52AA6E4}">
                        <adec:decorative xmlns:adec="http://schemas.microsoft.com/office/drawing/2017/decorative" val="1"/>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pic:blipFill>
                <pic:spPr bwMode="hidden">
                  <a:xfrm>
                    <a:off x="0" y="0"/>
                    <a:ext cx="2700655" cy="2700655"/>
                  </a:xfrm>
                  <a:prstGeom prst="rect">
                    <a:avLst/>
                  </a:prstGeom>
                </pic:spPr>
              </pic:pic>
            </a:graphicData>
          </a:graphic>
          <wp14:sizeRelH relativeFrom="margin">
            <wp14:pctWidth>0</wp14:pctWidth>
          </wp14:sizeRelH>
          <wp14:sizeRelV relativeFrom="margin">
            <wp14:pctHeight>0</wp14:pctHeight>
          </wp14:sizeRelV>
        </wp:anchor>
      </w:drawing>
    </w:r>
    <w:r w:rsidR="00BC50DB">
      <w:drawing>
        <wp:anchor distT="0" distB="0" distL="114300" distR="114300" simplePos="0" relativeHeight="251658241" behindDoc="1" locked="0" layoutInCell="1" allowOverlap="1" wp14:anchorId="68604B1D" wp14:editId="6088C190">
          <wp:simplePos x="0" y="0"/>
          <wp:positionH relativeFrom="column">
            <wp:posOffset>0</wp:posOffset>
          </wp:positionH>
          <wp:positionV relativeFrom="page">
            <wp:posOffset>457200</wp:posOffset>
          </wp:positionV>
          <wp:extent cx="1527048" cy="630936"/>
          <wp:effectExtent l="0" t="0" r="0" b="0"/>
          <wp:wrapTight wrapText="bothSides">
            <wp:wrapPolygon edited="0">
              <wp:start x="2426" y="0"/>
              <wp:lineTo x="0" y="3915"/>
              <wp:lineTo x="0" y="16967"/>
              <wp:lineTo x="2426" y="20882"/>
              <wp:lineTo x="6200" y="20882"/>
              <wp:lineTo x="21295" y="13704"/>
              <wp:lineTo x="21295" y="8483"/>
              <wp:lineTo x="6200" y="0"/>
              <wp:lineTo x="2426" y="0"/>
            </wp:wrapPolygon>
          </wp:wrapTight>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1527048" cy="63093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B83A0" w14:textId="77777777" w:rsidR="00BC2A75" w:rsidRDefault="00BC2A75" w:rsidP="007448E1">
    <w:pPr>
      <w:pStyle w:val="Header"/>
      <w:tabs>
        <w:tab w:val="left" w:pos="8190"/>
      </w:tabs>
    </w:pPr>
    <w:r>
      <w:drawing>
        <wp:anchor distT="0" distB="0" distL="114300" distR="114300" simplePos="0" relativeHeight="251658240" behindDoc="1" locked="1" layoutInCell="1" allowOverlap="1" wp14:anchorId="6342418C" wp14:editId="7FD994FC">
          <wp:simplePos x="0" y="0"/>
          <wp:positionH relativeFrom="page">
            <wp:posOffset>0</wp:posOffset>
          </wp:positionH>
          <wp:positionV relativeFrom="page">
            <wp:posOffset>2019300</wp:posOffset>
          </wp:positionV>
          <wp:extent cx="2679192" cy="3200400"/>
          <wp:effectExtent l="0" t="0" r="6985" b="0"/>
          <wp:wrapThrough wrapText="bothSides">
            <wp:wrapPolygon edited="0">
              <wp:start x="6297" y="0"/>
              <wp:lineTo x="4915" y="129"/>
              <wp:lineTo x="461" y="1800"/>
              <wp:lineTo x="0" y="2571"/>
              <wp:lineTo x="0" y="5786"/>
              <wp:lineTo x="1997" y="6171"/>
              <wp:lineTo x="1997" y="10286"/>
              <wp:lineTo x="2304" y="12986"/>
              <wp:lineTo x="7526" y="14400"/>
              <wp:lineTo x="9830" y="14400"/>
              <wp:lineTo x="0" y="15943"/>
              <wp:lineTo x="0" y="19157"/>
              <wp:lineTo x="2765" y="20571"/>
              <wp:lineTo x="2765" y="20700"/>
              <wp:lineTo x="5836" y="21471"/>
              <wp:lineTo x="6297" y="21471"/>
              <wp:lineTo x="10905" y="21471"/>
              <wp:lineTo x="11519" y="21471"/>
              <wp:lineTo x="14745" y="20571"/>
              <wp:lineTo x="18124" y="18514"/>
              <wp:lineTo x="20120" y="16457"/>
              <wp:lineTo x="21196" y="14400"/>
              <wp:lineTo x="21503" y="12729"/>
              <wp:lineTo x="21503" y="8229"/>
              <wp:lineTo x="20735" y="6171"/>
              <wp:lineTo x="19199" y="4114"/>
              <wp:lineTo x="16741" y="1800"/>
              <wp:lineTo x="12287" y="129"/>
              <wp:lineTo x="10905" y="0"/>
              <wp:lineTo x="6297"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_Enterprise_Supergraphic Left Cu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79192" cy="3200400"/>
                  </a:xfrm>
                  <a:prstGeom prst="rect">
                    <a:avLst/>
                  </a:prstGeom>
                </pic:spPr>
              </pic:pic>
            </a:graphicData>
          </a:graphic>
          <wp14:sizeRelH relativeFrom="margin">
            <wp14:pctWidth>0</wp14:pctWidth>
          </wp14:sizeRelH>
          <wp14:sizeRelV relativeFrom="margin">
            <wp14:pctHeight>0</wp14:pctHeight>
          </wp14:sizeRelV>
        </wp:anchor>
      </w:drawing>
    </w:r>
  </w:p>
  <w:p w14:paraId="76D58BA1" w14:textId="77777777" w:rsidR="00BC2A75" w:rsidRPr="005C26DA" w:rsidRDefault="00BC2A75" w:rsidP="00E13F0F">
    <w:pPr>
      <w:pStyle w:val="Header"/>
    </w:pPr>
  </w:p>
  <w:p w14:paraId="795A9F03" w14:textId="77777777" w:rsidR="00BC2A75" w:rsidRPr="00E13F0F" w:rsidRDefault="00BC2A75" w:rsidP="00E13F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58" w:type="dxa"/>
      <w:tblLook w:val="04A0" w:firstRow="1" w:lastRow="0" w:firstColumn="1" w:lastColumn="0" w:noHBand="0" w:noVBand="1"/>
    </w:tblPr>
    <w:tblGrid>
      <w:gridCol w:w="6933"/>
      <w:gridCol w:w="2625"/>
    </w:tblGrid>
    <w:tr w:rsidR="00BC2A75" w:rsidRPr="00753DAD" w14:paraId="6E140C52" w14:textId="77777777" w:rsidTr="00C00E4C">
      <w:trPr>
        <w:trHeight w:val="360"/>
      </w:trPr>
      <w:tc>
        <w:tcPr>
          <w:tcW w:w="6932" w:type="dxa"/>
          <w:vAlign w:val="center"/>
        </w:tcPr>
        <w:p w14:paraId="49685D2D" w14:textId="0D6BAB3A" w:rsidR="00BC2A75" w:rsidRPr="00753DAD" w:rsidRDefault="00BC2A75" w:rsidP="00C00E4C">
          <w:pPr>
            <w:pStyle w:val="ULRHeader"/>
            <w:rPr>
              <w:rFonts w:cs="Arial"/>
            </w:rPr>
          </w:pPr>
          <w:r w:rsidRPr="00753DAD">
            <w:fldChar w:fldCharType="begin"/>
          </w:r>
          <w:r w:rsidRPr="00753DAD">
            <w:rPr>
              <w:rFonts w:cs="Arial"/>
            </w:rPr>
            <w:instrText xml:space="preserve"> DOCPROPERTY  ProjectName  \* MERGEFORMAT </w:instrText>
          </w:r>
          <w:r w:rsidRPr="00753DAD">
            <w:fldChar w:fldCharType="separate"/>
          </w:r>
          <w:r w:rsidR="00936E2D">
            <w:rPr>
              <w:rFonts w:cs="Arial"/>
            </w:rPr>
            <w:t>&lt;Project Name&gt;</w:t>
          </w:r>
          <w:r w:rsidRPr="00753DAD">
            <w:fldChar w:fldCharType="end"/>
          </w:r>
          <w:r w:rsidRPr="00753DAD">
            <w:rPr>
              <w:rFonts w:cs="Arial"/>
            </w:rPr>
            <w:t xml:space="preserve"> </w:t>
          </w:r>
          <w:r w:rsidRPr="00753DAD">
            <w:rPr>
              <w:rFonts w:cs="Arial"/>
            </w:rPr>
            <w:tab/>
          </w:r>
        </w:p>
      </w:tc>
      <w:tc>
        <w:tcPr>
          <w:tcW w:w="2626" w:type="dxa"/>
          <w:vAlign w:val="center"/>
        </w:tcPr>
        <w:p w14:paraId="43CB6CA7" w14:textId="271277E0" w:rsidR="00BC2A75" w:rsidRPr="00753DAD" w:rsidRDefault="00BC2A75" w:rsidP="00492E52">
          <w:pPr>
            <w:pStyle w:val="ULRHeader"/>
            <w:jc w:val="right"/>
            <w:rPr>
              <w:rFonts w:cs="Arial"/>
            </w:rPr>
          </w:pPr>
          <w:r w:rsidRPr="00753DAD">
            <w:rPr>
              <w:rFonts w:cs="Arial"/>
            </w:rPr>
            <w:t xml:space="preserve">Page </w:t>
          </w:r>
          <w:r w:rsidR="00492E52">
            <w:fldChar w:fldCharType="begin"/>
          </w:r>
          <w:r w:rsidR="00492E52">
            <w:instrText xml:space="preserve"> PAGE  \* roman  \* MERGEFORMAT </w:instrText>
          </w:r>
          <w:r w:rsidR="00492E52">
            <w:fldChar w:fldCharType="separate"/>
          </w:r>
          <w:r w:rsidR="00261466">
            <w:rPr>
              <w:noProof/>
            </w:rPr>
            <w:t>iii</w:t>
          </w:r>
          <w:r w:rsidR="00492E52">
            <w:fldChar w:fldCharType="end"/>
          </w:r>
          <w:r w:rsidR="00492E52" w:rsidRPr="00753DAD">
            <w:rPr>
              <w:rFonts w:cs="Arial"/>
            </w:rPr>
            <w:t>/</w:t>
          </w:r>
          <w:fldSimple w:instr="SECTIONPAGES  \* roman  \* MERGEFORMAT">
            <w:r w:rsidR="00B46161">
              <w:rPr>
                <w:noProof/>
              </w:rPr>
              <w:t>iv</w:t>
            </w:r>
          </w:fldSimple>
        </w:p>
      </w:tc>
    </w:tr>
    <w:tr w:rsidR="00BC2A75" w:rsidRPr="00753DAD" w14:paraId="019F6E16" w14:textId="77777777" w:rsidTr="00C00E4C">
      <w:trPr>
        <w:trHeight w:val="360"/>
      </w:trPr>
      <w:tc>
        <w:tcPr>
          <w:tcW w:w="6935" w:type="dxa"/>
          <w:vAlign w:val="center"/>
        </w:tcPr>
        <w:p w14:paraId="122994D6" w14:textId="5373DE5C" w:rsidR="00BC2A75" w:rsidRPr="00753DAD" w:rsidRDefault="00BC2A75" w:rsidP="00C00E4C">
          <w:pPr>
            <w:pStyle w:val="ULRHeader"/>
            <w:tabs>
              <w:tab w:val="right" w:pos="6750"/>
              <w:tab w:val="left" w:pos="8190"/>
            </w:tabs>
            <w:rPr>
              <w:rFonts w:cs="Arial"/>
            </w:rPr>
          </w:pPr>
          <w:r w:rsidRPr="00753DAD">
            <w:rPr>
              <w:rFonts w:cs="Arial"/>
            </w:rPr>
            <w:t xml:space="preserve">Ref. No.: </w:t>
          </w:r>
          <w:r w:rsidRPr="00753DAD">
            <w:fldChar w:fldCharType="begin"/>
          </w:r>
          <w:r w:rsidRPr="00753DAD">
            <w:rPr>
              <w:rFonts w:cs="Arial"/>
            </w:rPr>
            <w:instrText xml:space="preserve"> DOCPROPERTY  ProjectNumber  \* MERGEFORMAT </w:instrText>
          </w:r>
          <w:r w:rsidRPr="00753DAD">
            <w:fldChar w:fldCharType="separate"/>
          </w:r>
          <w:r w:rsidR="00936E2D">
            <w:rPr>
              <w:rFonts w:cs="Arial"/>
            </w:rPr>
            <w:t>PR-XXXXX</w:t>
          </w:r>
          <w:r w:rsidRPr="00753DAD">
            <w:fldChar w:fldCharType="end"/>
          </w:r>
          <w:r w:rsidRPr="00753DAD">
            <w:rPr>
              <w:rFonts w:cs="Arial"/>
            </w:rPr>
            <w:t xml:space="preserve"> </w:t>
          </w:r>
          <w:r w:rsidRPr="00753DAD">
            <w:rPr>
              <w:rFonts w:cs="Arial"/>
            </w:rPr>
            <w:tab/>
            <w:t xml:space="preserve">Issue: </w:t>
          </w:r>
          <w:r w:rsidRPr="00753DAD">
            <w:fldChar w:fldCharType="begin"/>
          </w:r>
          <w:r w:rsidRPr="00753DAD">
            <w:rPr>
              <w:rFonts w:cs="Arial"/>
            </w:rPr>
            <w:instrText xml:space="preserve"> DOCPROPERTY  ProjectIssue  \* MERGEFORMAT </w:instrText>
          </w:r>
          <w:r w:rsidRPr="00753DAD">
            <w:fldChar w:fldCharType="separate"/>
          </w:r>
          <w:r w:rsidR="00936E2D">
            <w:rPr>
              <w:rFonts w:cs="Arial"/>
            </w:rPr>
            <w:t>A</w:t>
          </w:r>
          <w:r w:rsidRPr="00753DAD">
            <w:fldChar w:fldCharType="end"/>
          </w:r>
        </w:p>
      </w:tc>
      <w:tc>
        <w:tcPr>
          <w:tcW w:w="2623" w:type="dxa"/>
          <w:vAlign w:val="center"/>
        </w:tcPr>
        <w:p w14:paraId="603F90B6" w14:textId="1B81D941" w:rsidR="00BC2A75" w:rsidRPr="00753DAD" w:rsidRDefault="00BC2A75" w:rsidP="00C00E4C">
          <w:pPr>
            <w:pStyle w:val="ULRHeader"/>
            <w:tabs>
              <w:tab w:val="right" w:pos="6750"/>
              <w:tab w:val="left" w:pos="8190"/>
            </w:tabs>
            <w:ind w:left="1266"/>
            <w:rPr>
              <w:rFonts w:cs="Arial"/>
            </w:rPr>
          </w:pPr>
          <w:r w:rsidRPr="00753DAD">
            <w:rPr>
              <w:rFonts w:cs="Arial"/>
            </w:rPr>
            <w:t xml:space="preserve">Status: </w:t>
          </w:r>
          <w:r w:rsidRPr="00753DAD">
            <w:fldChar w:fldCharType="begin"/>
          </w:r>
          <w:r w:rsidRPr="00753DAD">
            <w:rPr>
              <w:rFonts w:cs="Arial"/>
            </w:rPr>
            <w:instrText xml:space="preserve"> DOCPROPERTY  ProjectStatus  \* MERGEFORMAT </w:instrText>
          </w:r>
          <w:r w:rsidRPr="00753DAD">
            <w:fldChar w:fldCharType="separate"/>
          </w:r>
          <w:r w:rsidR="00936E2D">
            <w:rPr>
              <w:rFonts w:cs="Arial"/>
            </w:rPr>
            <w:t>Draft</w:t>
          </w:r>
          <w:r w:rsidRPr="00753DAD">
            <w:fldChar w:fldCharType="end"/>
          </w:r>
        </w:p>
      </w:tc>
    </w:tr>
  </w:tbl>
  <w:p w14:paraId="5C4EFEE8" w14:textId="77777777" w:rsidR="00BC2A75" w:rsidRPr="009E4EC4" w:rsidRDefault="00BC2A75" w:rsidP="009E4EC4">
    <w:pPr>
      <w:pStyle w:val="Heade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62" w:type="dxa"/>
      <w:tblLook w:val="04A0" w:firstRow="1" w:lastRow="0" w:firstColumn="1" w:lastColumn="0" w:noHBand="0" w:noVBand="1"/>
    </w:tblPr>
    <w:tblGrid>
      <w:gridCol w:w="7151"/>
      <w:gridCol w:w="2411"/>
    </w:tblGrid>
    <w:tr w:rsidR="00BC2A75" w:rsidRPr="00753DAD" w14:paraId="412C4431" w14:textId="77777777" w:rsidTr="00F23999">
      <w:trPr>
        <w:trHeight w:val="360"/>
      </w:trPr>
      <w:tc>
        <w:tcPr>
          <w:tcW w:w="6933" w:type="dxa"/>
          <w:vAlign w:val="center"/>
        </w:tcPr>
        <w:p w14:paraId="03206D8F" w14:textId="181CAA6C" w:rsidR="00BC2A75" w:rsidRPr="00753DAD" w:rsidRDefault="00BC2A75" w:rsidP="00A557EF">
          <w:pPr>
            <w:pStyle w:val="ULRHeader"/>
            <w:rPr>
              <w:rFonts w:cs="Arial"/>
            </w:rPr>
          </w:pPr>
          <w:r w:rsidRPr="00753DAD">
            <w:fldChar w:fldCharType="begin"/>
          </w:r>
          <w:r w:rsidRPr="00753DAD">
            <w:rPr>
              <w:rFonts w:cs="Arial"/>
            </w:rPr>
            <w:instrText xml:space="preserve"> DOCPROPERTY  ProjectName  \* MERGEFORMAT </w:instrText>
          </w:r>
          <w:r w:rsidRPr="00753DAD">
            <w:fldChar w:fldCharType="separate"/>
          </w:r>
          <w:r w:rsidR="00936E2D">
            <w:rPr>
              <w:rFonts w:cs="Arial"/>
            </w:rPr>
            <w:t>&lt;Project Name&gt;</w:t>
          </w:r>
          <w:r w:rsidRPr="00753DAD">
            <w:fldChar w:fldCharType="end"/>
          </w:r>
          <w:r w:rsidRPr="00753DAD">
            <w:rPr>
              <w:rFonts w:cs="Arial"/>
            </w:rPr>
            <w:t xml:space="preserve"> </w:t>
          </w:r>
          <w:r w:rsidRPr="00753DAD">
            <w:rPr>
              <w:rFonts w:cs="Arial"/>
            </w:rPr>
            <w:tab/>
          </w:r>
        </w:p>
      </w:tc>
      <w:tc>
        <w:tcPr>
          <w:tcW w:w="2337" w:type="dxa"/>
          <w:vAlign w:val="center"/>
        </w:tcPr>
        <w:p w14:paraId="0E17C6A4" w14:textId="6047ACE2" w:rsidR="00BC2A75" w:rsidRPr="00753DAD" w:rsidRDefault="00BC2A75" w:rsidP="009A51E3">
          <w:pPr>
            <w:pStyle w:val="ULRHeader"/>
            <w:jc w:val="right"/>
            <w:rPr>
              <w:rFonts w:cs="Arial"/>
            </w:rPr>
          </w:pPr>
          <w:r>
            <w:rPr>
              <w:rFonts w:cs="Arial"/>
            </w:rPr>
            <w:t xml:space="preserve">Page </w:t>
          </w:r>
          <w:r w:rsidRPr="00753DAD">
            <w:fldChar w:fldCharType="begin"/>
          </w:r>
          <w:r w:rsidRPr="00753DAD">
            <w:rPr>
              <w:rFonts w:cs="Arial"/>
            </w:rPr>
            <w:instrText xml:space="preserve"> PAGE   \* MERGEFORMAT </w:instrText>
          </w:r>
          <w:r w:rsidRPr="00753DAD">
            <w:fldChar w:fldCharType="separate"/>
          </w:r>
          <w:r w:rsidR="00261466">
            <w:rPr>
              <w:rFonts w:cs="Arial"/>
              <w:noProof/>
            </w:rPr>
            <w:t>3</w:t>
          </w:r>
          <w:r w:rsidRPr="00753DAD">
            <w:fldChar w:fldCharType="end"/>
          </w:r>
          <w:r w:rsidRPr="00753DAD">
            <w:rPr>
              <w:rFonts w:cs="Arial"/>
            </w:rPr>
            <w:t>/</w:t>
          </w:r>
          <w:fldSimple w:instr="SECTIONPAGES   \* MERGEFORMAT">
            <w:r w:rsidR="00B46161">
              <w:rPr>
                <w:noProof/>
              </w:rPr>
              <w:t>1</w:t>
            </w:r>
          </w:fldSimple>
        </w:p>
      </w:tc>
    </w:tr>
    <w:tr w:rsidR="00BC2A75" w:rsidRPr="00753DAD" w14:paraId="60AF7A44" w14:textId="77777777" w:rsidTr="00F23999">
      <w:trPr>
        <w:trHeight w:val="360"/>
      </w:trPr>
      <w:tc>
        <w:tcPr>
          <w:tcW w:w="6933" w:type="dxa"/>
          <w:vAlign w:val="center"/>
        </w:tcPr>
        <w:p w14:paraId="5A40E8A3" w14:textId="59634212" w:rsidR="00BC2A75" w:rsidRPr="00753DAD" w:rsidRDefault="00BC2A75" w:rsidP="009E4EC4">
          <w:pPr>
            <w:pStyle w:val="ULRHeader"/>
            <w:tabs>
              <w:tab w:val="right" w:pos="6750"/>
              <w:tab w:val="left" w:pos="8190"/>
            </w:tabs>
            <w:rPr>
              <w:rFonts w:cs="Arial"/>
            </w:rPr>
          </w:pPr>
          <w:r w:rsidRPr="00753DAD">
            <w:rPr>
              <w:rFonts w:cs="Arial"/>
            </w:rPr>
            <w:t xml:space="preserve">Ref. No.: </w:t>
          </w:r>
          <w:r w:rsidRPr="00753DAD">
            <w:fldChar w:fldCharType="begin"/>
          </w:r>
          <w:r w:rsidRPr="00753DAD">
            <w:rPr>
              <w:rFonts w:cs="Arial"/>
            </w:rPr>
            <w:instrText xml:space="preserve"> DOCPROPERTY  ProjectNumber  \* MERGEFORMAT </w:instrText>
          </w:r>
          <w:r w:rsidRPr="00753DAD">
            <w:fldChar w:fldCharType="separate"/>
          </w:r>
          <w:r w:rsidR="00936E2D">
            <w:rPr>
              <w:rFonts w:cs="Arial"/>
            </w:rPr>
            <w:t>PR-XXXXX</w:t>
          </w:r>
          <w:r w:rsidRPr="00753DAD">
            <w:fldChar w:fldCharType="end"/>
          </w:r>
          <w:r w:rsidRPr="00753DAD">
            <w:rPr>
              <w:rFonts w:cs="Arial"/>
            </w:rPr>
            <w:t xml:space="preserve"> </w:t>
          </w:r>
          <w:r w:rsidRPr="00753DAD">
            <w:rPr>
              <w:rFonts w:cs="Arial"/>
            </w:rPr>
            <w:tab/>
            <w:t xml:space="preserve">Issue: </w:t>
          </w:r>
          <w:r w:rsidRPr="00753DAD">
            <w:fldChar w:fldCharType="begin"/>
          </w:r>
          <w:r w:rsidRPr="00753DAD">
            <w:rPr>
              <w:rFonts w:cs="Arial"/>
            </w:rPr>
            <w:instrText xml:space="preserve"> DOCPROPERTY  ProjectIssue  \* MERGEFORMAT </w:instrText>
          </w:r>
          <w:r w:rsidRPr="00753DAD">
            <w:fldChar w:fldCharType="separate"/>
          </w:r>
          <w:r w:rsidR="00936E2D">
            <w:rPr>
              <w:rFonts w:cs="Arial"/>
            </w:rPr>
            <w:t>A</w:t>
          </w:r>
          <w:r w:rsidRPr="00753DAD">
            <w:fldChar w:fldCharType="end"/>
          </w:r>
        </w:p>
      </w:tc>
      <w:tc>
        <w:tcPr>
          <w:tcW w:w="2337" w:type="dxa"/>
          <w:vAlign w:val="center"/>
        </w:tcPr>
        <w:p w14:paraId="07299115" w14:textId="734907DF" w:rsidR="00BC2A75" w:rsidRPr="00753DAD" w:rsidRDefault="00BC2A75" w:rsidP="00B360DD">
          <w:pPr>
            <w:pStyle w:val="ULRHeader"/>
            <w:tabs>
              <w:tab w:val="right" w:pos="6750"/>
              <w:tab w:val="left" w:pos="8190"/>
            </w:tabs>
            <w:jc w:val="right"/>
            <w:rPr>
              <w:rFonts w:cs="Arial"/>
            </w:rPr>
          </w:pPr>
          <w:r w:rsidRPr="00753DAD">
            <w:rPr>
              <w:rFonts w:cs="Arial"/>
            </w:rPr>
            <w:t xml:space="preserve">Status: </w:t>
          </w:r>
          <w:r w:rsidRPr="00753DAD">
            <w:fldChar w:fldCharType="begin"/>
          </w:r>
          <w:r w:rsidRPr="00753DAD">
            <w:rPr>
              <w:rFonts w:cs="Arial"/>
            </w:rPr>
            <w:instrText xml:space="preserve"> DOCPROPERTY  ProjectStatus  \* MERGEFORMAT </w:instrText>
          </w:r>
          <w:r w:rsidRPr="00753DAD">
            <w:fldChar w:fldCharType="separate"/>
          </w:r>
          <w:r w:rsidR="00936E2D">
            <w:rPr>
              <w:rFonts w:cs="Arial"/>
            </w:rPr>
            <w:t>Draft</w:t>
          </w:r>
          <w:r w:rsidRPr="00753DAD">
            <w:fldChar w:fldCharType="end"/>
          </w:r>
        </w:p>
      </w:tc>
    </w:tr>
  </w:tbl>
  <w:p w14:paraId="46F25FEA" w14:textId="77777777" w:rsidR="00BC2A75" w:rsidRDefault="00BC2A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0EA5F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C34BE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61E04E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AE6ABB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FFC1D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7A4CD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CC9C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06DB6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DA26D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F01B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671CB"/>
    <w:multiLevelType w:val="hybridMultilevel"/>
    <w:tmpl w:val="77BABDDE"/>
    <w:lvl w:ilvl="0" w:tplc="E66EB616">
      <w:start w:val="1"/>
      <w:numFmt w:val="bullet"/>
      <w:lvlText w:val=""/>
      <w:lvlJc w:val="left"/>
      <w:pPr>
        <w:ind w:left="720" w:hanging="360"/>
      </w:pPr>
      <w:rPr>
        <w:rFonts w:ascii="Wingdings" w:hAnsi="Wingdings" w:hint="default"/>
        <w:color w:val="264D82"/>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000443"/>
    <w:multiLevelType w:val="hybridMultilevel"/>
    <w:tmpl w:val="33442930"/>
    <w:lvl w:ilvl="0" w:tplc="FCEEF978">
      <w:start w:val="1"/>
      <w:numFmt w:val="bullet"/>
      <w:lvlText w:val=""/>
      <w:lvlJc w:val="left"/>
      <w:pPr>
        <w:ind w:left="360" w:hanging="360"/>
      </w:pPr>
      <w:rPr>
        <w:rFonts w:ascii="Wingdings" w:hAnsi="Wingdings" w:hint="default"/>
        <w:color w:val="DD8047"/>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103250"/>
    <w:multiLevelType w:val="hybridMultilevel"/>
    <w:tmpl w:val="B1CA4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AB2393"/>
    <w:multiLevelType w:val="multilevel"/>
    <w:tmpl w:val="89E229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0CF66A36"/>
    <w:multiLevelType w:val="multilevel"/>
    <w:tmpl w:val="B2A274B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83322CA"/>
    <w:multiLevelType w:val="multilevel"/>
    <w:tmpl w:val="0409001D"/>
    <w:lvl w:ilvl="0">
      <w:start w:val="7"/>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9906698"/>
    <w:multiLevelType w:val="multilevel"/>
    <w:tmpl w:val="61709D9A"/>
    <w:lvl w:ilvl="0">
      <w:start w:val="1"/>
      <w:numFmt w:val="decimal"/>
      <w:suff w:val="space"/>
      <w:lvlText w:val="Figure %1"/>
      <w:lvlJc w:val="left"/>
      <w:pPr>
        <w:ind w:left="720" w:hanging="720"/>
      </w:pPr>
      <w:rPr>
        <w:rFonts w:ascii="Imago Pro Book" w:hAnsi="Imago Pro Book" w:hint="default"/>
        <w:b/>
        <w:i w:val="0"/>
        <w:color w:val="002395"/>
        <w:sz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0F75BD"/>
    <w:multiLevelType w:val="multilevel"/>
    <w:tmpl w:val="D778950A"/>
    <w:styleLink w:val="Appendix"/>
    <w:lvl w:ilvl="0">
      <w:start w:val="1"/>
      <w:numFmt w:val="upperLetter"/>
      <w:lvlText w:val="Appendix %1 -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FD27E22"/>
    <w:multiLevelType w:val="hybridMultilevel"/>
    <w:tmpl w:val="D2AEF308"/>
    <w:lvl w:ilvl="0" w:tplc="F20AF616">
      <w:start w:val="1"/>
      <w:numFmt w:val="bullet"/>
      <w:lvlText w:val="o"/>
      <w:lvlJc w:val="left"/>
      <w:pPr>
        <w:ind w:left="1440" w:hanging="360"/>
      </w:pPr>
      <w:rPr>
        <w:rFonts w:ascii="Arial" w:hAnsi="Arial" w:hint="default"/>
        <w:b w:val="0"/>
        <w:i w:val="0"/>
        <w:color w:val="444444"/>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A9257B"/>
    <w:multiLevelType w:val="hybridMultilevel"/>
    <w:tmpl w:val="3D74E170"/>
    <w:lvl w:ilvl="0" w:tplc="33665826">
      <w:start w:val="1"/>
      <w:numFmt w:val="bullet"/>
      <w:lvlText w:val="-"/>
      <w:lvlJc w:val="left"/>
      <w:pPr>
        <w:ind w:left="2160" w:hanging="360"/>
      </w:pPr>
      <w:rPr>
        <w:rFonts w:ascii="Arial" w:hAnsi="Arial" w:hint="default"/>
        <w:b w:val="0"/>
        <w:i w:val="0"/>
        <w:color w:val="444444"/>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37C76CE"/>
    <w:multiLevelType w:val="hybridMultilevel"/>
    <w:tmpl w:val="18248608"/>
    <w:lvl w:ilvl="0" w:tplc="DA8CCDF2">
      <w:start w:val="1"/>
      <w:numFmt w:val="decimal"/>
      <w:pStyle w:val="ULRNumberedList"/>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A10EC"/>
    <w:multiLevelType w:val="multilevel"/>
    <w:tmpl w:val="74A0BC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C1A10DC"/>
    <w:multiLevelType w:val="hybridMultilevel"/>
    <w:tmpl w:val="187492E0"/>
    <w:lvl w:ilvl="0" w:tplc="2A125D30">
      <w:start w:val="1"/>
      <w:numFmt w:val="bullet"/>
      <w:lvlText w:val=""/>
      <w:lvlJc w:val="left"/>
      <w:pPr>
        <w:ind w:left="1800" w:hanging="360"/>
      </w:pPr>
      <w:rPr>
        <w:rFonts w:ascii="Wingdings" w:hAnsi="Wingdings" w:hint="default"/>
        <w:b w:val="0"/>
        <w:i w:val="0"/>
        <w:color w:val="444444"/>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2F120E50"/>
    <w:multiLevelType w:val="hybridMultilevel"/>
    <w:tmpl w:val="00E83D0A"/>
    <w:lvl w:ilvl="0" w:tplc="72B40814">
      <w:start w:val="1"/>
      <w:numFmt w:val="bullet"/>
      <w:lvlText w:val="-"/>
      <w:lvlJc w:val="left"/>
      <w:pPr>
        <w:ind w:left="3600" w:hanging="360"/>
      </w:pPr>
      <w:rPr>
        <w:rFonts w:ascii="Arial" w:hAnsi="Arial" w:hint="default"/>
        <w:b w:val="0"/>
        <w:i w:val="0"/>
        <w:color w:val="444444"/>
        <w:sz w:val="20"/>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31333253"/>
    <w:multiLevelType w:val="multilevel"/>
    <w:tmpl w:val="0409001D"/>
    <w:styleLink w:val="Style1"/>
    <w:lvl w:ilvl="0">
      <w:start w:val="7"/>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7654E6C"/>
    <w:multiLevelType w:val="multilevel"/>
    <w:tmpl w:val="0409001D"/>
    <w:lvl w:ilvl="0">
      <w:start w:val="7"/>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8F66ED1"/>
    <w:multiLevelType w:val="hybridMultilevel"/>
    <w:tmpl w:val="3C0605EA"/>
    <w:lvl w:ilvl="0" w:tplc="F062A8D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3F1995"/>
    <w:multiLevelType w:val="hybridMultilevel"/>
    <w:tmpl w:val="BD609420"/>
    <w:lvl w:ilvl="0" w:tplc="2EB2CC86">
      <w:start w:val="1"/>
      <w:numFmt w:val="bullet"/>
      <w:lvlText w:val=""/>
      <w:lvlJc w:val="left"/>
      <w:pPr>
        <w:ind w:left="360" w:hanging="360"/>
      </w:pPr>
      <w:rPr>
        <w:rFonts w:ascii="Wingdings" w:hAnsi="Wingdings" w:hint="default"/>
        <w:color w:val="264D82"/>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503C5C"/>
    <w:multiLevelType w:val="multilevel"/>
    <w:tmpl w:val="3F82E45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9E43FC"/>
    <w:multiLevelType w:val="hybridMultilevel"/>
    <w:tmpl w:val="D616B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127C0"/>
    <w:multiLevelType w:val="multilevel"/>
    <w:tmpl w:val="A67ECD84"/>
    <w:lvl w:ilvl="0">
      <w:start w:val="1"/>
      <w:numFmt w:val="bullet"/>
      <w:pStyle w:val="ULRBullet"/>
      <w:lvlText w:val=""/>
      <w:lvlJc w:val="left"/>
      <w:pPr>
        <w:ind w:left="720" w:hanging="360"/>
      </w:pPr>
      <w:rPr>
        <w:rFonts w:ascii="Symbol" w:hAnsi="Symbol" w:hint="default"/>
        <w:b w:val="0"/>
        <w:i w:val="0"/>
        <w:color w:val="444444"/>
        <w:sz w:val="20"/>
      </w:rPr>
    </w:lvl>
    <w:lvl w:ilvl="1">
      <w:start w:val="1"/>
      <w:numFmt w:val="bullet"/>
      <w:pStyle w:val="ULRBullet2"/>
      <w:lvlText w:val="o"/>
      <w:lvlJc w:val="left"/>
      <w:pPr>
        <w:ind w:left="1080" w:hanging="360"/>
      </w:pPr>
      <w:rPr>
        <w:rFonts w:ascii="Courier New" w:hAnsi="Courier New" w:hint="default"/>
      </w:rPr>
    </w:lvl>
    <w:lvl w:ilvl="2">
      <w:start w:val="1"/>
      <w:numFmt w:val="bullet"/>
      <w:pStyle w:val="ULRBullet3"/>
      <w:lvlText w:val=""/>
      <w:lvlJc w:val="left"/>
      <w:pPr>
        <w:ind w:left="1440" w:hanging="360"/>
      </w:pPr>
      <w:rPr>
        <w:rFonts w:ascii="Wingdings" w:hAnsi="Wingdings" w:hint="default"/>
      </w:rPr>
    </w:lvl>
    <w:lvl w:ilvl="3">
      <w:start w:val="1"/>
      <w:numFmt w:val="bullet"/>
      <w:pStyle w:val="ULRBullet4"/>
      <w:lvlText w:val="-"/>
      <w:lvlJc w:val="left"/>
      <w:pPr>
        <w:ind w:left="1800" w:hanging="360"/>
      </w:pPr>
      <w:rPr>
        <w:rFonts w:ascii="Arial" w:hAnsi="Arial" w:hint="default"/>
        <w:color w:val="44444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4D6557CA"/>
    <w:multiLevelType w:val="hybridMultilevel"/>
    <w:tmpl w:val="C106A430"/>
    <w:lvl w:ilvl="0" w:tplc="185A737A">
      <w:start w:val="1"/>
      <w:numFmt w:val="bullet"/>
      <w:lvlText w:val=""/>
      <w:lvlJc w:val="left"/>
      <w:pPr>
        <w:ind w:left="1800" w:hanging="360"/>
      </w:pPr>
      <w:rPr>
        <w:rFonts w:ascii="Wingdings" w:hAnsi="Wingdings" w:hint="default"/>
        <w:b w:val="0"/>
        <w:i w:val="0"/>
        <w:color w:val="444444"/>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DC00527"/>
    <w:multiLevelType w:val="multilevel"/>
    <w:tmpl w:val="D778950A"/>
    <w:lvl w:ilvl="0">
      <w:start w:val="1"/>
      <w:numFmt w:val="upperLetter"/>
      <w:lvlText w:val="Appendix %1 -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2E84E14"/>
    <w:multiLevelType w:val="multilevel"/>
    <w:tmpl w:val="4F085B76"/>
    <w:lvl w:ilvl="0">
      <w:start w:val="1"/>
      <w:numFmt w:val="decimal"/>
      <w:lvlText w:val="%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4" w15:restartNumberingAfterBreak="0">
    <w:nsid w:val="60242214"/>
    <w:multiLevelType w:val="multilevel"/>
    <w:tmpl w:val="C82CE26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0572AC4"/>
    <w:multiLevelType w:val="multilevel"/>
    <w:tmpl w:val="C43CE536"/>
    <w:lvl w:ilvl="0">
      <w:start w:val="1"/>
      <w:numFmt w:val="decimal"/>
      <w:lvlText w:val="%1."/>
      <w:lvlJc w:val="left"/>
      <w:pPr>
        <w:tabs>
          <w:tab w:val="num" w:pos="720"/>
        </w:tabs>
        <w:ind w:left="720" w:hanging="360"/>
      </w:pPr>
      <w:rPr>
        <w:rFonts w:ascii="Calibri" w:hAnsi="Calibri"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6" w15:restartNumberingAfterBreak="0">
    <w:nsid w:val="69733C01"/>
    <w:multiLevelType w:val="multilevel"/>
    <w:tmpl w:val="1736DD44"/>
    <w:lvl w:ilvl="0">
      <w:start w:val="1"/>
      <w:numFmt w:val="bullet"/>
      <w:lvlText w:val=""/>
      <w:lvlJc w:val="left"/>
      <w:pPr>
        <w:ind w:left="720" w:hanging="360"/>
      </w:pPr>
      <w:rPr>
        <w:rFonts w:ascii="Symbol" w:hAnsi="Symbol" w:hint="default"/>
        <w:sz w:val="25"/>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095472E"/>
    <w:multiLevelType w:val="hybridMultilevel"/>
    <w:tmpl w:val="D7848742"/>
    <w:lvl w:ilvl="0" w:tplc="931AC10E">
      <w:start w:val="1"/>
      <w:numFmt w:val="bullet"/>
      <w:lvlText w:val=""/>
      <w:lvlJc w:val="left"/>
      <w:pPr>
        <w:ind w:left="720" w:hanging="360"/>
      </w:pPr>
      <w:rPr>
        <w:rFonts w:ascii="Wingdings" w:hAnsi="Wingdings" w:hint="default"/>
        <w:color w:val="DD8047"/>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E056AF"/>
    <w:multiLevelType w:val="hybridMultilevel"/>
    <w:tmpl w:val="6CB26ECE"/>
    <w:lvl w:ilvl="0" w:tplc="B3CC277A">
      <w:start w:val="1"/>
      <w:numFmt w:val="bullet"/>
      <w:lvlText w:val="-"/>
      <w:lvlJc w:val="left"/>
      <w:pPr>
        <w:ind w:left="1800" w:hanging="360"/>
      </w:pPr>
      <w:rPr>
        <w:rFonts w:ascii="Arial" w:hAnsi="Arial" w:hint="default"/>
        <w:b w:val="0"/>
        <w:i w:val="0"/>
        <w:color w:val="444444"/>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7AD7313"/>
    <w:multiLevelType w:val="multilevel"/>
    <w:tmpl w:val="E8023932"/>
    <w:lvl w:ilvl="0">
      <w:start w:val="1"/>
      <w:numFmt w:val="decimal"/>
      <w:lvlText w:val="%1."/>
      <w:lvlJc w:val="left"/>
      <w:pPr>
        <w:ind w:left="3150" w:hanging="360"/>
      </w:pPr>
    </w:lvl>
    <w:lvl w:ilvl="1">
      <w:start w:val="1"/>
      <w:numFmt w:val="decimal"/>
      <w:lvlText w:val="%1.%2."/>
      <w:lvlJc w:val="left"/>
      <w:pPr>
        <w:ind w:left="432" w:hanging="432"/>
      </w:pPr>
    </w:lvl>
    <w:lvl w:ilvl="2">
      <w:start w:val="1"/>
      <w:numFmt w:val="decimal"/>
      <w:lvlText w:val="%1.%2.%3."/>
      <w:lvlJc w:val="left"/>
      <w:pPr>
        <w:ind w:left="149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CE06996"/>
    <w:multiLevelType w:val="hybridMultilevel"/>
    <w:tmpl w:val="8C9848CA"/>
    <w:lvl w:ilvl="0" w:tplc="A3D6DEDA">
      <w:start w:val="1"/>
      <w:numFmt w:val="bullet"/>
      <w:lvlText w:val="-"/>
      <w:lvlJc w:val="left"/>
      <w:pPr>
        <w:ind w:left="2160" w:hanging="360"/>
      </w:pPr>
      <w:rPr>
        <w:rFonts w:ascii="Arial" w:hAnsi="Arial" w:hint="default"/>
        <w:b w:val="0"/>
        <w:i w:val="0"/>
        <w:color w:val="444444"/>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806967451">
    <w:abstractNumId w:val="10"/>
  </w:num>
  <w:num w:numId="2" w16cid:durableId="1986466254">
    <w:abstractNumId w:val="17"/>
  </w:num>
  <w:num w:numId="3" w16cid:durableId="164900450">
    <w:abstractNumId w:val="30"/>
  </w:num>
  <w:num w:numId="4" w16cid:durableId="2134708857">
    <w:abstractNumId w:val="36"/>
  </w:num>
  <w:num w:numId="5" w16cid:durableId="656229406">
    <w:abstractNumId w:val="33"/>
  </w:num>
  <w:num w:numId="6" w16cid:durableId="1649048384">
    <w:abstractNumId w:val="37"/>
  </w:num>
  <w:num w:numId="7" w16cid:durableId="954292214">
    <w:abstractNumId w:val="27"/>
  </w:num>
  <w:num w:numId="8" w16cid:durableId="1294746441">
    <w:abstractNumId w:val="9"/>
  </w:num>
  <w:num w:numId="9" w16cid:durableId="551042002">
    <w:abstractNumId w:val="26"/>
  </w:num>
  <w:num w:numId="10" w16cid:durableId="26773906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59421516">
    <w:abstractNumId w:val="25"/>
  </w:num>
  <w:num w:numId="12" w16cid:durableId="1832863681">
    <w:abstractNumId w:val="28"/>
  </w:num>
  <w:num w:numId="13" w16cid:durableId="1399480911">
    <w:abstractNumId w:val="13"/>
  </w:num>
  <w:num w:numId="14" w16cid:durableId="1544711639">
    <w:abstractNumId w:val="11"/>
  </w:num>
  <w:num w:numId="15" w16cid:durableId="411660177">
    <w:abstractNumId w:val="7"/>
  </w:num>
  <w:num w:numId="16" w16cid:durableId="1986009029">
    <w:abstractNumId w:val="6"/>
  </w:num>
  <w:num w:numId="17" w16cid:durableId="814488224">
    <w:abstractNumId w:val="5"/>
  </w:num>
  <w:num w:numId="18" w16cid:durableId="547566347">
    <w:abstractNumId w:val="4"/>
  </w:num>
  <w:num w:numId="19" w16cid:durableId="91585916">
    <w:abstractNumId w:val="8"/>
  </w:num>
  <w:num w:numId="20" w16cid:durableId="1724867695">
    <w:abstractNumId w:val="3"/>
  </w:num>
  <w:num w:numId="21" w16cid:durableId="1473325056">
    <w:abstractNumId w:val="2"/>
  </w:num>
  <w:num w:numId="22" w16cid:durableId="1870606037">
    <w:abstractNumId w:val="1"/>
  </w:num>
  <w:num w:numId="23" w16cid:durableId="1266424444">
    <w:abstractNumId w:val="0"/>
  </w:num>
  <w:num w:numId="24" w16cid:durableId="288171049">
    <w:abstractNumId w:val="23"/>
  </w:num>
  <w:num w:numId="25" w16cid:durableId="596987628">
    <w:abstractNumId w:val="30"/>
  </w:num>
  <w:num w:numId="26" w16cid:durableId="1125932501">
    <w:abstractNumId w:val="38"/>
  </w:num>
  <w:num w:numId="27" w16cid:durableId="458957375">
    <w:abstractNumId w:val="31"/>
  </w:num>
  <w:num w:numId="28" w16cid:durableId="106194539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1393088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8548616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37080257">
    <w:abstractNumId w:val="18"/>
  </w:num>
  <w:num w:numId="32" w16cid:durableId="1931770440">
    <w:abstractNumId w:val="22"/>
  </w:num>
  <w:num w:numId="33" w16cid:durableId="1879704475">
    <w:abstractNumId w:val="40"/>
  </w:num>
  <w:num w:numId="34" w16cid:durableId="1996060330">
    <w:abstractNumId w:val="19"/>
  </w:num>
  <w:num w:numId="35" w16cid:durableId="36470219">
    <w:abstractNumId w:val="14"/>
  </w:num>
  <w:num w:numId="36" w16cid:durableId="1734624238">
    <w:abstractNumId w:val="16"/>
  </w:num>
  <w:num w:numId="37" w16cid:durableId="608290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5166545">
    <w:abstractNumId w:val="34"/>
  </w:num>
  <w:num w:numId="39" w16cid:durableId="10847674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44398449">
    <w:abstractNumId w:val="21"/>
  </w:num>
  <w:num w:numId="41" w16cid:durableId="512569517">
    <w:abstractNumId w:val="35"/>
  </w:num>
  <w:num w:numId="42" w16cid:durableId="591012538">
    <w:abstractNumId w:val="20"/>
  </w:num>
  <w:num w:numId="43" w16cid:durableId="182480962">
    <w:abstractNumId w:val="24"/>
  </w:num>
  <w:num w:numId="44" w16cid:durableId="13923384">
    <w:abstractNumId w:val="32"/>
  </w:num>
  <w:num w:numId="45" w16cid:durableId="1444767768">
    <w:abstractNumId w:val="15"/>
  </w:num>
  <w:num w:numId="46" w16cid:durableId="512496961">
    <w:abstractNumId w:val="12"/>
  </w:num>
  <w:num w:numId="47" w16cid:durableId="1954629998">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linkStyles/>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50">
      <o:colormru v:ext="edit" colors="#00366a,#0f689b,#e0ad12"/>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rc0MbEwNrY0tDSzNDVV0lEKTi0uzszPAykwNK8FANlvZegtAAAA"/>
  </w:docVars>
  <w:rsids>
    <w:rsidRoot w:val="007C4343"/>
    <w:rsid w:val="00001195"/>
    <w:rsid w:val="000017E7"/>
    <w:rsid w:val="00001807"/>
    <w:rsid w:val="00001AD3"/>
    <w:rsid w:val="000023A5"/>
    <w:rsid w:val="00002A1B"/>
    <w:rsid w:val="00002DCD"/>
    <w:rsid w:val="00002E50"/>
    <w:rsid w:val="000032FA"/>
    <w:rsid w:val="0000345D"/>
    <w:rsid w:val="000034D5"/>
    <w:rsid w:val="00003951"/>
    <w:rsid w:val="00003BE0"/>
    <w:rsid w:val="00004066"/>
    <w:rsid w:val="00004A97"/>
    <w:rsid w:val="00004BA0"/>
    <w:rsid w:val="0000538E"/>
    <w:rsid w:val="00005835"/>
    <w:rsid w:val="000058AA"/>
    <w:rsid w:val="0001012C"/>
    <w:rsid w:val="00010614"/>
    <w:rsid w:val="0001072C"/>
    <w:rsid w:val="00010C3F"/>
    <w:rsid w:val="000132DE"/>
    <w:rsid w:val="00013E39"/>
    <w:rsid w:val="00013EFF"/>
    <w:rsid w:val="00014BF6"/>
    <w:rsid w:val="000155D5"/>
    <w:rsid w:val="0001564A"/>
    <w:rsid w:val="00015B4A"/>
    <w:rsid w:val="00015F96"/>
    <w:rsid w:val="000169B0"/>
    <w:rsid w:val="000169CD"/>
    <w:rsid w:val="00016CD4"/>
    <w:rsid w:val="00020F81"/>
    <w:rsid w:val="0002125D"/>
    <w:rsid w:val="00021A7D"/>
    <w:rsid w:val="00022E74"/>
    <w:rsid w:val="00023303"/>
    <w:rsid w:val="000238C4"/>
    <w:rsid w:val="00023AFB"/>
    <w:rsid w:val="00023F64"/>
    <w:rsid w:val="00024B6E"/>
    <w:rsid w:val="00025AD9"/>
    <w:rsid w:val="00025EA2"/>
    <w:rsid w:val="000276AD"/>
    <w:rsid w:val="00027BCF"/>
    <w:rsid w:val="00027D20"/>
    <w:rsid w:val="00031904"/>
    <w:rsid w:val="00031C94"/>
    <w:rsid w:val="00031F43"/>
    <w:rsid w:val="00032C7E"/>
    <w:rsid w:val="00033D19"/>
    <w:rsid w:val="00034084"/>
    <w:rsid w:val="00034830"/>
    <w:rsid w:val="0003524F"/>
    <w:rsid w:val="0003731C"/>
    <w:rsid w:val="0004001F"/>
    <w:rsid w:val="00040A74"/>
    <w:rsid w:val="00040F22"/>
    <w:rsid w:val="0004171B"/>
    <w:rsid w:val="00042B1E"/>
    <w:rsid w:val="00042D98"/>
    <w:rsid w:val="000439A3"/>
    <w:rsid w:val="00043B69"/>
    <w:rsid w:val="00043D07"/>
    <w:rsid w:val="00043D27"/>
    <w:rsid w:val="00044391"/>
    <w:rsid w:val="00046230"/>
    <w:rsid w:val="00047DFD"/>
    <w:rsid w:val="00051127"/>
    <w:rsid w:val="00053D1E"/>
    <w:rsid w:val="00053FAD"/>
    <w:rsid w:val="00054C57"/>
    <w:rsid w:val="00054E53"/>
    <w:rsid w:val="00055472"/>
    <w:rsid w:val="000556D9"/>
    <w:rsid w:val="000563C7"/>
    <w:rsid w:val="000568B0"/>
    <w:rsid w:val="00056F9B"/>
    <w:rsid w:val="00057E5D"/>
    <w:rsid w:val="000601BE"/>
    <w:rsid w:val="00060C35"/>
    <w:rsid w:val="00060E41"/>
    <w:rsid w:val="00060FC7"/>
    <w:rsid w:val="0006141A"/>
    <w:rsid w:val="00061969"/>
    <w:rsid w:val="00061E7A"/>
    <w:rsid w:val="0006339A"/>
    <w:rsid w:val="000633AA"/>
    <w:rsid w:val="00063617"/>
    <w:rsid w:val="000636A3"/>
    <w:rsid w:val="00063C9C"/>
    <w:rsid w:val="00063CDB"/>
    <w:rsid w:val="0006480E"/>
    <w:rsid w:val="00064FFF"/>
    <w:rsid w:val="0006519C"/>
    <w:rsid w:val="00066D4D"/>
    <w:rsid w:val="00067B75"/>
    <w:rsid w:val="0007025C"/>
    <w:rsid w:val="00070580"/>
    <w:rsid w:val="00070C91"/>
    <w:rsid w:val="00071BF7"/>
    <w:rsid w:val="0007423A"/>
    <w:rsid w:val="00074419"/>
    <w:rsid w:val="00075482"/>
    <w:rsid w:val="00076803"/>
    <w:rsid w:val="00080816"/>
    <w:rsid w:val="00080893"/>
    <w:rsid w:val="00081F15"/>
    <w:rsid w:val="00082453"/>
    <w:rsid w:val="00083C9F"/>
    <w:rsid w:val="00083FC7"/>
    <w:rsid w:val="0008407B"/>
    <w:rsid w:val="00084535"/>
    <w:rsid w:val="000859D1"/>
    <w:rsid w:val="000861F7"/>
    <w:rsid w:val="00086811"/>
    <w:rsid w:val="00087046"/>
    <w:rsid w:val="000900EC"/>
    <w:rsid w:val="00090980"/>
    <w:rsid w:val="00092057"/>
    <w:rsid w:val="0009211D"/>
    <w:rsid w:val="000922A0"/>
    <w:rsid w:val="0009250D"/>
    <w:rsid w:val="00093855"/>
    <w:rsid w:val="00094F65"/>
    <w:rsid w:val="00095A93"/>
    <w:rsid w:val="000961D9"/>
    <w:rsid w:val="00096AA7"/>
    <w:rsid w:val="00096DFC"/>
    <w:rsid w:val="00097658"/>
    <w:rsid w:val="00097B3F"/>
    <w:rsid w:val="000A06BA"/>
    <w:rsid w:val="000A0AD7"/>
    <w:rsid w:val="000A14B7"/>
    <w:rsid w:val="000A14EC"/>
    <w:rsid w:val="000A4002"/>
    <w:rsid w:val="000A4594"/>
    <w:rsid w:val="000A5504"/>
    <w:rsid w:val="000A58CD"/>
    <w:rsid w:val="000A66DC"/>
    <w:rsid w:val="000A76B3"/>
    <w:rsid w:val="000B009E"/>
    <w:rsid w:val="000B0AFF"/>
    <w:rsid w:val="000B0CCB"/>
    <w:rsid w:val="000B0F8C"/>
    <w:rsid w:val="000B0FBB"/>
    <w:rsid w:val="000B15BA"/>
    <w:rsid w:val="000B1970"/>
    <w:rsid w:val="000B229C"/>
    <w:rsid w:val="000B2728"/>
    <w:rsid w:val="000B37ED"/>
    <w:rsid w:val="000B38D8"/>
    <w:rsid w:val="000B3BC0"/>
    <w:rsid w:val="000B3E0A"/>
    <w:rsid w:val="000B4204"/>
    <w:rsid w:val="000B50CC"/>
    <w:rsid w:val="000B57E4"/>
    <w:rsid w:val="000B6B77"/>
    <w:rsid w:val="000C031F"/>
    <w:rsid w:val="000C038D"/>
    <w:rsid w:val="000C0CAC"/>
    <w:rsid w:val="000C14E7"/>
    <w:rsid w:val="000C20FA"/>
    <w:rsid w:val="000C2415"/>
    <w:rsid w:val="000C4493"/>
    <w:rsid w:val="000C4AC3"/>
    <w:rsid w:val="000C5234"/>
    <w:rsid w:val="000C5504"/>
    <w:rsid w:val="000C616C"/>
    <w:rsid w:val="000C6CBE"/>
    <w:rsid w:val="000D09FD"/>
    <w:rsid w:val="000D131B"/>
    <w:rsid w:val="000D1382"/>
    <w:rsid w:val="000D2499"/>
    <w:rsid w:val="000D2690"/>
    <w:rsid w:val="000D2A77"/>
    <w:rsid w:val="000D4299"/>
    <w:rsid w:val="000D4C07"/>
    <w:rsid w:val="000D4CBB"/>
    <w:rsid w:val="000D58DF"/>
    <w:rsid w:val="000D6556"/>
    <w:rsid w:val="000D6A92"/>
    <w:rsid w:val="000D7AFA"/>
    <w:rsid w:val="000E03E7"/>
    <w:rsid w:val="000E1E97"/>
    <w:rsid w:val="000E3230"/>
    <w:rsid w:val="000E3B43"/>
    <w:rsid w:val="000E3FA7"/>
    <w:rsid w:val="000E4B8C"/>
    <w:rsid w:val="000E52CF"/>
    <w:rsid w:val="000E5B9F"/>
    <w:rsid w:val="000E5C12"/>
    <w:rsid w:val="000E60C0"/>
    <w:rsid w:val="000E6D2A"/>
    <w:rsid w:val="000F075E"/>
    <w:rsid w:val="000F1F16"/>
    <w:rsid w:val="000F2181"/>
    <w:rsid w:val="000F2491"/>
    <w:rsid w:val="000F2803"/>
    <w:rsid w:val="000F2D20"/>
    <w:rsid w:val="000F60BA"/>
    <w:rsid w:val="000F613C"/>
    <w:rsid w:val="000F6280"/>
    <w:rsid w:val="000F7065"/>
    <w:rsid w:val="00100914"/>
    <w:rsid w:val="00100BE4"/>
    <w:rsid w:val="00100F8B"/>
    <w:rsid w:val="0010105B"/>
    <w:rsid w:val="00101668"/>
    <w:rsid w:val="00101A9E"/>
    <w:rsid w:val="001051CF"/>
    <w:rsid w:val="00105249"/>
    <w:rsid w:val="00105C96"/>
    <w:rsid w:val="001101F3"/>
    <w:rsid w:val="00111EF2"/>
    <w:rsid w:val="00112927"/>
    <w:rsid w:val="00113446"/>
    <w:rsid w:val="00113D20"/>
    <w:rsid w:val="00114517"/>
    <w:rsid w:val="00115CF5"/>
    <w:rsid w:val="0011643E"/>
    <w:rsid w:val="00116538"/>
    <w:rsid w:val="001166F0"/>
    <w:rsid w:val="001171B0"/>
    <w:rsid w:val="00117596"/>
    <w:rsid w:val="00121D72"/>
    <w:rsid w:val="001220FD"/>
    <w:rsid w:val="001225E3"/>
    <w:rsid w:val="001229B1"/>
    <w:rsid w:val="00122D8A"/>
    <w:rsid w:val="00123EC1"/>
    <w:rsid w:val="00124B21"/>
    <w:rsid w:val="0012514F"/>
    <w:rsid w:val="0012545B"/>
    <w:rsid w:val="00125A17"/>
    <w:rsid w:val="00125CC2"/>
    <w:rsid w:val="001262D1"/>
    <w:rsid w:val="0012671C"/>
    <w:rsid w:val="00127A9F"/>
    <w:rsid w:val="00127EEE"/>
    <w:rsid w:val="001301A4"/>
    <w:rsid w:val="00130FF0"/>
    <w:rsid w:val="00132686"/>
    <w:rsid w:val="001328A6"/>
    <w:rsid w:val="00133DAF"/>
    <w:rsid w:val="001363C9"/>
    <w:rsid w:val="00137C5E"/>
    <w:rsid w:val="00137DE5"/>
    <w:rsid w:val="001404C2"/>
    <w:rsid w:val="001420F5"/>
    <w:rsid w:val="00142952"/>
    <w:rsid w:val="00142B17"/>
    <w:rsid w:val="00142C9D"/>
    <w:rsid w:val="0014374A"/>
    <w:rsid w:val="001448DC"/>
    <w:rsid w:val="00144DCD"/>
    <w:rsid w:val="00145AD7"/>
    <w:rsid w:val="0014618B"/>
    <w:rsid w:val="001461DD"/>
    <w:rsid w:val="001461FF"/>
    <w:rsid w:val="00146907"/>
    <w:rsid w:val="001469D2"/>
    <w:rsid w:val="00146C73"/>
    <w:rsid w:val="00147BC5"/>
    <w:rsid w:val="001507B1"/>
    <w:rsid w:val="00151040"/>
    <w:rsid w:val="0015179D"/>
    <w:rsid w:val="00151EC7"/>
    <w:rsid w:val="00153ED7"/>
    <w:rsid w:val="00153F13"/>
    <w:rsid w:val="001568C3"/>
    <w:rsid w:val="00156B44"/>
    <w:rsid w:val="001574A2"/>
    <w:rsid w:val="0015787F"/>
    <w:rsid w:val="00157AC1"/>
    <w:rsid w:val="00160874"/>
    <w:rsid w:val="001613F0"/>
    <w:rsid w:val="00163EEE"/>
    <w:rsid w:val="00164FB6"/>
    <w:rsid w:val="00165109"/>
    <w:rsid w:val="00165E5F"/>
    <w:rsid w:val="00166584"/>
    <w:rsid w:val="00166944"/>
    <w:rsid w:val="0016701B"/>
    <w:rsid w:val="00167AE5"/>
    <w:rsid w:val="00167CCB"/>
    <w:rsid w:val="0017067B"/>
    <w:rsid w:val="00171052"/>
    <w:rsid w:val="00171121"/>
    <w:rsid w:val="00171491"/>
    <w:rsid w:val="00172957"/>
    <w:rsid w:val="001734EB"/>
    <w:rsid w:val="0017385D"/>
    <w:rsid w:val="00174622"/>
    <w:rsid w:val="00174EA2"/>
    <w:rsid w:val="00175610"/>
    <w:rsid w:val="00177623"/>
    <w:rsid w:val="0017768A"/>
    <w:rsid w:val="00177A69"/>
    <w:rsid w:val="00180501"/>
    <w:rsid w:val="0018202D"/>
    <w:rsid w:val="001850ED"/>
    <w:rsid w:val="0018550A"/>
    <w:rsid w:val="00185651"/>
    <w:rsid w:val="00185D75"/>
    <w:rsid w:val="0018649F"/>
    <w:rsid w:val="0018742B"/>
    <w:rsid w:val="0019015C"/>
    <w:rsid w:val="00190F77"/>
    <w:rsid w:val="00193245"/>
    <w:rsid w:val="00193338"/>
    <w:rsid w:val="0019359E"/>
    <w:rsid w:val="00194C7F"/>
    <w:rsid w:val="00195B84"/>
    <w:rsid w:val="00195F8F"/>
    <w:rsid w:val="00196662"/>
    <w:rsid w:val="00196E08"/>
    <w:rsid w:val="001976AC"/>
    <w:rsid w:val="001A09C6"/>
    <w:rsid w:val="001A150A"/>
    <w:rsid w:val="001A2106"/>
    <w:rsid w:val="001A2456"/>
    <w:rsid w:val="001A252A"/>
    <w:rsid w:val="001A2829"/>
    <w:rsid w:val="001A3D3B"/>
    <w:rsid w:val="001A4562"/>
    <w:rsid w:val="001A5228"/>
    <w:rsid w:val="001A553A"/>
    <w:rsid w:val="001A5ABE"/>
    <w:rsid w:val="001A5BA1"/>
    <w:rsid w:val="001A6027"/>
    <w:rsid w:val="001A64A1"/>
    <w:rsid w:val="001A70AE"/>
    <w:rsid w:val="001A79A2"/>
    <w:rsid w:val="001B0CFB"/>
    <w:rsid w:val="001B11E0"/>
    <w:rsid w:val="001B252F"/>
    <w:rsid w:val="001B2A24"/>
    <w:rsid w:val="001B390A"/>
    <w:rsid w:val="001B4BFA"/>
    <w:rsid w:val="001B4CCE"/>
    <w:rsid w:val="001B771A"/>
    <w:rsid w:val="001B7879"/>
    <w:rsid w:val="001C0C66"/>
    <w:rsid w:val="001C10A3"/>
    <w:rsid w:val="001C14DF"/>
    <w:rsid w:val="001C1CF7"/>
    <w:rsid w:val="001C27B7"/>
    <w:rsid w:val="001C2C82"/>
    <w:rsid w:val="001C2E27"/>
    <w:rsid w:val="001C35A9"/>
    <w:rsid w:val="001C431A"/>
    <w:rsid w:val="001C43D0"/>
    <w:rsid w:val="001C4BA0"/>
    <w:rsid w:val="001C6189"/>
    <w:rsid w:val="001C6D6D"/>
    <w:rsid w:val="001C7584"/>
    <w:rsid w:val="001C7A8D"/>
    <w:rsid w:val="001C7BE2"/>
    <w:rsid w:val="001D0342"/>
    <w:rsid w:val="001D038A"/>
    <w:rsid w:val="001D1081"/>
    <w:rsid w:val="001D1162"/>
    <w:rsid w:val="001D181E"/>
    <w:rsid w:val="001D242A"/>
    <w:rsid w:val="001D2FA5"/>
    <w:rsid w:val="001D7556"/>
    <w:rsid w:val="001E0283"/>
    <w:rsid w:val="001E081F"/>
    <w:rsid w:val="001E0B1D"/>
    <w:rsid w:val="001E0B9B"/>
    <w:rsid w:val="001E13BC"/>
    <w:rsid w:val="001E1881"/>
    <w:rsid w:val="001E1C90"/>
    <w:rsid w:val="001E1EB3"/>
    <w:rsid w:val="001E2179"/>
    <w:rsid w:val="001E2648"/>
    <w:rsid w:val="001E2AEA"/>
    <w:rsid w:val="001E3B0A"/>
    <w:rsid w:val="001E470E"/>
    <w:rsid w:val="001E48C2"/>
    <w:rsid w:val="001E54C0"/>
    <w:rsid w:val="001E7B65"/>
    <w:rsid w:val="001F1263"/>
    <w:rsid w:val="001F15BE"/>
    <w:rsid w:val="001F181B"/>
    <w:rsid w:val="001F23AC"/>
    <w:rsid w:val="001F371F"/>
    <w:rsid w:val="001F39DA"/>
    <w:rsid w:val="001F482F"/>
    <w:rsid w:val="001F4CE0"/>
    <w:rsid w:val="001F63C4"/>
    <w:rsid w:val="001F6B95"/>
    <w:rsid w:val="001F72FF"/>
    <w:rsid w:val="001F7A4F"/>
    <w:rsid w:val="002001C0"/>
    <w:rsid w:val="0020131A"/>
    <w:rsid w:val="0020134A"/>
    <w:rsid w:val="00201CE9"/>
    <w:rsid w:val="00205454"/>
    <w:rsid w:val="002054E9"/>
    <w:rsid w:val="002057BF"/>
    <w:rsid w:val="00205E2D"/>
    <w:rsid w:val="002065CC"/>
    <w:rsid w:val="00206F38"/>
    <w:rsid w:val="00210878"/>
    <w:rsid w:val="0021153E"/>
    <w:rsid w:val="00211F59"/>
    <w:rsid w:val="00211FC6"/>
    <w:rsid w:val="00212089"/>
    <w:rsid w:val="002124E2"/>
    <w:rsid w:val="00212777"/>
    <w:rsid w:val="00212999"/>
    <w:rsid w:val="00212A03"/>
    <w:rsid w:val="00212A5A"/>
    <w:rsid w:val="00214390"/>
    <w:rsid w:val="0021499E"/>
    <w:rsid w:val="0021668C"/>
    <w:rsid w:val="0022136C"/>
    <w:rsid w:val="00223088"/>
    <w:rsid w:val="00223E08"/>
    <w:rsid w:val="0022426B"/>
    <w:rsid w:val="002247F7"/>
    <w:rsid w:val="002248CC"/>
    <w:rsid w:val="002258A2"/>
    <w:rsid w:val="00231D3C"/>
    <w:rsid w:val="00232A49"/>
    <w:rsid w:val="00232CBC"/>
    <w:rsid w:val="002335D8"/>
    <w:rsid w:val="00234B06"/>
    <w:rsid w:val="00235059"/>
    <w:rsid w:val="00236B76"/>
    <w:rsid w:val="002378DD"/>
    <w:rsid w:val="00237F51"/>
    <w:rsid w:val="00240403"/>
    <w:rsid w:val="002405D3"/>
    <w:rsid w:val="002405FF"/>
    <w:rsid w:val="002408E9"/>
    <w:rsid w:val="002412D6"/>
    <w:rsid w:val="00242358"/>
    <w:rsid w:val="00242712"/>
    <w:rsid w:val="002437E6"/>
    <w:rsid w:val="0024422D"/>
    <w:rsid w:val="0024430A"/>
    <w:rsid w:val="00244D87"/>
    <w:rsid w:val="00245026"/>
    <w:rsid w:val="00245717"/>
    <w:rsid w:val="002457AD"/>
    <w:rsid w:val="00246C82"/>
    <w:rsid w:val="00247228"/>
    <w:rsid w:val="0025260B"/>
    <w:rsid w:val="00253DE0"/>
    <w:rsid w:val="0025495C"/>
    <w:rsid w:val="002556EC"/>
    <w:rsid w:val="0025578F"/>
    <w:rsid w:val="0026077D"/>
    <w:rsid w:val="00261466"/>
    <w:rsid w:val="002615A4"/>
    <w:rsid w:val="002625BF"/>
    <w:rsid w:val="00262E66"/>
    <w:rsid w:val="00264236"/>
    <w:rsid w:val="002654EC"/>
    <w:rsid w:val="0026617A"/>
    <w:rsid w:val="00266509"/>
    <w:rsid w:val="00267481"/>
    <w:rsid w:val="002678D5"/>
    <w:rsid w:val="00267AC3"/>
    <w:rsid w:val="002726D7"/>
    <w:rsid w:val="0027299C"/>
    <w:rsid w:val="00272C65"/>
    <w:rsid w:val="00273022"/>
    <w:rsid w:val="0027405F"/>
    <w:rsid w:val="00274609"/>
    <w:rsid w:val="00275688"/>
    <w:rsid w:val="00275D2D"/>
    <w:rsid w:val="00276BB9"/>
    <w:rsid w:val="00277223"/>
    <w:rsid w:val="002773F9"/>
    <w:rsid w:val="0028037B"/>
    <w:rsid w:val="002818FA"/>
    <w:rsid w:val="00282D3E"/>
    <w:rsid w:val="002830D2"/>
    <w:rsid w:val="00283187"/>
    <w:rsid w:val="00283667"/>
    <w:rsid w:val="002846A5"/>
    <w:rsid w:val="00285197"/>
    <w:rsid w:val="00285C47"/>
    <w:rsid w:val="00287C3F"/>
    <w:rsid w:val="00290397"/>
    <w:rsid w:val="002903BD"/>
    <w:rsid w:val="00291EF2"/>
    <w:rsid w:val="00292581"/>
    <w:rsid w:val="00292846"/>
    <w:rsid w:val="00293C87"/>
    <w:rsid w:val="00293E1D"/>
    <w:rsid w:val="00294A63"/>
    <w:rsid w:val="0029521B"/>
    <w:rsid w:val="00296A41"/>
    <w:rsid w:val="00297C07"/>
    <w:rsid w:val="00297D06"/>
    <w:rsid w:val="002A01A6"/>
    <w:rsid w:val="002A1C8F"/>
    <w:rsid w:val="002A2C84"/>
    <w:rsid w:val="002A3303"/>
    <w:rsid w:val="002A3689"/>
    <w:rsid w:val="002A3ADD"/>
    <w:rsid w:val="002A475B"/>
    <w:rsid w:val="002A5E61"/>
    <w:rsid w:val="002A61F7"/>
    <w:rsid w:val="002A69A8"/>
    <w:rsid w:val="002A6DD1"/>
    <w:rsid w:val="002A7E08"/>
    <w:rsid w:val="002A7E40"/>
    <w:rsid w:val="002B28B1"/>
    <w:rsid w:val="002B46A5"/>
    <w:rsid w:val="002B566D"/>
    <w:rsid w:val="002B64BA"/>
    <w:rsid w:val="002B6DE6"/>
    <w:rsid w:val="002B74CA"/>
    <w:rsid w:val="002B7A31"/>
    <w:rsid w:val="002B7EB4"/>
    <w:rsid w:val="002C186A"/>
    <w:rsid w:val="002C18AE"/>
    <w:rsid w:val="002C1A61"/>
    <w:rsid w:val="002C1FE5"/>
    <w:rsid w:val="002C21EF"/>
    <w:rsid w:val="002C2323"/>
    <w:rsid w:val="002C2454"/>
    <w:rsid w:val="002C29F2"/>
    <w:rsid w:val="002C2C4F"/>
    <w:rsid w:val="002C4039"/>
    <w:rsid w:val="002C53F8"/>
    <w:rsid w:val="002C56D3"/>
    <w:rsid w:val="002C605F"/>
    <w:rsid w:val="002C65B7"/>
    <w:rsid w:val="002C7FEF"/>
    <w:rsid w:val="002D0EB8"/>
    <w:rsid w:val="002D14BC"/>
    <w:rsid w:val="002D1AB0"/>
    <w:rsid w:val="002D245F"/>
    <w:rsid w:val="002D35CF"/>
    <w:rsid w:val="002D4005"/>
    <w:rsid w:val="002D4201"/>
    <w:rsid w:val="002D4287"/>
    <w:rsid w:val="002D456B"/>
    <w:rsid w:val="002D4708"/>
    <w:rsid w:val="002D4EDC"/>
    <w:rsid w:val="002D51DB"/>
    <w:rsid w:val="002D5281"/>
    <w:rsid w:val="002D7F5C"/>
    <w:rsid w:val="002E2B98"/>
    <w:rsid w:val="002E2BF4"/>
    <w:rsid w:val="002E31E2"/>
    <w:rsid w:val="002E4664"/>
    <w:rsid w:val="002E48E5"/>
    <w:rsid w:val="002E76DF"/>
    <w:rsid w:val="002E76E4"/>
    <w:rsid w:val="002E7B8C"/>
    <w:rsid w:val="002E7FE1"/>
    <w:rsid w:val="002E7FE4"/>
    <w:rsid w:val="002F0066"/>
    <w:rsid w:val="002F08BF"/>
    <w:rsid w:val="002F08D9"/>
    <w:rsid w:val="002F0983"/>
    <w:rsid w:val="002F2A6F"/>
    <w:rsid w:val="002F342B"/>
    <w:rsid w:val="002F3BCF"/>
    <w:rsid w:val="002F44FE"/>
    <w:rsid w:val="002F4A6B"/>
    <w:rsid w:val="002F4B2A"/>
    <w:rsid w:val="002F4CC9"/>
    <w:rsid w:val="002F778E"/>
    <w:rsid w:val="002F799A"/>
    <w:rsid w:val="0030005B"/>
    <w:rsid w:val="0030018F"/>
    <w:rsid w:val="00300CC3"/>
    <w:rsid w:val="00300D47"/>
    <w:rsid w:val="00301AC9"/>
    <w:rsid w:val="00302754"/>
    <w:rsid w:val="00302A07"/>
    <w:rsid w:val="003032B3"/>
    <w:rsid w:val="0030365C"/>
    <w:rsid w:val="00304A65"/>
    <w:rsid w:val="00304F80"/>
    <w:rsid w:val="003052E8"/>
    <w:rsid w:val="0030562F"/>
    <w:rsid w:val="00306704"/>
    <w:rsid w:val="00307ACC"/>
    <w:rsid w:val="003116D4"/>
    <w:rsid w:val="00311C03"/>
    <w:rsid w:val="00312983"/>
    <w:rsid w:val="00312F4B"/>
    <w:rsid w:val="0031376B"/>
    <w:rsid w:val="003138DA"/>
    <w:rsid w:val="00313C7B"/>
    <w:rsid w:val="00314057"/>
    <w:rsid w:val="00314980"/>
    <w:rsid w:val="00314F89"/>
    <w:rsid w:val="0031671D"/>
    <w:rsid w:val="00316842"/>
    <w:rsid w:val="00316A59"/>
    <w:rsid w:val="0031795A"/>
    <w:rsid w:val="003202CE"/>
    <w:rsid w:val="003209BB"/>
    <w:rsid w:val="00320CBE"/>
    <w:rsid w:val="00320DEB"/>
    <w:rsid w:val="00322FE6"/>
    <w:rsid w:val="00323857"/>
    <w:rsid w:val="00323C67"/>
    <w:rsid w:val="0032546D"/>
    <w:rsid w:val="00325BC4"/>
    <w:rsid w:val="003263C4"/>
    <w:rsid w:val="0032649A"/>
    <w:rsid w:val="0032668E"/>
    <w:rsid w:val="00327313"/>
    <w:rsid w:val="00327EC1"/>
    <w:rsid w:val="00330B69"/>
    <w:rsid w:val="00330C50"/>
    <w:rsid w:val="00331FBC"/>
    <w:rsid w:val="00333ABB"/>
    <w:rsid w:val="00333FCA"/>
    <w:rsid w:val="00334D5C"/>
    <w:rsid w:val="00335255"/>
    <w:rsid w:val="00340B5E"/>
    <w:rsid w:val="00341290"/>
    <w:rsid w:val="00341599"/>
    <w:rsid w:val="00344B74"/>
    <w:rsid w:val="003450F2"/>
    <w:rsid w:val="003461F8"/>
    <w:rsid w:val="003462A4"/>
    <w:rsid w:val="00346D83"/>
    <w:rsid w:val="003475BC"/>
    <w:rsid w:val="0034765B"/>
    <w:rsid w:val="003476FE"/>
    <w:rsid w:val="00347E84"/>
    <w:rsid w:val="00350DF4"/>
    <w:rsid w:val="0035194B"/>
    <w:rsid w:val="00352AB1"/>
    <w:rsid w:val="00353817"/>
    <w:rsid w:val="003539E5"/>
    <w:rsid w:val="003543F7"/>
    <w:rsid w:val="00354432"/>
    <w:rsid w:val="003548E2"/>
    <w:rsid w:val="00355547"/>
    <w:rsid w:val="00355711"/>
    <w:rsid w:val="00355E9D"/>
    <w:rsid w:val="003560CF"/>
    <w:rsid w:val="003560E3"/>
    <w:rsid w:val="0035627B"/>
    <w:rsid w:val="00357240"/>
    <w:rsid w:val="0035780C"/>
    <w:rsid w:val="00360793"/>
    <w:rsid w:val="00360ABC"/>
    <w:rsid w:val="0036134F"/>
    <w:rsid w:val="0036135C"/>
    <w:rsid w:val="00361D8F"/>
    <w:rsid w:val="00362368"/>
    <w:rsid w:val="003629FC"/>
    <w:rsid w:val="00362AE5"/>
    <w:rsid w:val="00363487"/>
    <w:rsid w:val="003634C8"/>
    <w:rsid w:val="003636EB"/>
    <w:rsid w:val="003640AD"/>
    <w:rsid w:val="003649C0"/>
    <w:rsid w:val="00365038"/>
    <w:rsid w:val="00365044"/>
    <w:rsid w:val="0036573F"/>
    <w:rsid w:val="0036798A"/>
    <w:rsid w:val="00367AE2"/>
    <w:rsid w:val="00367BC7"/>
    <w:rsid w:val="00370821"/>
    <w:rsid w:val="00371872"/>
    <w:rsid w:val="00371A77"/>
    <w:rsid w:val="003721F9"/>
    <w:rsid w:val="003730AA"/>
    <w:rsid w:val="00373931"/>
    <w:rsid w:val="00374704"/>
    <w:rsid w:val="00374F82"/>
    <w:rsid w:val="0037529F"/>
    <w:rsid w:val="00376188"/>
    <w:rsid w:val="00376C25"/>
    <w:rsid w:val="00377277"/>
    <w:rsid w:val="003773E9"/>
    <w:rsid w:val="00380DFD"/>
    <w:rsid w:val="00381FBD"/>
    <w:rsid w:val="00382202"/>
    <w:rsid w:val="003823C9"/>
    <w:rsid w:val="00382EBB"/>
    <w:rsid w:val="0038368A"/>
    <w:rsid w:val="00383858"/>
    <w:rsid w:val="00383999"/>
    <w:rsid w:val="00383CFE"/>
    <w:rsid w:val="00383D9F"/>
    <w:rsid w:val="00383F3B"/>
    <w:rsid w:val="0038417B"/>
    <w:rsid w:val="00384AEB"/>
    <w:rsid w:val="00384FC3"/>
    <w:rsid w:val="00385456"/>
    <w:rsid w:val="00386829"/>
    <w:rsid w:val="00391A09"/>
    <w:rsid w:val="00391F53"/>
    <w:rsid w:val="003928D0"/>
    <w:rsid w:val="003928EE"/>
    <w:rsid w:val="00392D6C"/>
    <w:rsid w:val="00393835"/>
    <w:rsid w:val="0039421F"/>
    <w:rsid w:val="00394283"/>
    <w:rsid w:val="00394EC9"/>
    <w:rsid w:val="003950A7"/>
    <w:rsid w:val="003961BD"/>
    <w:rsid w:val="003963DB"/>
    <w:rsid w:val="003968A3"/>
    <w:rsid w:val="00396E56"/>
    <w:rsid w:val="00397CFC"/>
    <w:rsid w:val="003A0FC5"/>
    <w:rsid w:val="003A17A3"/>
    <w:rsid w:val="003A18B3"/>
    <w:rsid w:val="003A18D7"/>
    <w:rsid w:val="003A1DBA"/>
    <w:rsid w:val="003A4EA8"/>
    <w:rsid w:val="003A55EA"/>
    <w:rsid w:val="003A5DC6"/>
    <w:rsid w:val="003A65F7"/>
    <w:rsid w:val="003B065C"/>
    <w:rsid w:val="003B0F5A"/>
    <w:rsid w:val="003B18BC"/>
    <w:rsid w:val="003B33E0"/>
    <w:rsid w:val="003B5228"/>
    <w:rsid w:val="003B5656"/>
    <w:rsid w:val="003B5D8E"/>
    <w:rsid w:val="003C1A67"/>
    <w:rsid w:val="003C3FBB"/>
    <w:rsid w:val="003C46A5"/>
    <w:rsid w:val="003C4EF0"/>
    <w:rsid w:val="003C5102"/>
    <w:rsid w:val="003C62E9"/>
    <w:rsid w:val="003C6A05"/>
    <w:rsid w:val="003C6BCA"/>
    <w:rsid w:val="003C7E06"/>
    <w:rsid w:val="003D0470"/>
    <w:rsid w:val="003D223B"/>
    <w:rsid w:val="003D3042"/>
    <w:rsid w:val="003D36C6"/>
    <w:rsid w:val="003D40E9"/>
    <w:rsid w:val="003D61D8"/>
    <w:rsid w:val="003D6362"/>
    <w:rsid w:val="003D6855"/>
    <w:rsid w:val="003D6C4A"/>
    <w:rsid w:val="003D74DC"/>
    <w:rsid w:val="003E0967"/>
    <w:rsid w:val="003E0A1B"/>
    <w:rsid w:val="003E0AEA"/>
    <w:rsid w:val="003E0F4E"/>
    <w:rsid w:val="003E2FC1"/>
    <w:rsid w:val="003E3F9D"/>
    <w:rsid w:val="003E4A1D"/>
    <w:rsid w:val="003E4E46"/>
    <w:rsid w:val="003E4F52"/>
    <w:rsid w:val="003E5782"/>
    <w:rsid w:val="003E5C2E"/>
    <w:rsid w:val="003E6049"/>
    <w:rsid w:val="003E6560"/>
    <w:rsid w:val="003E742F"/>
    <w:rsid w:val="003F02B1"/>
    <w:rsid w:val="003F154F"/>
    <w:rsid w:val="003F275F"/>
    <w:rsid w:val="003F3FC3"/>
    <w:rsid w:val="003F5DC0"/>
    <w:rsid w:val="003F6D93"/>
    <w:rsid w:val="00400283"/>
    <w:rsid w:val="0040101C"/>
    <w:rsid w:val="004020FC"/>
    <w:rsid w:val="004023C7"/>
    <w:rsid w:val="004023DA"/>
    <w:rsid w:val="0040293E"/>
    <w:rsid w:val="00402F98"/>
    <w:rsid w:val="00403241"/>
    <w:rsid w:val="00403EF6"/>
    <w:rsid w:val="004041F8"/>
    <w:rsid w:val="00404DCA"/>
    <w:rsid w:val="004059C7"/>
    <w:rsid w:val="0040673E"/>
    <w:rsid w:val="00407CDE"/>
    <w:rsid w:val="00407D40"/>
    <w:rsid w:val="0041023E"/>
    <w:rsid w:val="00410B76"/>
    <w:rsid w:val="00413192"/>
    <w:rsid w:val="004144CD"/>
    <w:rsid w:val="00415108"/>
    <w:rsid w:val="0041582A"/>
    <w:rsid w:val="00416956"/>
    <w:rsid w:val="004172E1"/>
    <w:rsid w:val="00420430"/>
    <w:rsid w:val="00420585"/>
    <w:rsid w:val="0042188B"/>
    <w:rsid w:val="00422304"/>
    <w:rsid w:val="00422BD9"/>
    <w:rsid w:val="00424099"/>
    <w:rsid w:val="004244ED"/>
    <w:rsid w:val="00425668"/>
    <w:rsid w:val="00425864"/>
    <w:rsid w:val="00426137"/>
    <w:rsid w:val="00426506"/>
    <w:rsid w:val="00426C4C"/>
    <w:rsid w:val="0043046D"/>
    <w:rsid w:val="00430F3D"/>
    <w:rsid w:val="00431187"/>
    <w:rsid w:val="004313C2"/>
    <w:rsid w:val="0043247B"/>
    <w:rsid w:val="004327F5"/>
    <w:rsid w:val="00432CBF"/>
    <w:rsid w:val="004333F7"/>
    <w:rsid w:val="004341E5"/>
    <w:rsid w:val="004342F1"/>
    <w:rsid w:val="004358B4"/>
    <w:rsid w:val="00436940"/>
    <w:rsid w:val="0043795A"/>
    <w:rsid w:val="004403D3"/>
    <w:rsid w:val="00442C29"/>
    <w:rsid w:val="0044546B"/>
    <w:rsid w:val="00447C23"/>
    <w:rsid w:val="00451173"/>
    <w:rsid w:val="00453BFB"/>
    <w:rsid w:val="004542DF"/>
    <w:rsid w:val="004544EA"/>
    <w:rsid w:val="0045521C"/>
    <w:rsid w:val="00456D55"/>
    <w:rsid w:val="0045780B"/>
    <w:rsid w:val="0045796E"/>
    <w:rsid w:val="0046211A"/>
    <w:rsid w:val="00462125"/>
    <w:rsid w:val="0046293A"/>
    <w:rsid w:val="00464125"/>
    <w:rsid w:val="0046452C"/>
    <w:rsid w:val="00464574"/>
    <w:rsid w:val="004655F2"/>
    <w:rsid w:val="00465896"/>
    <w:rsid w:val="00466483"/>
    <w:rsid w:val="00466A3D"/>
    <w:rsid w:val="00467B68"/>
    <w:rsid w:val="00467D35"/>
    <w:rsid w:val="00471EED"/>
    <w:rsid w:val="00472ABB"/>
    <w:rsid w:val="00473A8C"/>
    <w:rsid w:val="00473AE2"/>
    <w:rsid w:val="00473EA2"/>
    <w:rsid w:val="004741F4"/>
    <w:rsid w:val="004747B6"/>
    <w:rsid w:val="004751F9"/>
    <w:rsid w:val="00475D96"/>
    <w:rsid w:val="0047693C"/>
    <w:rsid w:val="004773DF"/>
    <w:rsid w:val="00477573"/>
    <w:rsid w:val="0047770D"/>
    <w:rsid w:val="00477B4D"/>
    <w:rsid w:val="004801B5"/>
    <w:rsid w:val="00481563"/>
    <w:rsid w:val="00481B8B"/>
    <w:rsid w:val="004838B5"/>
    <w:rsid w:val="00483B47"/>
    <w:rsid w:val="00484C40"/>
    <w:rsid w:val="00485DDD"/>
    <w:rsid w:val="004861E4"/>
    <w:rsid w:val="00486991"/>
    <w:rsid w:val="00486FBA"/>
    <w:rsid w:val="004870D7"/>
    <w:rsid w:val="00487495"/>
    <w:rsid w:val="0048776A"/>
    <w:rsid w:val="004908B8"/>
    <w:rsid w:val="004912C4"/>
    <w:rsid w:val="00492280"/>
    <w:rsid w:val="004928A8"/>
    <w:rsid w:val="00492E52"/>
    <w:rsid w:val="00493170"/>
    <w:rsid w:val="0049374F"/>
    <w:rsid w:val="00496A99"/>
    <w:rsid w:val="00496DAE"/>
    <w:rsid w:val="004A00E8"/>
    <w:rsid w:val="004A0992"/>
    <w:rsid w:val="004A217F"/>
    <w:rsid w:val="004A254B"/>
    <w:rsid w:val="004A32D4"/>
    <w:rsid w:val="004A3922"/>
    <w:rsid w:val="004A458B"/>
    <w:rsid w:val="004A5310"/>
    <w:rsid w:val="004A5DB1"/>
    <w:rsid w:val="004A5EE9"/>
    <w:rsid w:val="004A6B15"/>
    <w:rsid w:val="004A6D60"/>
    <w:rsid w:val="004B032D"/>
    <w:rsid w:val="004B0C47"/>
    <w:rsid w:val="004B138D"/>
    <w:rsid w:val="004B22DA"/>
    <w:rsid w:val="004B277B"/>
    <w:rsid w:val="004B27E6"/>
    <w:rsid w:val="004B2B43"/>
    <w:rsid w:val="004B3098"/>
    <w:rsid w:val="004B3486"/>
    <w:rsid w:val="004B4397"/>
    <w:rsid w:val="004B4539"/>
    <w:rsid w:val="004B48CA"/>
    <w:rsid w:val="004B669F"/>
    <w:rsid w:val="004B7614"/>
    <w:rsid w:val="004C089F"/>
    <w:rsid w:val="004C08BC"/>
    <w:rsid w:val="004C0B23"/>
    <w:rsid w:val="004C28E6"/>
    <w:rsid w:val="004C2C1D"/>
    <w:rsid w:val="004C2DF7"/>
    <w:rsid w:val="004C47C1"/>
    <w:rsid w:val="004C4BFF"/>
    <w:rsid w:val="004C590D"/>
    <w:rsid w:val="004C5B3B"/>
    <w:rsid w:val="004C6346"/>
    <w:rsid w:val="004C67BB"/>
    <w:rsid w:val="004C6D54"/>
    <w:rsid w:val="004C6E6A"/>
    <w:rsid w:val="004C7439"/>
    <w:rsid w:val="004C7913"/>
    <w:rsid w:val="004D0244"/>
    <w:rsid w:val="004D0544"/>
    <w:rsid w:val="004D09F2"/>
    <w:rsid w:val="004D0C77"/>
    <w:rsid w:val="004D0EDB"/>
    <w:rsid w:val="004D2869"/>
    <w:rsid w:val="004D2B18"/>
    <w:rsid w:val="004D3BEE"/>
    <w:rsid w:val="004D4E7C"/>
    <w:rsid w:val="004D50FE"/>
    <w:rsid w:val="004D56CD"/>
    <w:rsid w:val="004D5A65"/>
    <w:rsid w:val="004D6285"/>
    <w:rsid w:val="004D68A9"/>
    <w:rsid w:val="004D7695"/>
    <w:rsid w:val="004D76B9"/>
    <w:rsid w:val="004D7AB8"/>
    <w:rsid w:val="004E0070"/>
    <w:rsid w:val="004E0185"/>
    <w:rsid w:val="004E046D"/>
    <w:rsid w:val="004E074C"/>
    <w:rsid w:val="004E1054"/>
    <w:rsid w:val="004E13A8"/>
    <w:rsid w:val="004E212F"/>
    <w:rsid w:val="004E2858"/>
    <w:rsid w:val="004E2C8B"/>
    <w:rsid w:val="004E3197"/>
    <w:rsid w:val="004E3695"/>
    <w:rsid w:val="004E61B0"/>
    <w:rsid w:val="004E6D0A"/>
    <w:rsid w:val="004E6E5C"/>
    <w:rsid w:val="004E7903"/>
    <w:rsid w:val="004F01B4"/>
    <w:rsid w:val="004F2514"/>
    <w:rsid w:val="004F287B"/>
    <w:rsid w:val="004F2979"/>
    <w:rsid w:val="004F359F"/>
    <w:rsid w:val="004F377F"/>
    <w:rsid w:val="004F4ADB"/>
    <w:rsid w:val="004F67EE"/>
    <w:rsid w:val="004F69E4"/>
    <w:rsid w:val="004F6F32"/>
    <w:rsid w:val="004F798D"/>
    <w:rsid w:val="004F7D46"/>
    <w:rsid w:val="00500567"/>
    <w:rsid w:val="00500A52"/>
    <w:rsid w:val="005014C9"/>
    <w:rsid w:val="0050232B"/>
    <w:rsid w:val="005023A5"/>
    <w:rsid w:val="00502919"/>
    <w:rsid w:val="00502AED"/>
    <w:rsid w:val="005047C0"/>
    <w:rsid w:val="00505602"/>
    <w:rsid w:val="0050750E"/>
    <w:rsid w:val="00511101"/>
    <w:rsid w:val="00511860"/>
    <w:rsid w:val="00511C11"/>
    <w:rsid w:val="00511F5E"/>
    <w:rsid w:val="0051278A"/>
    <w:rsid w:val="00514D65"/>
    <w:rsid w:val="00514FFD"/>
    <w:rsid w:val="00515E0E"/>
    <w:rsid w:val="0051630B"/>
    <w:rsid w:val="00516466"/>
    <w:rsid w:val="005167B1"/>
    <w:rsid w:val="00516D19"/>
    <w:rsid w:val="00517A26"/>
    <w:rsid w:val="00517C96"/>
    <w:rsid w:val="00520159"/>
    <w:rsid w:val="00520764"/>
    <w:rsid w:val="005213DF"/>
    <w:rsid w:val="0052233E"/>
    <w:rsid w:val="00522885"/>
    <w:rsid w:val="005229D6"/>
    <w:rsid w:val="00523067"/>
    <w:rsid w:val="0052344C"/>
    <w:rsid w:val="005234DC"/>
    <w:rsid w:val="00524CF7"/>
    <w:rsid w:val="005255EC"/>
    <w:rsid w:val="0052570E"/>
    <w:rsid w:val="00525E8C"/>
    <w:rsid w:val="00525FD9"/>
    <w:rsid w:val="0052614E"/>
    <w:rsid w:val="00527F48"/>
    <w:rsid w:val="005313DA"/>
    <w:rsid w:val="005319D1"/>
    <w:rsid w:val="00531C2A"/>
    <w:rsid w:val="00531D61"/>
    <w:rsid w:val="00532459"/>
    <w:rsid w:val="00532A20"/>
    <w:rsid w:val="00533D3A"/>
    <w:rsid w:val="005349A9"/>
    <w:rsid w:val="00535397"/>
    <w:rsid w:val="005359BE"/>
    <w:rsid w:val="00535CC3"/>
    <w:rsid w:val="005368BF"/>
    <w:rsid w:val="005403FE"/>
    <w:rsid w:val="0054103B"/>
    <w:rsid w:val="00541776"/>
    <w:rsid w:val="00542396"/>
    <w:rsid w:val="005436C8"/>
    <w:rsid w:val="00545511"/>
    <w:rsid w:val="0054651B"/>
    <w:rsid w:val="0054697C"/>
    <w:rsid w:val="00547110"/>
    <w:rsid w:val="00547729"/>
    <w:rsid w:val="00547DBC"/>
    <w:rsid w:val="00550024"/>
    <w:rsid w:val="0055037E"/>
    <w:rsid w:val="00551514"/>
    <w:rsid w:val="0055184B"/>
    <w:rsid w:val="00551E05"/>
    <w:rsid w:val="0055219E"/>
    <w:rsid w:val="00554AD3"/>
    <w:rsid w:val="005552FA"/>
    <w:rsid w:val="0055536E"/>
    <w:rsid w:val="005558FA"/>
    <w:rsid w:val="00556D6E"/>
    <w:rsid w:val="00562210"/>
    <w:rsid w:val="005624F6"/>
    <w:rsid w:val="00562789"/>
    <w:rsid w:val="00562F97"/>
    <w:rsid w:val="005630A0"/>
    <w:rsid w:val="005633C3"/>
    <w:rsid w:val="00563A6F"/>
    <w:rsid w:val="00563EB7"/>
    <w:rsid w:val="00564708"/>
    <w:rsid w:val="00564D2A"/>
    <w:rsid w:val="00564DE2"/>
    <w:rsid w:val="00564E39"/>
    <w:rsid w:val="00564E8E"/>
    <w:rsid w:val="00565A69"/>
    <w:rsid w:val="00565BE2"/>
    <w:rsid w:val="00566233"/>
    <w:rsid w:val="00567ABD"/>
    <w:rsid w:val="0057062D"/>
    <w:rsid w:val="00571A70"/>
    <w:rsid w:val="0057254A"/>
    <w:rsid w:val="00572C43"/>
    <w:rsid w:val="00573957"/>
    <w:rsid w:val="00573C61"/>
    <w:rsid w:val="00573FF3"/>
    <w:rsid w:val="00574372"/>
    <w:rsid w:val="00574ABC"/>
    <w:rsid w:val="00574C44"/>
    <w:rsid w:val="00575CE2"/>
    <w:rsid w:val="0057768C"/>
    <w:rsid w:val="00580078"/>
    <w:rsid w:val="005801F4"/>
    <w:rsid w:val="00580525"/>
    <w:rsid w:val="00580597"/>
    <w:rsid w:val="00580622"/>
    <w:rsid w:val="00580AC9"/>
    <w:rsid w:val="00581073"/>
    <w:rsid w:val="0058108E"/>
    <w:rsid w:val="00581CCA"/>
    <w:rsid w:val="00581E48"/>
    <w:rsid w:val="00582777"/>
    <w:rsid w:val="00582969"/>
    <w:rsid w:val="00583577"/>
    <w:rsid w:val="00583F83"/>
    <w:rsid w:val="005847E8"/>
    <w:rsid w:val="00584E8B"/>
    <w:rsid w:val="00584EBC"/>
    <w:rsid w:val="00585BBA"/>
    <w:rsid w:val="00585BE2"/>
    <w:rsid w:val="00586115"/>
    <w:rsid w:val="00586658"/>
    <w:rsid w:val="005867CF"/>
    <w:rsid w:val="00586DFF"/>
    <w:rsid w:val="00590C25"/>
    <w:rsid w:val="00592251"/>
    <w:rsid w:val="00592A3A"/>
    <w:rsid w:val="0059514E"/>
    <w:rsid w:val="00595C89"/>
    <w:rsid w:val="00595FB6"/>
    <w:rsid w:val="00596347"/>
    <w:rsid w:val="00596E5B"/>
    <w:rsid w:val="00597000"/>
    <w:rsid w:val="005976DE"/>
    <w:rsid w:val="005A05F0"/>
    <w:rsid w:val="005A0DB3"/>
    <w:rsid w:val="005A2439"/>
    <w:rsid w:val="005A2CE6"/>
    <w:rsid w:val="005A2E45"/>
    <w:rsid w:val="005A454A"/>
    <w:rsid w:val="005A4761"/>
    <w:rsid w:val="005A4CB7"/>
    <w:rsid w:val="005A5151"/>
    <w:rsid w:val="005A722F"/>
    <w:rsid w:val="005A7798"/>
    <w:rsid w:val="005A7E0A"/>
    <w:rsid w:val="005B227A"/>
    <w:rsid w:val="005B29E8"/>
    <w:rsid w:val="005B3105"/>
    <w:rsid w:val="005B3551"/>
    <w:rsid w:val="005B38A2"/>
    <w:rsid w:val="005B4F76"/>
    <w:rsid w:val="005B6288"/>
    <w:rsid w:val="005B7574"/>
    <w:rsid w:val="005B761C"/>
    <w:rsid w:val="005B7D86"/>
    <w:rsid w:val="005B7FF7"/>
    <w:rsid w:val="005C00A4"/>
    <w:rsid w:val="005C01D6"/>
    <w:rsid w:val="005C1447"/>
    <w:rsid w:val="005C14AD"/>
    <w:rsid w:val="005C2164"/>
    <w:rsid w:val="005C24A6"/>
    <w:rsid w:val="005C2E40"/>
    <w:rsid w:val="005C31B3"/>
    <w:rsid w:val="005C3A80"/>
    <w:rsid w:val="005C4510"/>
    <w:rsid w:val="005C51F3"/>
    <w:rsid w:val="005C645A"/>
    <w:rsid w:val="005C6931"/>
    <w:rsid w:val="005C740D"/>
    <w:rsid w:val="005C76E0"/>
    <w:rsid w:val="005D07CF"/>
    <w:rsid w:val="005D0852"/>
    <w:rsid w:val="005D3780"/>
    <w:rsid w:val="005D522C"/>
    <w:rsid w:val="005D5480"/>
    <w:rsid w:val="005D621C"/>
    <w:rsid w:val="005D62FB"/>
    <w:rsid w:val="005D672F"/>
    <w:rsid w:val="005D72F0"/>
    <w:rsid w:val="005E0B07"/>
    <w:rsid w:val="005E10F6"/>
    <w:rsid w:val="005E2281"/>
    <w:rsid w:val="005E4056"/>
    <w:rsid w:val="005E42C2"/>
    <w:rsid w:val="005E4695"/>
    <w:rsid w:val="005E4BCB"/>
    <w:rsid w:val="005E4D78"/>
    <w:rsid w:val="005E4F24"/>
    <w:rsid w:val="005E69BA"/>
    <w:rsid w:val="005E7C66"/>
    <w:rsid w:val="005F0264"/>
    <w:rsid w:val="005F0362"/>
    <w:rsid w:val="005F0C86"/>
    <w:rsid w:val="005F211A"/>
    <w:rsid w:val="005F2176"/>
    <w:rsid w:val="005F2D53"/>
    <w:rsid w:val="005F3D26"/>
    <w:rsid w:val="005F4572"/>
    <w:rsid w:val="005F465C"/>
    <w:rsid w:val="005F6594"/>
    <w:rsid w:val="005F7151"/>
    <w:rsid w:val="005F773E"/>
    <w:rsid w:val="005F78C1"/>
    <w:rsid w:val="00600665"/>
    <w:rsid w:val="00600ACB"/>
    <w:rsid w:val="00603084"/>
    <w:rsid w:val="00603308"/>
    <w:rsid w:val="00604686"/>
    <w:rsid w:val="00604A06"/>
    <w:rsid w:val="0060596D"/>
    <w:rsid w:val="00606686"/>
    <w:rsid w:val="00611309"/>
    <w:rsid w:val="006117F6"/>
    <w:rsid w:val="006120F4"/>
    <w:rsid w:val="0061213E"/>
    <w:rsid w:val="00612FA5"/>
    <w:rsid w:val="00613BD0"/>
    <w:rsid w:val="00614194"/>
    <w:rsid w:val="0061576F"/>
    <w:rsid w:val="00616423"/>
    <w:rsid w:val="006164B9"/>
    <w:rsid w:val="006168BD"/>
    <w:rsid w:val="00616CC7"/>
    <w:rsid w:val="006170BC"/>
    <w:rsid w:val="006170D0"/>
    <w:rsid w:val="00617201"/>
    <w:rsid w:val="006177A3"/>
    <w:rsid w:val="00617858"/>
    <w:rsid w:val="00620EE5"/>
    <w:rsid w:val="00622C88"/>
    <w:rsid w:val="0062412A"/>
    <w:rsid w:val="0062475F"/>
    <w:rsid w:val="00624968"/>
    <w:rsid w:val="00625DF8"/>
    <w:rsid w:val="00627475"/>
    <w:rsid w:val="00627DA5"/>
    <w:rsid w:val="00630252"/>
    <w:rsid w:val="006332FA"/>
    <w:rsid w:val="006343FF"/>
    <w:rsid w:val="00634AE7"/>
    <w:rsid w:val="00635017"/>
    <w:rsid w:val="00635F8A"/>
    <w:rsid w:val="00636587"/>
    <w:rsid w:val="0063779B"/>
    <w:rsid w:val="00637844"/>
    <w:rsid w:val="00637E75"/>
    <w:rsid w:val="0064001D"/>
    <w:rsid w:val="00640FA2"/>
    <w:rsid w:val="0064104C"/>
    <w:rsid w:val="0064110A"/>
    <w:rsid w:val="00643FBF"/>
    <w:rsid w:val="00644600"/>
    <w:rsid w:val="006456D0"/>
    <w:rsid w:val="006468E1"/>
    <w:rsid w:val="00646F81"/>
    <w:rsid w:val="00647567"/>
    <w:rsid w:val="00650172"/>
    <w:rsid w:val="00651CCA"/>
    <w:rsid w:val="00652643"/>
    <w:rsid w:val="006527B1"/>
    <w:rsid w:val="006546A1"/>
    <w:rsid w:val="00654892"/>
    <w:rsid w:val="00655CAE"/>
    <w:rsid w:val="00655E0B"/>
    <w:rsid w:val="00656346"/>
    <w:rsid w:val="0065645A"/>
    <w:rsid w:val="00657BE2"/>
    <w:rsid w:val="00660951"/>
    <w:rsid w:val="00660B97"/>
    <w:rsid w:val="00660D77"/>
    <w:rsid w:val="006613BB"/>
    <w:rsid w:val="00661459"/>
    <w:rsid w:val="0066151B"/>
    <w:rsid w:val="00662429"/>
    <w:rsid w:val="00662DCF"/>
    <w:rsid w:val="006631B8"/>
    <w:rsid w:val="0066324D"/>
    <w:rsid w:val="006637E2"/>
    <w:rsid w:val="00663CDD"/>
    <w:rsid w:val="00665043"/>
    <w:rsid w:val="006650EE"/>
    <w:rsid w:val="006662DA"/>
    <w:rsid w:val="006664FF"/>
    <w:rsid w:val="00667153"/>
    <w:rsid w:val="00667505"/>
    <w:rsid w:val="0067062E"/>
    <w:rsid w:val="00672661"/>
    <w:rsid w:val="0067399E"/>
    <w:rsid w:val="0067497E"/>
    <w:rsid w:val="00674C79"/>
    <w:rsid w:val="006759CD"/>
    <w:rsid w:val="00676E98"/>
    <w:rsid w:val="00683EC3"/>
    <w:rsid w:val="00685229"/>
    <w:rsid w:val="00686938"/>
    <w:rsid w:val="006901FD"/>
    <w:rsid w:val="00690291"/>
    <w:rsid w:val="0069072F"/>
    <w:rsid w:val="00690F6D"/>
    <w:rsid w:val="00692BBF"/>
    <w:rsid w:val="00692DDA"/>
    <w:rsid w:val="006933A7"/>
    <w:rsid w:val="006966EE"/>
    <w:rsid w:val="00696E42"/>
    <w:rsid w:val="00697CB1"/>
    <w:rsid w:val="006A0A62"/>
    <w:rsid w:val="006A15EE"/>
    <w:rsid w:val="006A1B2A"/>
    <w:rsid w:val="006A1F57"/>
    <w:rsid w:val="006A23ED"/>
    <w:rsid w:val="006A4FDF"/>
    <w:rsid w:val="006A542A"/>
    <w:rsid w:val="006A5D26"/>
    <w:rsid w:val="006A6110"/>
    <w:rsid w:val="006A6B7F"/>
    <w:rsid w:val="006A71BF"/>
    <w:rsid w:val="006A7330"/>
    <w:rsid w:val="006B0D28"/>
    <w:rsid w:val="006B1394"/>
    <w:rsid w:val="006B17CE"/>
    <w:rsid w:val="006B250E"/>
    <w:rsid w:val="006B2BC5"/>
    <w:rsid w:val="006B33A8"/>
    <w:rsid w:val="006B356C"/>
    <w:rsid w:val="006B4A0A"/>
    <w:rsid w:val="006B4CBA"/>
    <w:rsid w:val="006B4CF7"/>
    <w:rsid w:val="006B50C1"/>
    <w:rsid w:val="006B79A9"/>
    <w:rsid w:val="006B7DFB"/>
    <w:rsid w:val="006C1B70"/>
    <w:rsid w:val="006C23CD"/>
    <w:rsid w:val="006C364F"/>
    <w:rsid w:val="006C495F"/>
    <w:rsid w:val="006C52C2"/>
    <w:rsid w:val="006C57EE"/>
    <w:rsid w:val="006C588D"/>
    <w:rsid w:val="006C5F56"/>
    <w:rsid w:val="006D018F"/>
    <w:rsid w:val="006D2CC5"/>
    <w:rsid w:val="006D3487"/>
    <w:rsid w:val="006D40F7"/>
    <w:rsid w:val="006D41D4"/>
    <w:rsid w:val="006D689B"/>
    <w:rsid w:val="006D68E0"/>
    <w:rsid w:val="006D7672"/>
    <w:rsid w:val="006E19AC"/>
    <w:rsid w:val="006E1E3D"/>
    <w:rsid w:val="006E20DE"/>
    <w:rsid w:val="006E26C1"/>
    <w:rsid w:val="006E2EB0"/>
    <w:rsid w:val="006E376A"/>
    <w:rsid w:val="006E3F7E"/>
    <w:rsid w:val="006E4313"/>
    <w:rsid w:val="006E4DB6"/>
    <w:rsid w:val="006E4F38"/>
    <w:rsid w:val="006E52AD"/>
    <w:rsid w:val="006E6110"/>
    <w:rsid w:val="006E641D"/>
    <w:rsid w:val="006E6632"/>
    <w:rsid w:val="006F0110"/>
    <w:rsid w:val="006F1F4D"/>
    <w:rsid w:val="006F21BB"/>
    <w:rsid w:val="006F3F29"/>
    <w:rsid w:val="006F4C5B"/>
    <w:rsid w:val="006F50C5"/>
    <w:rsid w:val="006F6653"/>
    <w:rsid w:val="006F6739"/>
    <w:rsid w:val="00700B00"/>
    <w:rsid w:val="00701306"/>
    <w:rsid w:val="00701923"/>
    <w:rsid w:val="007028E0"/>
    <w:rsid w:val="00705223"/>
    <w:rsid w:val="007052BE"/>
    <w:rsid w:val="007059CA"/>
    <w:rsid w:val="00705EC2"/>
    <w:rsid w:val="0070607B"/>
    <w:rsid w:val="007066BA"/>
    <w:rsid w:val="00706D8B"/>
    <w:rsid w:val="00707AE9"/>
    <w:rsid w:val="00707E6B"/>
    <w:rsid w:val="00707FD0"/>
    <w:rsid w:val="00710F3A"/>
    <w:rsid w:val="0071260D"/>
    <w:rsid w:val="0071293D"/>
    <w:rsid w:val="007146AD"/>
    <w:rsid w:val="00714F5F"/>
    <w:rsid w:val="00716B30"/>
    <w:rsid w:val="00716E45"/>
    <w:rsid w:val="00717331"/>
    <w:rsid w:val="00717B86"/>
    <w:rsid w:val="0072151C"/>
    <w:rsid w:val="007217BD"/>
    <w:rsid w:val="00721A3B"/>
    <w:rsid w:val="00721AD5"/>
    <w:rsid w:val="00721BD8"/>
    <w:rsid w:val="00721E97"/>
    <w:rsid w:val="00722650"/>
    <w:rsid w:val="0072322F"/>
    <w:rsid w:val="00724586"/>
    <w:rsid w:val="007247A4"/>
    <w:rsid w:val="00724F72"/>
    <w:rsid w:val="00725038"/>
    <w:rsid w:val="00725FCA"/>
    <w:rsid w:val="00727896"/>
    <w:rsid w:val="00727DD7"/>
    <w:rsid w:val="00730CB4"/>
    <w:rsid w:val="00731263"/>
    <w:rsid w:val="00732AD5"/>
    <w:rsid w:val="00733150"/>
    <w:rsid w:val="007331DE"/>
    <w:rsid w:val="0073333E"/>
    <w:rsid w:val="00733486"/>
    <w:rsid w:val="007335BA"/>
    <w:rsid w:val="00734F56"/>
    <w:rsid w:val="00735446"/>
    <w:rsid w:val="00735FF0"/>
    <w:rsid w:val="0073614A"/>
    <w:rsid w:val="007361EF"/>
    <w:rsid w:val="007365A9"/>
    <w:rsid w:val="007367F8"/>
    <w:rsid w:val="00737A93"/>
    <w:rsid w:val="00737E8E"/>
    <w:rsid w:val="00740321"/>
    <w:rsid w:val="0074078B"/>
    <w:rsid w:val="00740B15"/>
    <w:rsid w:val="00740D3E"/>
    <w:rsid w:val="00741576"/>
    <w:rsid w:val="0074283E"/>
    <w:rsid w:val="00742BEF"/>
    <w:rsid w:val="00743D22"/>
    <w:rsid w:val="00744201"/>
    <w:rsid w:val="007442AE"/>
    <w:rsid w:val="007448E1"/>
    <w:rsid w:val="0074525B"/>
    <w:rsid w:val="0074584C"/>
    <w:rsid w:val="00745B23"/>
    <w:rsid w:val="00745E0C"/>
    <w:rsid w:val="007463D4"/>
    <w:rsid w:val="00746628"/>
    <w:rsid w:val="00746CFF"/>
    <w:rsid w:val="0074703B"/>
    <w:rsid w:val="0074737B"/>
    <w:rsid w:val="00747A79"/>
    <w:rsid w:val="0075045D"/>
    <w:rsid w:val="00750694"/>
    <w:rsid w:val="00750E27"/>
    <w:rsid w:val="00752691"/>
    <w:rsid w:val="007526D5"/>
    <w:rsid w:val="00752B1C"/>
    <w:rsid w:val="00753DAD"/>
    <w:rsid w:val="0075512C"/>
    <w:rsid w:val="00755EED"/>
    <w:rsid w:val="00755F9C"/>
    <w:rsid w:val="0075798E"/>
    <w:rsid w:val="00757C80"/>
    <w:rsid w:val="007604A2"/>
    <w:rsid w:val="00760926"/>
    <w:rsid w:val="007611C0"/>
    <w:rsid w:val="007627BF"/>
    <w:rsid w:val="00762A2E"/>
    <w:rsid w:val="00762EA5"/>
    <w:rsid w:val="00763E19"/>
    <w:rsid w:val="0076509E"/>
    <w:rsid w:val="00765712"/>
    <w:rsid w:val="0076578A"/>
    <w:rsid w:val="00765EC1"/>
    <w:rsid w:val="0076681D"/>
    <w:rsid w:val="00766A9A"/>
    <w:rsid w:val="00767C4C"/>
    <w:rsid w:val="00770719"/>
    <w:rsid w:val="007707C8"/>
    <w:rsid w:val="007709A9"/>
    <w:rsid w:val="007739B8"/>
    <w:rsid w:val="00773A34"/>
    <w:rsid w:val="00773B02"/>
    <w:rsid w:val="00774A94"/>
    <w:rsid w:val="00774FB7"/>
    <w:rsid w:val="0077662C"/>
    <w:rsid w:val="007766C5"/>
    <w:rsid w:val="00776E6D"/>
    <w:rsid w:val="007800F0"/>
    <w:rsid w:val="00780C4F"/>
    <w:rsid w:val="00780F07"/>
    <w:rsid w:val="0078111B"/>
    <w:rsid w:val="00781572"/>
    <w:rsid w:val="007819C9"/>
    <w:rsid w:val="007837A6"/>
    <w:rsid w:val="00783936"/>
    <w:rsid w:val="007839DE"/>
    <w:rsid w:val="00783FDA"/>
    <w:rsid w:val="0078407B"/>
    <w:rsid w:val="00784F35"/>
    <w:rsid w:val="007877CC"/>
    <w:rsid w:val="00787913"/>
    <w:rsid w:val="007906FD"/>
    <w:rsid w:val="00791BCC"/>
    <w:rsid w:val="00791C5D"/>
    <w:rsid w:val="00793683"/>
    <w:rsid w:val="00794CE2"/>
    <w:rsid w:val="00795293"/>
    <w:rsid w:val="007957F0"/>
    <w:rsid w:val="0079609A"/>
    <w:rsid w:val="00796426"/>
    <w:rsid w:val="0079661E"/>
    <w:rsid w:val="00796FFE"/>
    <w:rsid w:val="00797CD8"/>
    <w:rsid w:val="007A05EE"/>
    <w:rsid w:val="007A10DF"/>
    <w:rsid w:val="007A1BB2"/>
    <w:rsid w:val="007A261F"/>
    <w:rsid w:val="007A2EFB"/>
    <w:rsid w:val="007A3161"/>
    <w:rsid w:val="007A503D"/>
    <w:rsid w:val="007A7189"/>
    <w:rsid w:val="007A71E6"/>
    <w:rsid w:val="007A723F"/>
    <w:rsid w:val="007B0006"/>
    <w:rsid w:val="007B048C"/>
    <w:rsid w:val="007B08D5"/>
    <w:rsid w:val="007B113D"/>
    <w:rsid w:val="007B1645"/>
    <w:rsid w:val="007B196F"/>
    <w:rsid w:val="007B1D69"/>
    <w:rsid w:val="007B2453"/>
    <w:rsid w:val="007B2A2C"/>
    <w:rsid w:val="007B2D68"/>
    <w:rsid w:val="007B2DB3"/>
    <w:rsid w:val="007B2E59"/>
    <w:rsid w:val="007B2EDF"/>
    <w:rsid w:val="007B3157"/>
    <w:rsid w:val="007B328C"/>
    <w:rsid w:val="007B3834"/>
    <w:rsid w:val="007B40F4"/>
    <w:rsid w:val="007B74CA"/>
    <w:rsid w:val="007B795E"/>
    <w:rsid w:val="007B7C77"/>
    <w:rsid w:val="007C0375"/>
    <w:rsid w:val="007C0522"/>
    <w:rsid w:val="007C0897"/>
    <w:rsid w:val="007C138A"/>
    <w:rsid w:val="007C1894"/>
    <w:rsid w:val="007C2BF1"/>
    <w:rsid w:val="007C333E"/>
    <w:rsid w:val="007C36D5"/>
    <w:rsid w:val="007C3DBB"/>
    <w:rsid w:val="007C3E9C"/>
    <w:rsid w:val="007C4343"/>
    <w:rsid w:val="007C482D"/>
    <w:rsid w:val="007C4F27"/>
    <w:rsid w:val="007C53F7"/>
    <w:rsid w:val="007C6319"/>
    <w:rsid w:val="007C752F"/>
    <w:rsid w:val="007D06CA"/>
    <w:rsid w:val="007D0B2F"/>
    <w:rsid w:val="007D1EBC"/>
    <w:rsid w:val="007D227D"/>
    <w:rsid w:val="007D284C"/>
    <w:rsid w:val="007D2B48"/>
    <w:rsid w:val="007D41AA"/>
    <w:rsid w:val="007D4EB7"/>
    <w:rsid w:val="007D581C"/>
    <w:rsid w:val="007D7E57"/>
    <w:rsid w:val="007E0CC7"/>
    <w:rsid w:val="007E10F6"/>
    <w:rsid w:val="007E201A"/>
    <w:rsid w:val="007E2B11"/>
    <w:rsid w:val="007E2DCA"/>
    <w:rsid w:val="007E4FFC"/>
    <w:rsid w:val="007E6036"/>
    <w:rsid w:val="007E6120"/>
    <w:rsid w:val="007E68B4"/>
    <w:rsid w:val="007E6B0C"/>
    <w:rsid w:val="007E6F99"/>
    <w:rsid w:val="007E72F4"/>
    <w:rsid w:val="007E7A31"/>
    <w:rsid w:val="007E7A55"/>
    <w:rsid w:val="007F0465"/>
    <w:rsid w:val="007F0DB3"/>
    <w:rsid w:val="007F1AE9"/>
    <w:rsid w:val="007F3878"/>
    <w:rsid w:val="007F422B"/>
    <w:rsid w:val="007F59C1"/>
    <w:rsid w:val="007F5C9B"/>
    <w:rsid w:val="007F6D81"/>
    <w:rsid w:val="007F70B6"/>
    <w:rsid w:val="007F7457"/>
    <w:rsid w:val="0080029A"/>
    <w:rsid w:val="00800D12"/>
    <w:rsid w:val="00802781"/>
    <w:rsid w:val="00802D56"/>
    <w:rsid w:val="00803C1B"/>
    <w:rsid w:val="008046E6"/>
    <w:rsid w:val="00804982"/>
    <w:rsid w:val="00807854"/>
    <w:rsid w:val="008078D3"/>
    <w:rsid w:val="00807C44"/>
    <w:rsid w:val="00807CD3"/>
    <w:rsid w:val="00807EF2"/>
    <w:rsid w:val="0081028C"/>
    <w:rsid w:val="0081090D"/>
    <w:rsid w:val="00810CAB"/>
    <w:rsid w:val="00811B52"/>
    <w:rsid w:val="00812553"/>
    <w:rsid w:val="00812F7A"/>
    <w:rsid w:val="00815387"/>
    <w:rsid w:val="00815CA8"/>
    <w:rsid w:val="00817667"/>
    <w:rsid w:val="00820329"/>
    <w:rsid w:val="008213A7"/>
    <w:rsid w:val="008218DD"/>
    <w:rsid w:val="00821C1B"/>
    <w:rsid w:val="0082210F"/>
    <w:rsid w:val="008228EF"/>
    <w:rsid w:val="00822FAC"/>
    <w:rsid w:val="00823027"/>
    <w:rsid w:val="00823A0D"/>
    <w:rsid w:val="008245E7"/>
    <w:rsid w:val="00825C10"/>
    <w:rsid w:val="00827484"/>
    <w:rsid w:val="00827ACB"/>
    <w:rsid w:val="00827DDD"/>
    <w:rsid w:val="008301CD"/>
    <w:rsid w:val="00830AF0"/>
    <w:rsid w:val="008311A2"/>
    <w:rsid w:val="008313A5"/>
    <w:rsid w:val="00833F5C"/>
    <w:rsid w:val="00835150"/>
    <w:rsid w:val="008361A5"/>
    <w:rsid w:val="008362C2"/>
    <w:rsid w:val="00836EBC"/>
    <w:rsid w:val="0083736D"/>
    <w:rsid w:val="0083760E"/>
    <w:rsid w:val="008404CE"/>
    <w:rsid w:val="008423E7"/>
    <w:rsid w:val="00843DE3"/>
    <w:rsid w:val="00844783"/>
    <w:rsid w:val="00850ABC"/>
    <w:rsid w:val="00851895"/>
    <w:rsid w:val="008522F4"/>
    <w:rsid w:val="00853069"/>
    <w:rsid w:val="00853B0A"/>
    <w:rsid w:val="00854B79"/>
    <w:rsid w:val="008554DC"/>
    <w:rsid w:val="00855882"/>
    <w:rsid w:val="00855C29"/>
    <w:rsid w:val="00855C2D"/>
    <w:rsid w:val="0085607F"/>
    <w:rsid w:val="008561DA"/>
    <w:rsid w:val="008562D2"/>
    <w:rsid w:val="00860049"/>
    <w:rsid w:val="00860124"/>
    <w:rsid w:val="00860148"/>
    <w:rsid w:val="008603A9"/>
    <w:rsid w:val="00861231"/>
    <w:rsid w:val="00861346"/>
    <w:rsid w:val="00861B1D"/>
    <w:rsid w:val="00861E54"/>
    <w:rsid w:val="00862685"/>
    <w:rsid w:val="00862C00"/>
    <w:rsid w:val="00863345"/>
    <w:rsid w:val="00863AD9"/>
    <w:rsid w:val="00863BD1"/>
    <w:rsid w:val="00864224"/>
    <w:rsid w:val="00864FA2"/>
    <w:rsid w:val="00865A6D"/>
    <w:rsid w:val="00865B13"/>
    <w:rsid w:val="00866604"/>
    <w:rsid w:val="00866A73"/>
    <w:rsid w:val="00866B25"/>
    <w:rsid w:val="00866D4E"/>
    <w:rsid w:val="0087087B"/>
    <w:rsid w:val="0087187B"/>
    <w:rsid w:val="00871B57"/>
    <w:rsid w:val="00871CD3"/>
    <w:rsid w:val="0087242A"/>
    <w:rsid w:val="00872998"/>
    <w:rsid w:val="00872CAD"/>
    <w:rsid w:val="00873A67"/>
    <w:rsid w:val="00874170"/>
    <w:rsid w:val="00875029"/>
    <w:rsid w:val="00875F20"/>
    <w:rsid w:val="00876264"/>
    <w:rsid w:val="00877382"/>
    <w:rsid w:val="00877BE0"/>
    <w:rsid w:val="00877ECC"/>
    <w:rsid w:val="00880CBC"/>
    <w:rsid w:val="00881510"/>
    <w:rsid w:val="008818D2"/>
    <w:rsid w:val="00882335"/>
    <w:rsid w:val="0088246E"/>
    <w:rsid w:val="00882E4C"/>
    <w:rsid w:val="00883164"/>
    <w:rsid w:val="00883646"/>
    <w:rsid w:val="00884416"/>
    <w:rsid w:val="00884613"/>
    <w:rsid w:val="00885CB5"/>
    <w:rsid w:val="00886062"/>
    <w:rsid w:val="0088702D"/>
    <w:rsid w:val="008870D5"/>
    <w:rsid w:val="0088738D"/>
    <w:rsid w:val="00887467"/>
    <w:rsid w:val="00887D1F"/>
    <w:rsid w:val="00890459"/>
    <w:rsid w:val="008912FB"/>
    <w:rsid w:val="008920F2"/>
    <w:rsid w:val="00895139"/>
    <w:rsid w:val="008954EE"/>
    <w:rsid w:val="00895BAE"/>
    <w:rsid w:val="00895E1C"/>
    <w:rsid w:val="00895E32"/>
    <w:rsid w:val="0089704E"/>
    <w:rsid w:val="0089784D"/>
    <w:rsid w:val="00897F97"/>
    <w:rsid w:val="008A090E"/>
    <w:rsid w:val="008A0AE9"/>
    <w:rsid w:val="008A0AFA"/>
    <w:rsid w:val="008A0C70"/>
    <w:rsid w:val="008A0CD9"/>
    <w:rsid w:val="008A12F9"/>
    <w:rsid w:val="008A1D11"/>
    <w:rsid w:val="008A4043"/>
    <w:rsid w:val="008A4149"/>
    <w:rsid w:val="008A485B"/>
    <w:rsid w:val="008A5FE8"/>
    <w:rsid w:val="008A6BA8"/>
    <w:rsid w:val="008A6CE9"/>
    <w:rsid w:val="008A7AE3"/>
    <w:rsid w:val="008A7F8D"/>
    <w:rsid w:val="008B00FC"/>
    <w:rsid w:val="008B24EB"/>
    <w:rsid w:val="008B2A61"/>
    <w:rsid w:val="008B2C7F"/>
    <w:rsid w:val="008B34E3"/>
    <w:rsid w:val="008B35D9"/>
    <w:rsid w:val="008B3946"/>
    <w:rsid w:val="008B3F2C"/>
    <w:rsid w:val="008B4E5D"/>
    <w:rsid w:val="008B4F3E"/>
    <w:rsid w:val="008B5B99"/>
    <w:rsid w:val="008B6932"/>
    <w:rsid w:val="008B6D02"/>
    <w:rsid w:val="008B6E5A"/>
    <w:rsid w:val="008B71BA"/>
    <w:rsid w:val="008B7491"/>
    <w:rsid w:val="008B774A"/>
    <w:rsid w:val="008B77FC"/>
    <w:rsid w:val="008C00A9"/>
    <w:rsid w:val="008C2DCC"/>
    <w:rsid w:val="008C44AE"/>
    <w:rsid w:val="008C450F"/>
    <w:rsid w:val="008C4C99"/>
    <w:rsid w:val="008C563E"/>
    <w:rsid w:val="008C5773"/>
    <w:rsid w:val="008C5E73"/>
    <w:rsid w:val="008C78BA"/>
    <w:rsid w:val="008D01FD"/>
    <w:rsid w:val="008D077E"/>
    <w:rsid w:val="008D3226"/>
    <w:rsid w:val="008D3676"/>
    <w:rsid w:val="008D3DBF"/>
    <w:rsid w:val="008D5D37"/>
    <w:rsid w:val="008D62ED"/>
    <w:rsid w:val="008D6457"/>
    <w:rsid w:val="008D6754"/>
    <w:rsid w:val="008D677D"/>
    <w:rsid w:val="008D6B25"/>
    <w:rsid w:val="008D6FAA"/>
    <w:rsid w:val="008D726D"/>
    <w:rsid w:val="008E0441"/>
    <w:rsid w:val="008E08E6"/>
    <w:rsid w:val="008E1876"/>
    <w:rsid w:val="008E2BEA"/>
    <w:rsid w:val="008E35EB"/>
    <w:rsid w:val="008E363D"/>
    <w:rsid w:val="008E447D"/>
    <w:rsid w:val="008E586D"/>
    <w:rsid w:val="008E6BFC"/>
    <w:rsid w:val="008E7109"/>
    <w:rsid w:val="008F09E3"/>
    <w:rsid w:val="008F0DC9"/>
    <w:rsid w:val="008F0EA4"/>
    <w:rsid w:val="008F1B15"/>
    <w:rsid w:val="008F2315"/>
    <w:rsid w:val="008F264F"/>
    <w:rsid w:val="008F2D19"/>
    <w:rsid w:val="008F3686"/>
    <w:rsid w:val="008F4C5D"/>
    <w:rsid w:val="008F5F55"/>
    <w:rsid w:val="008F6873"/>
    <w:rsid w:val="008F7273"/>
    <w:rsid w:val="008F7539"/>
    <w:rsid w:val="00900476"/>
    <w:rsid w:val="00901275"/>
    <w:rsid w:val="0090154A"/>
    <w:rsid w:val="00901E0D"/>
    <w:rsid w:val="00901E3E"/>
    <w:rsid w:val="0090258C"/>
    <w:rsid w:val="0090299D"/>
    <w:rsid w:val="00902B6D"/>
    <w:rsid w:val="00905FB9"/>
    <w:rsid w:val="0090610D"/>
    <w:rsid w:val="009063BE"/>
    <w:rsid w:val="009069F0"/>
    <w:rsid w:val="00906E57"/>
    <w:rsid w:val="00907009"/>
    <w:rsid w:val="00907852"/>
    <w:rsid w:val="009079D9"/>
    <w:rsid w:val="00907E01"/>
    <w:rsid w:val="009104E4"/>
    <w:rsid w:val="00912358"/>
    <w:rsid w:val="00912B2D"/>
    <w:rsid w:val="00913245"/>
    <w:rsid w:val="009137A7"/>
    <w:rsid w:val="00913BFB"/>
    <w:rsid w:val="00913D55"/>
    <w:rsid w:val="0091488B"/>
    <w:rsid w:val="009179FB"/>
    <w:rsid w:val="00917CC4"/>
    <w:rsid w:val="00920124"/>
    <w:rsid w:val="00920656"/>
    <w:rsid w:val="00920756"/>
    <w:rsid w:val="00921E78"/>
    <w:rsid w:val="009226AC"/>
    <w:rsid w:val="00922999"/>
    <w:rsid w:val="00923722"/>
    <w:rsid w:val="009307EB"/>
    <w:rsid w:val="00931216"/>
    <w:rsid w:val="00933285"/>
    <w:rsid w:val="00933741"/>
    <w:rsid w:val="009350FF"/>
    <w:rsid w:val="00935A94"/>
    <w:rsid w:val="00935EE1"/>
    <w:rsid w:val="00936A10"/>
    <w:rsid w:val="00936D82"/>
    <w:rsid w:val="00936E2D"/>
    <w:rsid w:val="009370C3"/>
    <w:rsid w:val="00940C5A"/>
    <w:rsid w:val="009421E6"/>
    <w:rsid w:val="00942D2B"/>
    <w:rsid w:val="00944D50"/>
    <w:rsid w:val="00944F09"/>
    <w:rsid w:val="00945693"/>
    <w:rsid w:val="0094636F"/>
    <w:rsid w:val="0094646F"/>
    <w:rsid w:val="009468AE"/>
    <w:rsid w:val="00946CD7"/>
    <w:rsid w:val="00946DCF"/>
    <w:rsid w:val="00946E12"/>
    <w:rsid w:val="009479A1"/>
    <w:rsid w:val="009514B1"/>
    <w:rsid w:val="0095164B"/>
    <w:rsid w:val="00954B47"/>
    <w:rsid w:val="009567FF"/>
    <w:rsid w:val="00957A28"/>
    <w:rsid w:val="009601F6"/>
    <w:rsid w:val="00961194"/>
    <w:rsid w:val="009622E3"/>
    <w:rsid w:val="009638BF"/>
    <w:rsid w:val="00964478"/>
    <w:rsid w:val="0096459C"/>
    <w:rsid w:val="00965491"/>
    <w:rsid w:val="0096601F"/>
    <w:rsid w:val="00966E77"/>
    <w:rsid w:val="00967B19"/>
    <w:rsid w:val="00967F83"/>
    <w:rsid w:val="00970669"/>
    <w:rsid w:val="00971270"/>
    <w:rsid w:val="00971800"/>
    <w:rsid w:val="00971FAE"/>
    <w:rsid w:val="00972016"/>
    <w:rsid w:val="00972BED"/>
    <w:rsid w:val="009730DA"/>
    <w:rsid w:val="009736B1"/>
    <w:rsid w:val="00973B63"/>
    <w:rsid w:val="00973C16"/>
    <w:rsid w:val="00974341"/>
    <w:rsid w:val="009747D0"/>
    <w:rsid w:val="00974A3C"/>
    <w:rsid w:val="00974AC0"/>
    <w:rsid w:val="00974AC2"/>
    <w:rsid w:val="0097511C"/>
    <w:rsid w:val="0097596E"/>
    <w:rsid w:val="00975FF2"/>
    <w:rsid w:val="00976327"/>
    <w:rsid w:val="00977DC2"/>
    <w:rsid w:val="009806CA"/>
    <w:rsid w:val="00981A5B"/>
    <w:rsid w:val="00981E11"/>
    <w:rsid w:val="00983740"/>
    <w:rsid w:val="00984227"/>
    <w:rsid w:val="00984296"/>
    <w:rsid w:val="00985161"/>
    <w:rsid w:val="0098737F"/>
    <w:rsid w:val="009874C8"/>
    <w:rsid w:val="009879AA"/>
    <w:rsid w:val="00993A01"/>
    <w:rsid w:val="00993B31"/>
    <w:rsid w:val="00993EA1"/>
    <w:rsid w:val="0099456B"/>
    <w:rsid w:val="00995257"/>
    <w:rsid w:val="009979CD"/>
    <w:rsid w:val="009A0C7D"/>
    <w:rsid w:val="009A1321"/>
    <w:rsid w:val="009A2238"/>
    <w:rsid w:val="009A287B"/>
    <w:rsid w:val="009A2C39"/>
    <w:rsid w:val="009A3D94"/>
    <w:rsid w:val="009A4232"/>
    <w:rsid w:val="009A51E3"/>
    <w:rsid w:val="009A5292"/>
    <w:rsid w:val="009A547E"/>
    <w:rsid w:val="009A5480"/>
    <w:rsid w:val="009A7675"/>
    <w:rsid w:val="009A7959"/>
    <w:rsid w:val="009A7A6D"/>
    <w:rsid w:val="009A7B69"/>
    <w:rsid w:val="009B0490"/>
    <w:rsid w:val="009B0546"/>
    <w:rsid w:val="009B0642"/>
    <w:rsid w:val="009B0BBF"/>
    <w:rsid w:val="009B0C4D"/>
    <w:rsid w:val="009B1578"/>
    <w:rsid w:val="009B17E6"/>
    <w:rsid w:val="009B2EA3"/>
    <w:rsid w:val="009B373D"/>
    <w:rsid w:val="009B3C7B"/>
    <w:rsid w:val="009B4D3C"/>
    <w:rsid w:val="009B4FBB"/>
    <w:rsid w:val="009B53AE"/>
    <w:rsid w:val="009B5D2B"/>
    <w:rsid w:val="009B684D"/>
    <w:rsid w:val="009B68BB"/>
    <w:rsid w:val="009B6B00"/>
    <w:rsid w:val="009B6E4B"/>
    <w:rsid w:val="009B78BC"/>
    <w:rsid w:val="009B7D7D"/>
    <w:rsid w:val="009C14CA"/>
    <w:rsid w:val="009C1D83"/>
    <w:rsid w:val="009C2440"/>
    <w:rsid w:val="009C3441"/>
    <w:rsid w:val="009C3B27"/>
    <w:rsid w:val="009C4EE3"/>
    <w:rsid w:val="009C569E"/>
    <w:rsid w:val="009C5727"/>
    <w:rsid w:val="009C6B32"/>
    <w:rsid w:val="009C6BDD"/>
    <w:rsid w:val="009C7FF2"/>
    <w:rsid w:val="009D1B60"/>
    <w:rsid w:val="009D1C13"/>
    <w:rsid w:val="009D2529"/>
    <w:rsid w:val="009D2A75"/>
    <w:rsid w:val="009D2AF5"/>
    <w:rsid w:val="009D35FC"/>
    <w:rsid w:val="009D3A7C"/>
    <w:rsid w:val="009D3C59"/>
    <w:rsid w:val="009D5563"/>
    <w:rsid w:val="009D6568"/>
    <w:rsid w:val="009D6B3F"/>
    <w:rsid w:val="009D6DB6"/>
    <w:rsid w:val="009E109B"/>
    <w:rsid w:val="009E14A7"/>
    <w:rsid w:val="009E1890"/>
    <w:rsid w:val="009E19F4"/>
    <w:rsid w:val="009E2B57"/>
    <w:rsid w:val="009E2BA2"/>
    <w:rsid w:val="009E3CDF"/>
    <w:rsid w:val="009E4EC4"/>
    <w:rsid w:val="009E6102"/>
    <w:rsid w:val="009E717A"/>
    <w:rsid w:val="009F018F"/>
    <w:rsid w:val="009F15E9"/>
    <w:rsid w:val="009F34BB"/>
    <w:rsid w:val="009F4103"/>
    <w:rsid w:val="009F45B2"/>
    <w:rsid w:val="009F4A00"/>
    <w:rsid w:val="009F4A6F"/>
    <w:rsid w:val="009F4BE1"/>
    <w:rsid w:val="009F5149"/>
    <w:rsid w:val="009F5FD9"/>
    <w:rsid w:val="009F6F14"/>
    <w:rsid w:val="009F7328"/>
    <w:rsid w:val="009F73AC"/>
    <w:rsid w:val="009F7D57"/>
    <w:rsid w:val="00A005C8"/>
    <w:rsid w:val="00A01BBC"/>
    <w:rsid w:val="00A0208C"/>
    <w:rsid w:val="00A027C4"/>
    <w:rsid w:val="00A0348E"/>
    <w:rsid w:val="00A0358C"/>
    <w:rsid w:val="00A03F4F"/>
    <w:rsid w:val="00A04F25"/>
    <w:rsid w:val="00A05C68"/>
    <w:rsid w:val="00A06882"/>
    <w:rsid w:val="00A06C16"/>
    <w:rsid w:val="00A07C30"/>
    <w:rsid w:val="00A10C13"/>
    <w:rsid w:val="00A11ABD"/>
    <w:rsid w:val="00A120A4"/>
    <w:rsid w:val="00A125AE"/>
    <w:rsid w:val="00A15117"/>
    <w:rsid w:val="00A16D3F"/>
    <w:rsid w:val="00A20064"/>
    <w:rsid w:val="00A201A0"/>
    <w:rsid w:val="00A20D0D"/>
    <w:rsid w:val="00A21DB5"/>
    <w:rsid w:val="00A21DCB"/>
    <w:rsid w:val="00A2356F"/>
    <w:rsid w:val="00A23596"/>
    <w:rsid w:val="00A2361C"/>
    <w:rsid w:val="00A23859"/>
    <w:rsid w:val="00A23BB6"/>
    <w:rsid w:val="00A24AED"/>
    <w:rsid w:val="00A268D4"/>
    <w:rsid w:val="00A26C3E"/>
    <w:rsid w:val="00A27309"/>
    <w:rsid w:val="00A30128"/>
    <w:rsid w:val="00A306C6"/>
    <w:rsid w:val="00A30709"/>
    <w:rsid w:val="00A30CC8"/>
    <w:rsid w:val="00A31E52"/>
    <w:rsid w:val="00A36703"/>
    <w:rsid w:val="00A40D32"/>
    <w:rsid w:val="00A4180F"/>
    <w:rsid w:val="00A42FE4"/>
    <w:rsid w:val="00A44260"/>
    <w:rsid w:val="00A4450E"/>
    <w:rsid w:val="00A44CE2"/>
    <w:rsid w:val="00A44FC0"/>
    <w:rsid w:val="00A46973"/>
    <w:rsid w:val="00A46B81"/>
    <w:rsid w:val="00A50396"/>
    <w:rsid w:val="00A51484"/>
    <w:rsid w:val="00A51A42"/>
    <w:rsid w:val="00A51F34"/>
    <w:rsid w:val="00A52AD4"/>
    <w:rsid w:val="00A53C5C"/>
    <w:rsid w:val="00A53E46"/>
    <w:rsid w:val="00A5484F"/>
    <w:rsid w:val="00A552ED"/>
    <w:rsid w:val="00A557EF"/>
    <w:rsid w:val="00A55B34"/>
    <w:rsid w:val="00A56019"/>
    <w:rsid w:val="00A56E84"/>
    <w:rsid w:val="00A60080"/>
    <w:rsid w:val="00A60117"/>
    <w:rsid w:val="00A60B59"/>
    <w:rsid w:val="00A61868"/>
    <w:rsid w:val="00A62A43"/>
    <w:rsid w:val="00A62A6D"/>
    <w:rsid w:val="00A62B6D"/>
    <w:rsid w:val="00A640DF"/>
    <w:rsid w:val="00A65B61"/>
    <w:rsid w:val="00A6610E"/>
    <w:rsid w:val="00A66D53"/>
    <w:rsid w:val="00A70C87"/>
    <w:rsid w:val="00A70E27"/>
    <w:rsid w:val="00A71357"/>
    <w:rsid w:val="00A71FEC"/>
    <w:rsid w:val="00A7283F"/>
    <w:rsid w:val="00A73302"/>
    <w:rsid w:val="00A73726"/>
    <w:rsid w:val="00A7405B"/>
    <w:rsid w:val="00A80E6A"/>
    <w:rsid w:val="00A80EB9"/>
    <w:rsid w:val="00A81045"/>
    <w:rsid w:val="00A826A9"/>
    <w:rsid w:val="00A82EA9"/>
    <w:rsid w:val="00A83048"/>
    <w:rsid w:val="00A83623"/>
    <w:rsid w:val="00A83715"/>
    <w:rsid w:val="00A83F2F"/>
    <w:rsid w:val="00A8418B"/>
    <w:rsid w:val="00A84A3D"/>
    <w:rsid w:val="00A84FEB"/>
    <w:rsid w:val="00A855E6"/>
    <w:rsid w:val="00A85F56"/>
    <w:rsid w:val="00A86B67"/>
    <w:rsid w:val="00A86EA6"/>
    <w:rsid w:val="00A87379"/>
    <w:rsid w:val="00A87420"/>
    <w:rsid w:val="00A87684"/>
    <w:rsid w:val="00A91159"/>
    <w:rsid w:val="00A91B9A"/>
    <w:rsid w:val="00A91F8F"/>
    <w:rsid w:val="00A92AAF"/>
    <w:rsid w:val="00A95643"/>
    <w:rsid w:val="00A9576F"/>
    <w:rsid w:val="00A9584A"/>
    <w:rsid w:val="00A958DC"/>
    <w:rsid w:val="00A95C05"/>
    <w:rsid w:val="00A96B7F"/>
    <w:rsid w:val="00A97151"/>
    <w:rsid w:val="00A979DA"/>
    <w:rsid w:val="00A97B53"/>
    <w:rsid w:val="00AA028F"/>
    <w:rsid w:val="00AA0777"/>
    <w:rsid w:val="00AA0D29"/>
    <w:rsid w:val="00AA194C"/>
    <w:rsid w:val="00AA1D2A"/>
    <w:rsid w:val="00AA2421"/>
    <w:rsid w:val="00AA32B9"/>
    <w:rsid w:val="00AA37FA"/>
    <w:rsid w:val="00AA3F48"/>
    <w:rsid w:val="00AA4389"/>
    <w:rsid w:val="00AA4B95"/>
    <w:rsid w:val="00AA56A7"/>
    <w:rsid w:val="00AA66FC"/>
    <w:rsid w:val="00AA6C5C"/>
    <w:rsid w:val="00AA6CD9"/>
    <w:rsid w:val="00AA6DBA"/>
    <w:rsid w:val="00AA7930"/>
    <w:rsid w:val="00AB0D80"/>
    <w:rsid w:val="00AB0EAA"/>
    <w:rsid w:val="00AB3088"/>
    <w:rsid w:val="00AB397F"/>
    <w:rsid w:val="00AB3BF8"/>
    <w:rsid w:val="00AB4CE4"/>
    <w:rsid w:val="00AB522C"/>
    <w:rsid w:val="00AB548A"/>
    <w:rsid w:val="00AB5F88"/>
    <w:rsid w:val="00AB6000"/>
    <w:rsid w:val="00AB60AA"/>
    <w:rsid w:val="00AB6A79"/>
    <w:rsid w:val="00AB6BC9"/>
    <w:rsid w:val="00AB6F76"/>
    <w:rsid w:val="00AB7062"/>
    <w:rsid w:val="00AB7B8F"/>
    <w:rsid w:val="00AC1911"/>
    <w:rsid w:val="00AC2AC4"/>
    <w:rsid w:val="00AC2EFE"/>
    <w:rsid w:val="00AC2F72"/>
    <w:rsid w:val="00AC3E0B"/>
    <w:rsid w:val="00AC3F08"/>
    <w:rsid w:val="00AC530A"/>
    <w:rsid w:val="00AC699D"/>
    <w:rsid w:val="00AD0AA7"/>
    <w:rsid w:val="00AD0EA9"/>
    <w:rsid w:val="00AD0EF2"/>
    <w:rsid w:val="00AD29F6"/>
    <w:rsid w:val="00AD49EF"/>
    <w:rsid w:val="00AD509A"/>
    <w:rsid w:val="00AD50C8"/>
    <w:rsid w:val="00AD5EE9"/>
    <w:rsid w:val="00AD6F80"/>
    <w:rsid w:val="00AD737E"/>
    <w:rsid w:val="00AD73DF"/>
    <w:rsid w:val="00AE112F"/>
    <w:rsid w:val="00AE227E"/>
    <w:rsid w:val="00AE3363"/>
    <w:rsid w:val="00AE36D8"/>
    <w:rsid w:val="00AE3938"/>
    <w:rsid w:val="00AE3E17"/>
    <w:rsid w:val="00AE3F38"/>
    <w:rsid w:val="00AE6042"/>
    <w:rsid w:val="00AE61D1"/>
    <w:rsid w:val="00AE6C75"/>
    <w:rsid w:val="00AE7273"/>
    <w:rsid w:val="00AE775A"/>
    <w:rsid w:val="00AF0062"/>
    <w:rsid w:val="00AF0A9A"/>
    <w:rsid w:val="00AF1864"/>
    <w:rsid w:val="00AF1896"/>
    <w:rsid w:val="00AF29EB"/>
    <w:rsid w:val="00AF2A4C"/>
    <w:rsid w:val="00AF2AF5"/>
    <w:rsid w:val="00AF3424"/>
    <w:rsid w:val="00AF43CB"/>
    <w:rsid w:val="00AF44B0"/>
    <w:rsid w:val="00AF4A4B"/>
    <w:rsid w:val="00AF508A"/>
    <w:rsid w:val="00AF575C"/>
    <w:rsid w:val="00AF78CF"/>
    <w:rsid w:val="00AF7D83"/>
    <w:rsid w:val="00AF7FFE"/>
    <w:rsid w:val="00B01360"/>
    <w:rsid w:val="00B01CDA"/>
    <w:rsid w:val="00B01E13"/>
    <w:rsid w:val="00B02163"/>
    <w:rsid w:val="00B02D0B"/>
    <w:rsid w:val="00B0351C"/>
    <w:rsid w:val="00B037B4"/>
    <w:rsid w:val="00B03A06"/>
    <w:rsid w:val="00B03D53"/>
    <w:rsid w:val="00B041DA"/>
    <w:rsid w:val="00B04CFE"/>
    <w:rsid w:val="00B04EAE"/>
    <w:rsid w:val="00B05334"/>
    <w:rsid w:val="00B0543B"/>
    <w:rsid w:val="00B05A83"/>
    <w:rsid w:val="00B05C57"/>
    <w:rsid w:val="00B05EEC"/>
    <w:rsid w:val="00B10356"/>
    <w:rsid w:val="00B10FC0"/>
    <w:rsid w:val="00B11436"/>
    <w:rsid w:val="00B11CB7"/>
    <w:rsid w:val="00B12119"/>
    <w:rsid w:val="00B1340F"/>
    <w:rsid w:val="00B140FB"/>
    <w:rsid w:val="00B14947"/>
    <w:rsid w:val="00B1571B"/>
    <w:rsid w:val="00B158FC"/>
    <w:rsid w:val="00B1783A"/>
    <w:rsid w:val="00B209D5"/>
    <w:rsid w:val="00B23686"/>
    <w:rsid w:val="00B259AA"/>
    <w:rsid w:val="00B25A55"/>
    <w:rsid w:val="00B25D61"/>
    <w:rsid w:val="00B2750C"/>
    <w:rsid w:val="00B27ABE"/>
    <w:rsid w:val="00B27E20"/>
    <w:rsid w:val="00B308D7"/>
    <w:rsid w:val="00B30C5F"/>
    <w:rsid w:val="00B3180C"/>
    <w:rsid w:val="00B31C3E"/>
    <w:rsid w:val="00B325D0"/>
    <w:rsid w:val="00B32881"/>
    <w:rsid w:val="00B34546"/>
    <w:rsid w:val="00B360DD"/>
    <w:rsid w:val="00B360F6"/>
    <w:rsid w:val="00B36A18"/>
    <w:rsid w:val="00B37D3B"/>
    <w:rsid w:val="00B4011F"/>
    <w:rsid w:val="00B414EC"/>
    <w:rsid w:val="00B425C0"/>
    <w:rsid w:val="00B43D4D"/>
    <w:rsid w:val="00B44596"/>
    <w:rsid w:val="00B459C4"/>
    <w:rsid w:val="00B46161"/>
    <w:rsid w:val="00B46C87"/>
    <w:rsid w:val="00B47FA2"/>
    <w:rsid w:val="00B5020F"/>
    <w:rsid w:val="00B5435A"/>
    <w:rsid w:val="00B5562B"/>
    <w:rsid w:val="00B55712"/>
    <w:rsid w:val="00B55A9D"/>
    <w:rsid w:val="00B5695A"/>
    <w:rsid w:val="00B56BCB"/>
    <w:rsid w:val="00B56D6C"/>
    <w:rsid w:val="00B57BC0"/>
    <w:rsid w:val="00B60236"/>
    <w:rsid w:val="00B611C0"/>
    <w:rsid w:val="00B61362"/>
    <w:rsid w:val="00B61959"/>
    <w:rsid w:val="00B63277"/>
    <w:rsid w:val="00B6375E"/>
    <w:rsid w:val="00B65A80"/>
    <w:rsid w:val="00B6663F"/>
    <w:rsid w:val="00B66EB4"/>
    <w:rsid w:val="00B671DC"/>
    <w:rsid w:val="00B67C12"/>
    <w:rsid w:val="00B7057B"/>
    <w:rsid w:val="00B712E9"/>
    <w:rsid w:val="00B71705"/>
    <w:rsid w:val="00B71918"/>
    <w:rsid w:val="00B725F7"/>
    <w:rsid w:val="00B72881"/>
    <w:rsid w:val="00B72DAF"/>
    <w:rsid w:val="00B73004"/>
    <w:rsid w:val="00B75369"/>
    <w:rsid w:val="00B75A2D"/>
    <w:rsid w:val="00B776C7"/>
    <w:rsid w:val="00B80172"/>
    <w:rsid w:val="00B802C6"/>
    <w:rsid w:val="00B80331"/>
    <w:rsid w:val="00B80BD4"/>
    <w:rsid w:val="00B821C4"/>
    <w:rsid w:val="00B824AD"/>
    <w:rsid w:val="00B825A1"/>
    <w:rsid w:val="00B82FF0"/>
    <w:rsid w:val="00B837A9"/>
    <w:rsid w:val="00B84109"/>
    <w:rsid w:val="00B85BCD"/>
    <w:rsid w:val="00B86059"/>
    <w:rsid w:val="00B86149"/>
    <w:rsid w:val="00B862C2"/>
    <w:rsid w:val="00B87965"/>
    <w:rsid w:val="00B90AE3"/>
    <w:rsid w:val="00B914E2"/>
    <w:rsid w:val="00B919E9"/>
    <w:rsid w:val="00B91DAF"/>
    <w:rsid w:val="00B926E7"/>
    <w:rsid w:val="00B92784"/>
    <w:rsid w:val="00B93296"/>
    <w:rsid w:val="00B937D6"/>
    <w:rsid w:val="00B93EFE"/>
    <w:rsid w:val="00B9561C"/>
    <w:rsid w:val="00B95E67"/>
    <w:rsid w:val="00B9686C"/>
    <w:rsid w:val="00BA0303"/>
    <w:rsid w:val="00BA10D4"/>
    <w:rsid w:val="00BA1501"/>
    <w:rsid w:val="00BA152C"/>
    <w:rsid w:val="00BA179B"/>
    <w:rsid w:val="00BA230D"/>
    <w:rsid w:val="00BA2AB0"/>
    <w:rsid w:val="00BA4C7E"/>
    <w:rsid w:val="00BA4E65"/>
    <w:rsid w:val="00BA7C8D"/>
    <w:rsid w:val="00BA7F63"/>
    <w:rsid w:val="00BB086C"/>
    <w:rsid w:val="00BB0B35"/>
    <w:rsid w:val="00BB0CD8"/>
    <w:rsid w:val="00BB0D35"/>
    <w:rsid w:val="00BB0D76"/>
    <w:rsid w:val="00BB0D95"/>
    <w:rsid w:val="00BB1872"/>
    <w:rsid w:val="00BB247C"/>
    <w:rsid w:val="00BB2761"/>
    <w:rsid w:val="00BB38A8"/>
    <w:rsid w:val="00BB4219"/>
    <w:rsid w:val="00BB438C"/>
    <w:rsid w:val="00BB4FF9"/>
    <w:rsid w:val="00BB553D"/>
    <w:rsid w:val="00BB5546"/>
    <w:rsid w:val="00BB602D"/>
    <w:rsid w:val="00BB7A3C"/>
    <w:rsid w:val="00BC0C63"/>
    <w:rsid w:val="00BC20E5"/>
    <w:rsid w:val="00BC25AC"/>
    <w:rsid w:val="00BC2A75"/>
    <w:rsid w:val="00BC2A87"/>
    <w:rsid w:val="00BC4A79"/>
    <w:rsid w:val="00BC4CB3"/>
    <w:rsid w:val="00BC50DB"/>
    <w:rsid w:val="00BC50DE"/>
    <w:rsid w:val="00BC615E"/>
    <w:rsid w:val="00BC61D6"/>
    <w:rsid w:val="00BC62E5"/>
    <w:rsid w:val="00BC6B9A"/>
    <w:rsid w:val="00BD0683"/>
    <w:rsid w:val="00BD0C7E"/>
    <w:rsid w:val="00BD125E"/>
    <w:rsid w:val="00BD3BE8"/>
    <w:rsid w:val="00BD4078"/>
    <w:rsid w:val="00BD41D4"/>
    <w:rsid w:val="00BD43DC"/>
    <w:rsid w:val="00BD5D26"/>
    <w:rsid w:val="00BD746A"/>
    <w:rsid w:val="00BD7676"/>
    <w:rsid w:val="00BE01FC"/>
    <w:rsid w:val="00BE1549"/>
    <w:rsid w:val="00BE15EE"/>
    <w:rsid w:val="00BE30A5"/>
    <w:rsid w:val="00BE33E4"/>
    <w:rsid w:val="00BE46D2"/>
    <w:rsid w:val="00BE477D"/>
    <w:rsid w:val="00BE5A7F"/>
    <w:rsid w:val="00BE5F16"/>
    <w:rsid w:val="00BE66F4"/>
    <w:rsid w:val="00BF045A"/>
    <w:rsid w:val="00BF0BCD"/>
    <w:rsid w:val="00BF1286"/>
    <w:rsid w:val="00BF2B4F"/>
    <w:rsid w:val="00BF425F"/>
    <w:rsid w:val="00BF4D1F"/>
    <w:rsid w:val="00BF57B4"/>
    <w:rsid w:val="00BF5D0E"/>
    <w:rsid w:val="00BF7A99"/>
    <w:rsid w:val="00BF7AC0"/>
    <w:rsid w:val="00C00E4C"/>
    <w:rsid w:val="00C01D53"/>
    <w:rsid w:val="00C02239"/>
    <w:rsid w:val="00C023E1"/>
    <w:rsid w:val="00C025BD"/>
    <w:rsid w:val="00C0263C"/>
    <w:rsid w:val="00C030C3"/>
    <w:rsid w:val="00C042ED"/>
    <w:rsid w:val="00C052DA"/>
    <w:rsid w:val="00C05A8C"/>
    <w:rsid w:val="00C05FCC"/>
    <w:rsid w:val="00C06D69"/>
    <w:rsid w:val="00C07ED2"/>
    <w:rsid w:val="00C1033C"/>
    <w:rsid w:val="00C13DBB"/>
    <w:rsid w:val="00C145D1"/>
    <w:rsid w:val="00C14C6D"/>
    <w:rsid w:val="00C15BBB"/>
    <w:rsid w:val="00C17ABB"/>
    <w:rsid w:val="00C20830"/>
    <w:rsid w:val="00C20C1C"/>
    <w:rsid w:val="00C21D00"/>
    <w:rsid w:val="00C22426"/>
    <w:rsid w:val="00C225C3"/>
    <w:rsid w:val="00C22ADF"/>
    <w:rsid w:val="00C230A7"/>
    <w:rsid w:val="00C242DF"/>
    <w:rsid w:val="00C24AC5"/>
    <w:rsid w:val="00C25207"/>
    <w:rsid w:val="00C258A0"/>
    <w:rsid w:val="00C26234"/>
    <w:rsid w:val="00C265CF"/>
    <w:rsid w:val="00C27202"/>
    <w:rsid w:val="00C30209"/>
    <w:rsid w:val="00C3065E"/>
    <w:rsid w:val="00C30EB7"/>
    <w:rsid w:val="00C31A2E"/>
    <w:rsid w:val="00C31AAC"/>
    <w:rsid w:val="00C31B8D"/>
    <w:rsid w:val="00C3260B"/>
    <w:rsid w:val="00C32ED9"/>
    <w:rsid w:val="00C3390A"/>
    <w:rsid w:val="00C3443F"/>
    <w:rsid w:val="00C35404"/>
    <w:rsid w:val="00C356B4"/>
    <w:rsid w:val="00C41BD9"/>
    <w:rsid w:val="00C424FF"/>
    <w:rsid w:val="00C425FB"/>
    <w:rsid w:val="00C42BA2"/>
    <w:rsid w:val="00C43194"/>
    <w:rsid w:val="00C454F9"/>
    <w:rsid w:val="00C46EDC"/>
    <w:rsid w:val="00C470EC"/>
    <w:rsid w:val="00C475C1"/>
    <w:rsid w:val="00C47A4F"/>
    <w:rsid w:val="00C50910"/>
    <w:rsid w:val="00C51A1E"/>
    <w:rsid w:val="00C51B82"/>
    <w:rsid w:val="00C52698"/>
    <w:rsid w:val="00C52CCD"/>
    <w:rsid w:val="00C53AC7"/>
    <w:rsid w:val="00C53C68"/>
    <w:rsid w:val="00C54450"/>
    <w:rsid w:val="00C545CF"/>
    <w:rsid w:val="00C55E88"/>
    <w:rsid w:val="00C56C1F"/>
    <w:rsid w:val="00C56D1D"/>
    <w:rsid w:val="00C62D8E"/>
    <w:rsid w:val="00C6422B"/>
    <w:rsid w:val="00C642AC"/>
    <w:rsid w:val="00C64D83"/>
    <w:rsid w:val="00C65ECB"/>
    <w:rsid w:val="00C678FE"/>
    <w:rsid w:val="00C70EB6"/>
    <w:rsid w:val="00C710D4"/>
    <w:rsid w:val="00C717D6"/>
    <w:rsid w:val="00C7355D"/>
    <w:rsid w:val="00C74174"/>
    <w:rsid w:val="00C75005"/>
    <w:rsid w:val="00C756CE"/>
    <w:rsid w:val="00C75C3C"/>
    <w:rsid w:val="00C75D4E"/>
    <w:rsid w:val="00C76237"/>
    <w:rsid w:val="00C76B13"/>
    <w:rsid w:val="00C76BC5"/>
    <w:rsid w:val="00C7741C"/>
    <w:rsid w:val="00C812A1"/>
    <w:rsid w:val="00C816F2"/>
    <w:rsid w:val="00C81F08"/>
    <w:rsid w:val="00C826F8"/>
    <w:rsid w:val="00C82A52"/>
    <w:rsid w:val="00C84249"/>
    <w:rsid w:val="00C84EED"/>
    <w:rsid w:val="00C8547F"/>
    <w:rsid w:val="00C86BDA"/>
    <w:rsid w:val="00C873C3"/>
    <w:rsid w:val="00C876F3"/>
    <w:rsid w:val="00C87D45"/>
    <w:rsid w:val="00C90823"/>
    <w:rsid w:val="00C92634"/>
    <w:rsid w:val="00C93594"/>
    <w:rsid w:val="00C93E1C"/>
    <w:rsid w:val="00C94579"/>
    <w:rsid w:val="00C9544D"/>
    <w:rsid w:val="00C9648E"/>
    <w:rsid w:val="00C967FA"/>
    <w:rsid w:val="00C96D5C"/>
    <w:rsid w:val="00C9702C"/>
    <w:rsid w:val="00C97B2D"/>
    <w:rsid w:val="00C97E94"/>
    <w:rsid w:val="00CA016A"/>
    <w:rsid w:val="00CA09CD"/>
    <w:rsid w:val="00CA0FFE"/>
    <w:rsid w:val="00CA1773"/>
    <w:rsid w:val="00CA191B"/>
    <w:rsid w:val="00CA1B7A"/>
    <w:rsid w:val="00CA286B"/>
    <w:rsid w:val="00CA3885"/>
    <w:rsid w:val="00CA3D17"/>
    <w:rsid w:val="00CA5A38"/>
    <w:rsid w:val="00CB0DE8"/>
    <w:rsid w:val="00CB14C6"/>
    <w:rsid w:val="00CB1550"/>
    <w:rsid w:val="00CB17F3"/>
    <w:rsid w:val="00CB1862"/>
    <w:rsid w:val="00CB1B76"/>
    <w:rsid w:val="00CB1F87"/>
    <w:rsid w:val="00CB24C9"/>
    <w:rsid w:val="00CB3F81"/>
    <w:rsid w:val="00CB4CFC"/>
    <w:rsid w:val="00CB532F"/>
    <w:rsid w:val="00CB63DC"/>
    <w:rsid w:val="00CB69A3"/>
    <w:rsid w:val="00CB7196"/>
    <w:rsid w:val="00CB74C2"/>
    <w:rsid w:val="00CB7C0E"/>
    <w:rsid w:val="00CC0EA4"/>
    <w:rsid w:val="00CC1FB9"/>
    <w:rsid w:val="00CC1FF3"/>
    <w:rsid w:val="00CC2B52"/>
    <w:rsid w:val="00CC2BB0"/>
    <w:rsid w:val="00CC2D51"/>
    <w:rsid w:val="00CC361D"/>
    <w:rsid w:val="00CC520F"/>
    <w:rsid w:val="00CC54B5"/>
    <w:rsid w:val="00CC55F4"/>
    <w:rsid w:val="00CC6E2D"/>
    <w:rsid w:val="00CC7569"/>
    <w:rsid w:val="00CD1071"/>
    <w:rsid w:val="00CD1F77"/>
    <w:rsid w:val="00CD2B5F"/>
    <w:rsid w:val="00CD2C6F"/>
    <w:rsid w:val="00CD2CFA"/>
    <w:rsid w:val="00CD5C6E"/>
    <w:rsid w:val="00CD5EFD"/>
    <w:rsid w:val="00CD6EB2"/>
    <w:rsid w:val="00CD7941"/>
    <w:rsid w:val="00CE0523"/>
    <w:rsid w:val="00CE06A8"/>
    <w:rsid w:val="00CE36BD"/>
    <w:rsid w:val="00CE483E"/>
    <w:rsid w:val="00CE5572"/>
    <w:rsid w:val="00CE5793"/>
    <w:rsid w:val="00CE62C6"/>
    <w:rsid w:val="00CE67BB"/>
    <w:rsid w:val="00CE6D86"/>
    <w:rsid w:val="00CE6F6C"/>
    <w:rsid w:val="00CE753B"/>
    <w:rsid w:val="00CE793F"/>
    <w:rsid w:val="00CF0A7C"/>
    <w:rsid w:val="00CF14A5"/>
    <w:rsid w:val="00CF1609"/>
    <w:rsid w:val="00CF3593"/>
    <w:rsid w:val="00CF3D87"/>
    <w:rsid w:val="00CF439C"/>
    <w:rsid w:val="00CF50D9"/>
    <w:rsid w:val="00CF5AEC"/>
    <w:rsid w:val="00CF6830"/>
    <w:rsid w:val="00CF6D46"/>
    <w:rsid w:val="00CF7017"/>
    <w:rsid w:val="00CF7717"/>
    <w:rsid w:val="00CF792C"/>
    <w:rsid w:val="00D0064B"/>
    <w:rsid w:val="00D00743"/>
    <w:rsid w:val="00D00A4C"/>
    <w:rsid w:val="00D01434"/>
    <w:rsid w:val="00D05337"/>
    <w:rsid w:val="00D058F8"/>
    <w:rsid w:val="00D06710"/>
    <w:rsid w:val="00D120EC"/>
    <w:rsid w:val="00D12AF1"/>
    <w:rsid w:val="00D12C1C"/>
    <w:rsid w:val="00D13428"/>
    <w:rsid w:val="00D154EF"/>
    <w:rsid w:val="00D15B51"/>
    <w:rsid w:val="00D1609C"/>
    <w:rsid w:val="00D16540"/>
    <w:rsid w:val="00D17044"/>
    <w:rsid w:val="00D17903"/>
    <w:rsid w:val="00D17998"/>
    <w:rsid w:val="00D17E4D"/>
    <w:rsid w:val="00D17F8C"/>
    <w:rsid w:val="00D20376"/>
    <w:rsid w:val="00D217F1"/>
    <w:rsid w:val="00D2258B"/>
    <w:rsid w:val="00D22869"/>
    <w:rsid w:val="00D23223"/>
    <w:rsid w:val="00D234D7"/>
    <w:rsid w:val="00D23865"/>
    <w:rsid w:val="00D241C9"/>
    <w:rsid w:val="00D24A90"/>
    <w:rsid w:val="00D24BB8"/>
    <w:rsid w:val="00D25E15"/>
    <w:rsid w:val="00D27739"/>
    <w:rsid w:val="00D3052B"/>
    <w:rsid w:val="00D31055"/>
    <w:rsid w:val="00D31641"/>
    <w:rsid w:val="00D31935"/>
    <w:rsid w:val="00D32196"/>
    <w:rsid w:val="00D3238E"/>
    <w:rsid w:val="00D344BD"/>
    <w:rsid w:val="00D354D7"/>
    <w:rsid w:val="00D35765"/>
    <w:rsid w:val="00D35CC0"/>
    <w:rsid w:val="00D363B8"/>
    <w:rsid w:val="00D371E1"/>
    <w:rsid w:val="00D3748B"/>
    <w:rsid w:val="00D375D3"/>
    <w:rsid w:val="00D37AD8"/>
    <w:rsid w:val="00D40FFE"/>
    <w:rsid w:val="00D4131F"/>
    <w:rsid w:val="00D413F8"/>
    <w:rsid w:val="00D418A6"/>
    <w:rsid w:val="00D422F0"/>
    <w:rsid w:val="00D42F43"/>
    <w:rsid w:val="00D43CB1"/>
    <w:rsid w:val="00D44092"/>
    <w:rsid w:val="00D44CA9"/>
    <w:rsid w:val="00D45137"/>
    <w:rsid w:val="00D4527B"/>
    <w:rsid w:val="00D45A21"/>
    <w:rsid w:val="00D46B69"/>
    <w:rsid w:val="00D46F17"/>
    <w:rsid w:val="00D47F95"/>
    <w:rsid w:val="00D47FCC"/>
    <w:rsid w:val="00D50580"/>
    <w:rsid w:val="00D50A64"/>
    <w:rsid w:val="00D52288"/>
    <w:rsid w:val="00D52F2D"/>
    <w:rsid w:val="00D53504"/>
    <w:rsid w:val="00D55E88"/>
    <w:rsid w:val="00D56277"/>
    <w:rsid w:val="00D56403"/>
    <w:rsid w:val="00D5671A"/>
    <w:rsid w:val="00D5700F"/>
    <w:rsid w:val="00D57992"/>
    <w:rsid w:val="00D57CDF"/>
    <w:rsid w:val="00D57F27"/>
    <w:rsid w:val="00D611FC"/>
    <w:rsid w:val="00D616AC"/>
    <w:rsid w:val="00D61C7E"/>
    <w:rsid w:val="00D62E28"/>
    <w:rsid w:val="00D637FF"/>
    <w:rsid w:val="00D64013"/>
    <w:rsid w:val="00D6406C"/>
    <w:rsid w:val="00D640DB"/>
    <w:rsid w:val="00D6608A"/>
    <w:rsid w:val="00D6706A"/>
    <w:rsid w:val="00D670CA"/>
    <w:rsid w:val="00D674AB"/>
    <w:rsid w:val="00D70257"/>
    <w:rsid w:val="00D709A9"/>
    <w:rsid w:val="00D70DD9"/>
    <w:rsid w:val="00D7352A"/>
    <w:rsid w:val="00D73654"/>
    <w:rsid w:val="00D74734"/>
    <w:rsid w:val="00D74DE4"/>
    <w:rsid w:val="00D751CB"/>
    <w:rsid w:val="00D75211"/>
    <w:rsid w:val="00D75CAC"/>
    <w:rsid w:val="00D75F4B"/>
    <w:rsid w:val="00D76E5D"/>
    <w:rsid w:val="00D778C3"/>
    <w:rsid w:val="00D77CD8"/>
    <w:rsid w:val="00D80A4D"/>
    <w:rsid w:val="00D80A88"/>
    <w:rsid w:val="00D80C56"/>
    <w:rsid w:val="00D80CB5"/>
    <w:rsid w:val="00D82259"/>
    <w:rsid w:val="00D8243C"/>
    <w:rsid w:val="00D82A48"/>
    <w:rsid w:val="00D8313F"/>
    <w:rsid w:val="00D838A0"/>
    <w:rsid w:val="00D83AF0"/>
    <w:rsid w:val="00D864DD"/>
    <w:rsid w:val="00D86DB1"/>
    <w:rsid w:val="00D86F43"/>
    <w:rsid w:val="00D87092"/>
    <w:rsid w:val="00D906B6"/>
    <w:rsid w:val="00D90CEA"/>
    <w:rsid w:val="00D90FD6"/>
    <w:rsid w:val="00D91548"/>
    <w:rsid w:val="00D91F00"/>
    <w:rsid w:val="00D92050"/>
    <w:rsid w:val="00D92A48"/>
    <w:rsid w:val="00D9319A"/>
    <w:rsid w:val="00D94244"/>
    <w:rsid w:val="00D94325"/>
    <w:rsid w:val="00D95044"/>
    <w:rsid w:val="00D9519F"/>
    <w:rsid w:val="00D95E00"/>
    <w:rsid w:val="00D96B33"/>
    <w:rsid w:val="00D97AF5"/>
    <w:rsid w:val="00D97F2C"/>
    <w:rsid w:val="00DA00FD"/>
    <w:rsid w:val="00DA050E"/>
    <w:rsid w:val="00DA086D"/>
    <w:rsid w:val="00DA1269"/>
    <w:rsid w:val="00DA1EDE"/>
    <w:rsid w:val="00DA2085"/>
    <w:rsid w:val="00DA279E"/>
    <w:rsid w:val="00DA306A"/>
    <w:rsid w:val="00DA3D78"/>
    <w:rsid w:val="00DA3EED"/>
    <w:rsid w:val="00DA4C13"/>
    <w:rsid w:val="00DA51FC"/>
    <w:rsid w:val="00DA6612"/>
    <w:rsid w:val="00DA6A9A"/>
    <w:rsid w:val="00DA711E"/>
    <w:rsid w:val="00DA7F23"/>
    <w:rsid w:val="00DB0BC6"/>
    <w:rsid w:val="00DB1FE6"/>
    <w:rsid w:val="00DB215E"/>
    <w:rsid w:val="00DB2654"/>
    <w:rsid w:val="00DB2815"/>
    <w:rsid w:val="00DB3203"/>
    <w:rsid w:val="00DB382B"/>
    <w:rsid w:val="00DB3B4C"/>
    <w:rsid w:val="00DB41F4"/>
    <w:rsid w:val="00DB43A9"/>
    <w:rsid w:val="00DB4808"/>
    <w:rsid w:val="00DB5728"/>
    <w:rsid w:val="00DB7B9D"/>
    <w:rsid w:val="00DC0200"/>
    <w:rsid w:val="00DC0E0F"/>
    <w:rsid w:val="00DC0ED7"/>
    <w:rsid w:val="00DC2961"/>
    <w:rsid w:val="00DC2AD6"/>
    <w:rsid w:val="00DC31E9"/>
    <w:rsid w:val="00DC3441"/>
    <w:rsid w:val="00DC3BAD"/>
    <w:rsid w:val="00DC3EDC"/>
    <w:rsid w:val="00DC4281"/>
    <w:rsid w:val="00DC4685"/>
    <w:rsid w:val="00DC51A4"/>
    <w:rsid w:val="00DC675B"/>
    <w:rsid w:val="00DC6A24"/>
    <w:rsid w:val="00DC6F34"/>
    <w:rsid w:val="00DC700B"/>
    <w:rsid w:val="00DC7DDC"/>
    <w:rsid w:val="00DD0012"/>
    <w:rsid w:val="00DD0799"/>
    <w:rsid w:val="00DD0EAB"/>
    <w:rsid w:val="00DD1DD5"/>
    <w:rsid w:val="00DD2612"/>
    <w:rsid w:val="00DD3C3E"/>
    <w:rsid w:val="00DD404D"/>
    <w:rsid w:val="00DD506D"/>
    <w:rsid w:val="00DD7273"/>
    <w:rsid w:val="00DD768B"/>
    <w:rsid w:val="00DD789F"/>
    <w:rsid w:val="00DD797D"/>
    <w:rsid w:val="00DE0217"/>
    <w:rsid w:val="00DE0C1A"/>
    <w:rsid w:val="00DE0D13"/>
    <w:rsid w:val="00DE10AC"/>
    <w:rsid w:val="00DE1F6C"/>
    <w:rsid w:val="00DE2079"/>
    <w:rsid w:val="00DE2922"/>
    <w:rsid w:val="00DE2F35"/>
    <w:rsid w:val="00DE32C7"/>
    <w:rsid w:val="00DE33ED"/>
    <w:rsid w:val="00DE3656"/>
    <w:rsid w:val="00DE3830"/>
    <w:rsid w:val="00DE4291"/>
    <w:rsid w:val="00DE52B9"/>
    <w:rsid w:val="00DE62BF"/>
    <w:rsid w:val="00DE62C8"/>
    <w:rsid w:val="00DE6AAD"/>
    <w:rsid w:val="00DE6DFA"/>
    <w:rsid w:val="00DE6EDA"/>
    <w:rsid w:val="00DE738F"/>
    <w:rsid w:val="00DE79CD"/>
    <w:rsid w:val="00DF0036"/>
    <w:rsid w:val="00DF1399"/>
    <w:rsid w:val="00DF13FB"/>
    <w:rsid w:val="00DF1D28"/>
    <w:rsid w:val="00DF2855"/>
    <w:rsid w:val="00DF2ADF"/>
    <w:rsid w:val="00DF2FFB"/>
    <w:rsid w:val="00DF380E"/>
    <w:rsid w:val="00DF4A18"/>
    <w:rsid w:val="00DF4E9E"/>
    <w:rsid w:val="00DF5AC8"/>
    <w:rsid w:val="00DF5E63"/>
    <w:rsid w:val="00DF6DBE"/>
    <w:rsid w:val="00E0101F"/>
    <w:rsid w:val="00E01423"/>
    <w:rsid w:val="00E01AE2"/>
    <w:rsid w:val="00E02D2A"/>
    <w:rsid w:val="00E0309C"/>
    <w:rsid w:val="00E03860"/>
    <w:rsid w:val="00E040B6"/>
    <w:rsid w:val="00E045AD"/>
    <w:rsid w:val="00E0460A"/>
    <w:rsid w:val="00E05FBB"/>
    <w:rsid w:val="00E06DE2"/>
    <w:rsid w:val="00E076B7"/>
    <w:rsid w:val="00E0798D"/>
    <w:rsid w:val="00E07E42"/>
    <w:rsid w:val="00E1098A"/>
    <w:rsid w:val="00E11508"/>
    <w:rsid w:val="00E11FFE"/>
    <w:rsid w:val="00E12318"/>
    <w:rsid w:val="00E13F0F"/>
    <w:rsid w:val="00E1429F"/>
    <w:rsid w:val="00E14645"/>
    <w:rsid w:val="00E15DDB"/>
    <w:rsid w:val="00E16CF6"/>
    <w:rsid w:val="00E174B0"/>
    <w:rsid w:val="00E17705"/>
    <w:rsid w:val="00E17A5E"/>
    <w:rsid w:val="00E20638"/>
    <w:rsid w:val="00E20D77"/>
    <w:rsid w:val="00E21187"/>
    <w:rsid w:val="00E21A07"/>
    <w:rsid w:val="00E22E70"/>
    <w:rsid w:val="00E23C2D"/>
    <w:rsid w:val="00E23DA0"/>
    <w:rsid w:val="00E252B7"/>
    <w:rsid w:val="00E258A7"/>
    <w:rsid w:val="00E263AD"/>
    <w:rsid w:val="00E27818"/>
    <w:rsid w:val="00E27D0A"/>
    <w:rsid w:val="00E30ED3"/>
    <w:rsid w:val="00E31F3C"/>
    <w:rsid w:val="00E32605"/>
    <w:rsid w:val="00E33ACF"/>
    <w:rsid w:val="00E3471A"/>
    <w:rsid w:val="00E36932"/>
    <w:rsid w:val="00E37404"/>
    <w:rsid w:val="00E37AB8"/>
    <w:rsid w:val="00E37CD7"/>
    <w:rsid w:val="00E4008F"/>
    <w:rsid w:val="00E422FE"/>
    <w:rsid w:val="00E428E7"/>
    <w:rsid w:val="00E42A39"/>
    <w:rsid w:val="00E44223"/>
    <w:rsid w:val="00E4743C"/>
    <w:rsid w:val="00E47DCE"/>
    <w:rsid w:val="00E47F90"/>
    <w:rsid w:val="00E517D6"/>
    <w:rsid w:val="00E517D8"/>
    <w:rsid w:val="00E518EA"/>
    <w:rsid w:val="00E5223B"/>
    <w:rsid w:val="00E55303"/>
    <w:rsid w:val="00E5559A"/>
    <w:rsid w:val="00E56D5E"/>
    <w:rsid w:val="00E5751C"/>
    <w:rsid w:val="00E57712"/>
    <w:rsid w:val="00E60452"/>
    <w:rsid w:val="00E60F28"/>
    <w:rsid w:val="00E61302"/>
    <w:rsid w:val="00E6165C"/>
    <w:rsid w:val="00E62731"/>
    <w:rsid w:val="00E637A7"/>
    <w:rsid w:val="00E64C3B"/>
    <w:rsid w:val="00E64CBC"/>
    <w:rsid w:val="00E65824"/>
    <w:rsid w:val="00E66BF8"/>
    <w:rsid w:val="00E6700A"/>
    <w:rsid w:val="00E674A4"/>
    <w:rsid w:val="00E70493"/>
    <w:rsid w:val="00E712FC"/>
    <w:rsid w:val="00E7131D"/>
    <w:rsid w:val="00E7225D"/>
    <w:rsid w:val="00E72A9C"/>
    <w:rsid w:val="00E7473C"/>
    <w:rsid w:val="00E747A2"/>
    <w:rsid w:val="00E762B8"/>
    <w:rsid w:val="00E77634"/>
    <w:rsid w:val="00E803F3"/>
    <w:rsid w:val="00E8285F"/>
    <w:rsid w:val="00E840A4"/>
    <w:rsid w:val="00E8564C"/>
    <w:rsid w:val="00E85BDA"/>
    <w:rsid w:val="00E86449"/>
    <w:rsid w:val="00E8656B"/>
    <w:rsid w:val="00E86FAB"/>
    <w:rsid w:val="00E86FB0"/>
    <w:rsid w:val="00E870C5"/>
    <w:rsid w:val="00E903DB"/>
    <w:rsid w:val="00E906EA"/>
    <w:rsid w:val="00E91C9C"/>
    <w:rsid w:val="00E91F07"/>
    <w:rsid w:val="00E924DB"/>
    <w:rsid w:val="00E9297C"/>
    <w:rsid w:val="00E93C4F"/>
    <w:rsid w:val="00E944B8"/>
    <w:rsid w:val="00E945FD"/>
    <w:rsid w:val="00E94C0C"/>
    <w:rsid w:val="00E94E1C"/>
    <w:rsid w:val="00E96B75"/>
    <w:rsid w:val="00E971DD"/>
    <w:rsid w:val="00E97BA9"/>
    <w:rsid w:val="00EA011F"/>
    <w:rsid w:val="00EA1D2C"/>
    <w:rsid w:val="00EA3B8B"/>
    <w:rsid w:val="00EA3D4B"/>
    <w:rsid w:val="00EA4BE2"/>
    <w:rsid w:val="00EA5F1D"/>
    <w:rsid w:val="00EA64D7"/>
    <w:rsid w:val="00EB1A1F"/>
    <w:rsid w:val="00EB3D22"/>
    <w:rsid w:val="00EB3D71"/>
    <w:rsid w:val="00EB4366"/>
    <w:rsid w:val="00EB4893"/>
    <w:rsid w:val="00EB4D91"/>
    <w:rsid w:val="00EB524A"/>
    <w:rsid w:val="00EB557F"/>
    <w:rsid w:val="00EB5783"/>
    <w:rsid w:val="00EB6581"/>
    <w:rsid w:val="00EB7D20"/>
    <w:rsid w:val="00EB7DB8"/>
    <w:rsid w:val="00EC0056"/>
    <w:rsid w:val="00EC0524"/>
    <w:rsid w:val="00EC20EC"/>
    <w:rsid w:val="00EC2DAF"/>
    <w:rsid w:val="00EC30E8"/>
    <w:rsid w:val="00EC3FC9"/>
    <w:rsid w:val="00EC458E"/>
    <w:rsid w:val="00EC5D56"/>
    <w:rsid w:val="00ED0F48"/>
    <w:rsid w:val="00ED10A5"/>
    <w:rsid w:val="00ED1A2E"/>
    <w:rsid w:val="00ED1C98"/>
    <w:rsid w:val="00ED20F4"/>
    <w:rsid w:val="00ED2DD9"/>
    <w:rsid w:val="00ED2DE5"/>
    <w:rsid w:val="00ED2E91"/>
    <w:rsid w:val="00ED36B5"/>
    <w:rsid w:val="00ED4ED8"/>
    <w:rsid w:val="00ED55E8"/>
    <w:rsid w:val="00ED56C3"/>
    <w:rsid w:val="00ED6270"/>
    <w:rsid w:val="00ED70FD"/>
    <w:rsid w:val="00ED763D"/>
    <w:rsid w:val="00ED783D"/>
    <w:rsid w:val="00ED7A12"/>
    <w:rsid w:val="00ED7ADE"/>
    <w:rsid w:val="00EE0694"/>
    <w:rsid w:val="00EE1703"/>
    <w:rsid w:val="00EE227F"/>
    <w:rsid w:val="00EE319D"/>
    <w:rsid w:val="00EE3B9D"/>
    <w:rsid w:val="00EE3D04"/>
    <w:rsid w:val="00EE3F78"/>
    <w:rsid w:val="00EE4EAA"/>
    <w:rsid w:val="00EE5B43"/>
    <w:rsid w:val="00EE5C31"/>
    <w:rsid w:val="00EE6318"/>
    <w:rsid w:val="00EE72BE"/>
    <w:rsid w:val="00EE73A1"/>
    <w:rsid w:val="00EE7B3B"/>
    <w:rsid w:val="00EF0743"/>
    <w:rsid w:val="00EF13F0"/>
    <w:rsid w:val="00EF1E83"/>
    <w:rsid w:val="00EF4F26"/>
    <w:rsid w:val="00EF5AF1"/>
    <w:rsid w:val="00EF5E35"/>
    <w:rsid w:val="00EF5F87"/>
    <w:rsid w:val="00EF74D7"/>
    <w:rsid w:val="00EF7781"/>
    <w:rsid w:val="00EF7DAB"/>
    <w:rsid w:val="00F0089D"/>
    <w:rsid w:val="00F01835"/>
    <w:rsid w:val="00F01D5D"/>
    <w:rsid w:val="00F0272B"/>
    <w:rsid w:val="00F03A79"/>
    <w:rsid w:val="00F052A7"/>
    <w:rsid w:val="00F05771"/>
    <w:rsid w:val="00F0655C"/>
    <w:rsid w:val="00F06D8F"/>
    <w:rsid w:val="00F06D95"/>
    <w:rsid w:val="00F0772A"/>
    <w:rsid w:val="00F078F5"/>
    <w:rsid w:val="00F07920"/>
    <w:rsid w:val="00F10628"/>
    <w:rsid w:val="00F10EF4"/>
    <w:rsid w:val="00F1353A"/>
    <w:rsid w:val="00F1476E"/>
    <w:rsid w:val="00F14ABE"/>
    <w:rsid w:val="00F16AE9"/>
    <w:rsid w:val="00F1706D"/>
    <w:rsid w:val="00F1717B"/>
    <w:rsid w:val="00F1752D"/>
    <w:rsid w:val="00F1760A"/>
    <w:rsid w:val="00F17DDC"/>
    <w:rsid w:val="00F2064A"/>
    <w:rsid w:val="00F20C89"/>
    <w:rsid w:val="00F20D78"/>
    <w:rsid w:val="00F2195B"/>
    <w:rsid w:val="00F220EA"/>
    <w:rsid w:val="00F22446"/>
    <w:rsid w:val="00F22836"/>
    <w:rsid w:val="00F22C46"/>
    <w:rsid w:val="00F23999"/>
    <w:rsid w:val="00F263B7"/>
    <w:rsid w:val="00F27C50"/>
    <w:rsid w:val="00F30676"/>
    <w:rsid w:val="00F306FF"/>
    <w:rsid w:val="00F3096F"/>
    <w:rsid w:val="00F30A7F"/>
    <w:rsid w:val="00F30D65"/>
    <w:rsid w:val="00F31DC6"/>
    <w:rsid w:val="00F3239B"/>
    <w:rsid w:val="00F32E6C"/>
    <w:rsid w:val="00F33535"/>
    <w:rsid w:val="00F3363C"/>
    <w:rsid w:val="00F34A55"/>
    <w:rsid w:val="00F34F39"/>
    <w:rsid w:val="00F357CB"/>
    <w:rsid w:val="00F35ED6"/>
    <w:rsid w:val="00F36E4E"/>
    <w:rsid w:val="00F379B8"/>
    <w:rsid w:val="00F379FB"/>
    <w:rsid w:val="00F40BAF"/>
    <w:rsid w:val="00F40C76"/>
    <w:rsid w:val="00F414F2"/>
    <w:rsid w:val="00F42096"/>
    <w:rsid w:val="00F425A5"/>
    <w:rsid w:val="00F4331B"/>
    <w:rsid w:val="00F444B6"/>
    <w:rsid w:val="00F451AE"/>
    <w:rsid w:val="00F4749F"/>
    <w:rsid w:val="00F47FC6"/>
    <w:rsid w:val="00F509C9"/>
    <w:rsid w:val="00F516BE"/>
    <w:rsid w:val="00F51AB8"/>
    <w:rsid w:val="00F52E61"/>
    <w:rsid w:val="00F5417B"/>
    <w:rsid w:val="00F545C4"/>
    <w:rsid w:val="00F55433"/>
    <w:rsid w:val="00F559FE"/>
    <w:rsid w:val="00F560A0"/>
    <w:rsid w:val="00F56368"/>
    <w:rsid w:val="00F5644B"/>
    <w:rsid w:val="00F565A3"/>
    <w:rsid w:val="00F60B2A"/>
    <w:rsid w:val="00F61833"/>
    <w:rsid w:val="00F61B7C"/>
    <w:rsid w:val="00F61B91"/>
    <w:rsid w:val="00F62FE0"/>
    <w:rsid w:val="00F63692"/>
    <w:rsid w:val="00F63846"/>
    <w:rsid w:val="00F63CF8"/>
    <w:rsid w:val="00F64550"/>
    <w:rsid w:val="00F656CE"/>
    <w:rsid w:val="00F659C3"/>
    <w:rsid w:val="00F66780"/>
    <w:rsid w:val="00F66B44"/>
    <w:rsid w:val="00F67911"/>
    <w:rsid w:val="00F7140D"/>
    <w:rsid w:val="00F72022"/>
    <w:rsid w:val="00F72E08"/>
    <w:rsid w:val="00F74107"/>
    <w:rsid w:val="00F7745F"/>
    <w:rsid w:val="00F77D55"/>
    <w:rsid w:val="00F80335"/>
    <w:rsid w:val="00F8162C"/>
    <w:rsid w:val="00F81652"/>
    <w:rsid w:val="00F81F8B"/>
    <w:rsid w:val="00F82B71"/>
    <w:rsid w:val="00F838D3"/>
    <w:rsid w:val="00F83B59"/>
    <w:rsid w:val="00F840B2"/>
    <w:rsid w:val="00F847D4"/>
    <w:rsid w:val="00F8494C"/>
    <w:rsid w:val="00F85F66"/>
    <w:rsid w:val="00F86389"/>
    <w:rsid w:val="00F86FCF"/>
    <w:rsid w:val="00F87569"/>
    <w:rsid w:val="00F8767F"/>
    <w:rsid w:val="00F90505"/>
    <w:rsid w:val="00F910A8"/>
    <w:rsid w:val="00F936D4"/>
    <w:rsid w:val="00F9371A"/>
    <w:rsid w:val="00F93780"/>
    <w:rsid w:val="00F948E9"/>
    <w:rsid w:val="00F94F8E"/>
    <w:rsid w:val="00F957B3"/>
    <w:rsid w:val="00F95815"/>
    <w:rsid w:val="00F9679D"/>
    <w:rsid w:val="00F96ECD"/>
    <w:rsid w:val="00F96FC8"/>
    <w:rsid w:val="00F9778A"/>
    <w:rsid w:val="00F97942"/>
    <w:rsid w:val="00FA0134"/>
    <w:rsid w:val="00FA093A"/>
    <w:rsid w:val="00FA0951"/>
    <w:rsid w:val="00FA0A81"/>
    <w:rsid w:val="00FA1951"/>
    <w:rsid w:val="00FA2F6F"/>
    <w:rsid w:val="00FA4792"/>
    <w:rsid w:val="00FA4B5D"/>
    <w:rsid w:val="00FA4FAB"/>
    <w:rsid w:val="00FA5E91"/>
    <w:rsid w:val="00FA75B2"/>
    <w:rsid w:val="00FB0166"/>
    <w:rsid w:val="00FB0341"/>
    <w:rsid w:val="00FB0388"/>
    <w:rsid w:val="00FB11B8"/>
    <w:rsid w:val="00FB1A7B"/>
    <w:rsid w:val="00FB266D"/>
    <w:rsid w:val="00FB2FDE"/>
    <w:rsid w:val="00FB3369"/>
    <w:rsid w:val="00FB455D"/>
    <w:rsid w:val="00FB4943"/>
    <w:rsid w:val="00FB55C4"/>
    <w:rsid w:val="00FB5A8B"/>
    <w:rsid w:val="00FB79A0"/>
    <w:rsid w:val="00FC0F47"/>
    <w:rsid w:val="00FC2CD1"/>
    <w:rsid w:val="00FC3924"/>
    <w:rsid w:val="00FC4EDF"/>
    <w:rsid w:val="00FC580F"/>
    <w:rsid w:val="00FC689A"/>
    <w:rsid w:val="00FC6EFC"/>
    <w:rsid w:val="00FC7037"/>
    <w:rsid w:val="00FD0ADA"/>
    <w:rsid w:val="00FD1901"/>
    <w:rsid w:val="00FD1991"/>
    <w:rsid w:val="00FD1A1F"/>
    <w:rsid w:val="00FD33F3"/>
    <w:rsid w:val="00FD37FF"/>
    <w:rsid w:val="00FD3CF0"/>
    <w:rsid w:val="00FD4371"/>
    <w:rsid w:val="00FD58B1"/>
    <w:rsid w:val="00FD625A"/>
    <w:rsid w:val="00FD6674"/>
    <w:rsid w:val="00FD7822"/>
    <w:rsid w:val="00FD7F28"/>
    <w:rsid w:val="00FE0833"/>
    <w:rsid w:val="00FE0C79"/>
    <w:rsid w:val="00FE19DA"/>
    <w:rsid w:val="00FE1D9F"/>
    <w:rsid w:val="00FE1EB7"/>
    <w:rsid w:val="00FE2F41"/>
    <w:rsid w:val="00FE31A6"/>
    <w:rsid w:val="00FE4DA9"/>
    <w:rsid w:val="00FE62D0"/>
    <w:rsid w:val="00FE6CB4"/>
    <w:rsid w:val="00FE6F60"/>
    <w:rsid w:val="00FE70F2"/>
    <w:rsid w:val="00FF0282"/>
    <w:rsid w:val="00FF0752"/>
    <w:rsid w:val="00FF0C20"/>
    <w:rsid w:val="00FF0E8E"/>
    <w:rsid w:val="00FF179D"/>
    <w:rsid w:val="00FF2F65"/>
    <w:rsid w:val="00FF3038"/>
    <w:rsid w:val="00FF3DEE"/>
    <w:rsid w:val="00FF473A"/>
    <w:rsid w:val="00FF49BF"/>
    <w:rsid w:val="00FF5F0D"/>
    <w:rsid w:val="00FF65CD"/>
    <w:rsid w:val="00FF6BEE"/>
    <w:rsid w:val="00FF73FC"/>
    <w:rsid w:val="00FF7837"/>
    <w:rsid w:val="00FF7C1E"/>
    <w:rsid w:val="0CDF7365"/>
    <w:rsid w:val="0D6896FA"/>
    <w:rsid w:val="0D68FBA1"/>
    <w:rsid w:val="1753D8B7"/>
    <w:rsid w:val="1C4B2BE1"/>
    <w:rsid w:val="1C4E85E0"/>
    <w:rsid w:val="1CF4BA82"/>
    <w:rsid w:val="388B1228"/>
    <w:rsid w:val="3ACA683D"/>
    <w:rsid w:val="46D2B49F"/>
    <w:rsid w:val="608DF10D"/>
    <w:rsid w:val="738A1C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0366a,#0f689b,#e0ad12"/>
    </o:shapedefaults>
    <o:shapelayout v:ext="edit">
      <o:idmap v:ext="edit" data="2"/>
    </o:shapelayout>
  </w:shapeDefaults>
  <w:decimalSymbol w:val="."/>
  <w:listSeparator w:val=","/>
  <w14:docId w14:val="39DCB3D8"/>
  <w15:docId w15:val="{91E87DC7-A3EE-4CAE-BA8C-3D9535C5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048"/>
    <w:pPr>
      <w:spacing w:after="0" w:line="240" w:lineRule="auto"/>
    </w:pPr>
    <w:rPr>
      <w:rFonts w:cstheme="majorBidi"/>
      <w:szCs w:val="28"/>
    </w:rPr>
  </w:style>
  <w:style w:type="paragraph" w:styleId="Heading1">
    <w:name w:val="heading 1"/>
    <w:aliases w:val="ULR Heading 1"/>
    <w:next w:val="ULRParagraph"/>
    <w:link w:val="Heading1Char"/>
    <w:uiPriority w:val="99"/>
    <w:unhideWhenUsed/>
    <w:qFormat/>
    <w:rsid w:val="00A83048"/>
    <w:pPr>
      <w:keepNext/>
      <w:numPr>
        <w:numId w:val="13"/>
      </w:numPr>
      <w:spacing w:before="360"/>
      <w:outlineLvl w:val="0"/>
    </w:pPr>
    <w:rPr>
      <w:rFonts w:eastAsiaTheme="majorEastAsia" w:cstheme="majorBidi"/>
      <w:b/>
      <w:bCs/>
      <w:caps/>
      <w:color w:val="CA0123"/>
      <w:sz w:val="28"/>
      <w:szCs w:val="28"/>
    </w:rPr>
  </w:style>
  <w:style w:type="paragraph" w:styleId="Heading2">
    <w:name w:val="heading 2"/>
    <w:aliases w:val="ULR Heading 2"/>
    <w:next w:val="ULRParagraph"/>
    <w:link w:val="Heading2Char"/>
    <w:uiPriority w:val="99"/>
    <w:unhideWhenUsed/>
    <w:qFormat/>
    <w:rsid w:val="00A83048"/>
    <w:pPr>
      <w:keepNext/>
      <w:keepLines/>
      <w:numPr>
        <w:ilvl w:val="1"/>
        <w:numId w:val="13"/>
      </w:numPr>
      <w:spacing w:before="200" w:after="0"/>
      <w:outlineLvl w:val="1"/>
    </w:pPr>
    <w:rPr>
      <w:rFonts w:eastAsiaTheme="majorEastAsia" w:cstheme="majorBidi"/>
      <w:b/>
      <w:bCs/>
      <w:color w:val="CA0123"/>
      <w:sz w:val="24"/>
      <w:szCs w:val="26"/>
    </w:rPr>
  </w:style>
  <w:style w:type="paragraph" w:styleId="Heading3">
    <w:name w:val="heading 3"/>
    <w:aliases w:val="ULR Heading 3"/>
    <w:next w:val="ULRParagraph"/>
    <w:link w:val="Heading3Char"/>
    <w:uiPriority w:val="99"/>
    <w:unhideWhenUsed/>
    <w:qFormat/>
    <w:rsid w:val="00A83048"/>
    <w:pPr>
      <w:keepNext/>
      <w:keepLines/>
      <w:numPr>
        <w:ilvl w:val="2"/>
        <w:numId w:val="13"/>
      </w:numPr>
      <w:spacing w:before="200" w:after="0"/>
      <w:outlineLvl w:val="2"/>
    </w:pPr>
    <w:rPr>
      <w:rFonts w:eastAsiaTheme="majorEastAsia" w:cstheme="majorBidi"/>
      <w:b/>
      <w:bCs/>
      <w:color w:val="5B0428"/>
      <w:sz w:val="22"/>
      <w:szCs w:val="22"/>
    </w:rPr>
  </w:style>
  <w:style w:type="paragraph" w:styleId="Heading4">
    <w:name w:val="heading 4"/>
    <w:aliases w:val="ULR Heading 4"/>
    <w:next w:val="ULRParagraph"/>
    <w:link w:val="Heading4Char"/>
    <w:uiPriority w:val="99"/>
    <w:unhideWhenUsed/>
    <w:qFormat/>
    <w:rsid w:val="00A83048"/>
    <w:pPr>
      <w:keepNext/>
      <w:keepLines/>
      <w:numPr>
        <w:ilvl w:val="3"/>
        <w:numId w:val="13"/>
      </w:numPr>
      <w:spacing w:before="200" w:after="0"/>
      <w:outlineLvl w:val="3"/>
    </w:pPr>
    <w:rPr>
      <w:rFonts w:eastAsiaTheme="majorEastAsia" w:cstheme="majorBidi"/>
      <w:b/>
      <w:bCs/>
      <w:i/>
      <w:iCs/>
      <w:color w:val="5B0428"/>
      <w:sz w:val="22"/>
      <w:szCs w:val="22"/>
    </w:rPr>
  </w:style>
  <w:style w:type="paragraph" w:styleId="Heading5">
    <w:name w:val="heading 5"/>
    <w:aliases w:val="ULR Heading 5"/>
    <w:next w:val="ULRParagraph"/>
    <w:link w:val="Heading5Char"/>
    <w:autoRedefine/>
    <w:uiPriority w:val="99"/>
    <w:unhideWhenUsed/>
    <w:qFormat/>
    <w:rsid w:val="00A83048"/>
    <w:pPr>
      <w:keepNext/>
      <w:keepLines/>
      <w:numPr>
        <w:ilvl w:val="4"/>
        <w:numId w:val="13"/>
      </w:numPr>
      <w:spacing w:before="120"/>
      <w:jc w:val="both"/>
      <w:outlineLvl w:val="4"/>
    </w:pPr>
    <w:rPr>
      <w:rFonts w:eastAsia="Times New Roman" w:cstheme="minorBidi"/>
      <w:bCs/>
      <w:color w:val="5B0428"/>
      <w:sz w:val="22"/>
      <w:szCs w:val="40"/>
    </w:rPr>
  </w:style>
  <w:style w:type="paragraph" w:styleId="Heading6">
    <w:name w:val="heading 6"/>
    <w:aliases w:val="ULR Heading 6"/>
    <w:next w:val="ULRParagraph"/>
    <w:link w:val="Heading6Char"/>
    <w:uiPriority w:val="99"/>
    <w:unhideWhenUsed/>
    <w:qFormat/>
    <w:rsid w:val="00A83048"/>
    <w:pPr>
      <w:keepNext/>
      <w:keepLines/>
      <w:numPr>
        <w:ilvl w:val="5"/>
        <w:numId w:val="13"/>
      </w:numPr>
      <w:spacing w:before="120" w:after="0"/>
      <w:jc w:val="both"/>
      <w:outlineLvl w:val="5"/>
    </w:pPr>
    <w:rPr>
      <w:rFonts w:eastAsia="Times New Roman" w:cstheme="minorBidi"/>
      <w:i/>
      <w:color w:val="5B0428"/>
      <w:sz w:val="22"/>
      <w:szCs w:val="22"/>
    </w:rPr>
  </w:style>
  <w:style w:type="paragraph" w:styleId="Heading7">
    <w:name w:val="heading 7"/>
    <w:basedOn w:val="Normal"/>
    <w:link w:val="Heading7Char"/>
    <w:uiPriority w:val="99"/>
    <w:unhideWhenUsed/>
    <w:qFormat/>
    <w:rsid w:val="00A83048"/>
    <w:pPr>
      <w:numPr>
        <w:ilvl w:val="6"/>
        <w:numId w:val="13"/>
      </w:numPr>
      <w:jc w:val="both"/>
      <w:outlineLvl w:val="6"/>
    </w:pPr>
    <w:rPr>
      <w:rFonts w:eastAsia="Times New Roman"/>
      <w:i/>
      <w:szCs w:val="20"/>
    </w:rPr>
  </w:style>
  <w:style w:type="paragraph" w:styleId="Heading8">
    <w:name w:val="heading 8"/>
    <w:basedOn w:val="Heading1"/>
    <w:link w:val="Heading8Char"/>
    <w:uiPriority w:val="99"/>
    <w:unhideWhenUsed/>
    <w:rsid w:val="00A83048"/>
    <w:pPr>
      <w:numPr>
        <w:ilvl w:val="7"/>
      </w:numPr>
      <w:outlineLvl w:val="7"/>
    </w:pPr>
    <w:rPr>
      <w:rFonts w:eastAsia="Times New Roman" w:cs="Times New Roman"/>
      <w:bCs w:val="0"/>
      <w:caps w:val="0"/>
      <w:color w:val="2A4A70"/>
      <w:sz w:val="24"/>
      <w:szCs w:val="20"/>
    </w:rPr>
  </w:style>
  <w:style w:type="paragraph" w:styleId="Heading9">
    <w:name w:val="heading 9"/>
    <w:basedOn w:val="Normal"/>
    <w:link w:val="Heading9Char"/>
    <w:uiPriority w:val="99"/>
    <w:unhideWhenUsed/>
    <w:rsid w:val="00A83048"/>
    <w:pPr>
      <w:numPr>
        <w:ilvl w:val="8"/>
        <w:numId w:val="13"/>
      </w:numPr>
      <w:jc w:val="both"/>
      <w:outlineLvl w:val="8"/>
    </w:pPr>
    <w:rPr>
      <w:rFonts w:eastAsia="Times New Roman"/>
      <w:b/>
      <w:caps/>
      <w:color w:val="2A4A7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Table Title"/>
    <w:rsid w:val="002A6DD1"/>
    <w:pPr>
      <w:keepNext/>
      <w:keepLines/>
      <w:spacing w:before="120" w:after="120" w:line="240" w:lineRule="auto"/>
    </w:pPr>
    <w:rPr>
      <w:rFonts w:eastAsia="Times New Roman" w:cstheme="majorBidi"/>
      <w:b/>
      <w:bCs/>
      <w:sz w:val="24"/>
      <w:szCs w:val="28"/>
    </w:rPr>
  </w:style>
  <w:style w:type="paragraph" w:customStyle="1" w:styleId="Space">
    <w:name w:val="Space"/>
    <w:rsid w:val="002A6DD1"/>
    <w:pPr>
      <w:spacing w:after="0" w:line="240" w:lineRule="auto"/>
    </w:pPr>
    <w:rPr>
      <w:rFonts w:asciiTheme="minorHAnsi" w:hAnsiTheme="minorHAnsi" w:cstheme="majorBidi"/>
      <w:sz w:val="16"/>
      <w:szCs w:val="16"/>
    </w:rPr>
  </w:style>
  <w:style w:type="character" w:customStyle="1" w:styleId="Heading2Char">
    <w:name w:val="Heading 2 Char"/>
    <w:aliases w:val="ULR Heading 2 Char"/>
    <w:basedOn w:val="DefaultParagraphFont"/>
    <w:link w:val="Heading2"/>
    <w:uiPriority w:val="99"/>
    <w:rsid w:val="00A83048"/>
    <w:rPr>
      <w:rFonts w:eastAsiaTheme="majorEastAsia" w:cstheme="majorBidi"/>
      <w:b/>
      <w:bCs/>
      <w:color w:val="CA0123"/>
      <w:sz w:val="24"/>
      <w:szCs w:val="26"/>
    </w:rPr>
  </w:style>
  <w:style w:type="character" w:customStyle="1" w:styleId="Heading3Char">
    <w:name w:val="Heading 3 Char"/>
    <w:aliases w:val="ULR Heading 3 Char"/>
    <w:basedOn w:val="DefaultParagraphFont"/>
    <w:link w:val="Heading3"/>
    <w:uiPriority w:val="99"/>
    <w:rsid w:val="00A83048"/>
    <w:rPr>
      <w:rFonts w:eastAsiaTheme="majorEastAsia" w:cstheme="majorBidi"/>
      <w:b/>
      <w:bCs/>
      <w:color w:val="5B0428"/>
      <w:sz w:val="22"/>
      <w:szCs w:val="22"/>
    </w:rPr>
  </w:style>
  <w:style w:type="character" w:customStyle="1" w:styleId="Heading1Char">
    <w:name w:val="Heading 1 Char"/>
    <w:aliases w:val="ULR Heading 1 Char"/>
    <w:basedOn w:val="DefaultParagraphFont"/>
    <w:link w:val="Heading1"/>
    <w:uiPriority w:val="99"/>
    <w:rsid w:val="00A83048"/>
    <w:rPr>
      <w:rFonts w:eastAsiaTheme="majorEastAsia" w:cstheme="majorBidi"/>
      <w:b/>
      <w:bCs/>
      <w:caps/>
      <w:color w:val="CA0123"/>
      <w:sz w:val="28"/>
      <w:szCs w:val="28"/>
    </w:rPr>
  </w:style>
  <w:style w:type="paragraph" w:styleId="TOC1">
    <w:name w:val="toc 1"/>
    <w:aliases w:val="UL TOC Level 1,ULR TOC Level 1"/>
    <w:next w:val="Normal"/>
    <w:link w:val="TOC1Char"/>
    <w:autoRedefine/>
    <w:uiPriority w:val="39"/>
    <w:qFormat/>
    <w:rsid w:val="00A83048"/>
    <w:pPr>
      <w:tabs>
        <w:tab w:val="left" w:pos="432"/>
        <w:tab w:val="right" w:leader="dot" w:pos="9360"/>
        <w:tab w:val="right" w:pos="10080"/>
      </w:tabs>
      <w:spacing w:before="240" w:after="0" w:line="240" w:lineRule="auto"/>
    </w:pPr>
    <w:rPr>
      <w:rFonts w:cstheme="majorBidi"/>
      <w:b/>
      <w:bCs/>
      <w:noProof/>
      <w:sz w:val="24"/>
      <w:szCs w:val="28"/>
    </w:rPr>
  </w:style>
  <w:style w:type="paragraph" w:customStyle="1" w:styleId="HeaderFonts">
    <w:name w:val="Header Fonts"/>
    <w:rsid w:val="002A6DD1"/>
    <w:rPr>
      <w:rFonts w:eastAsia="Times New Roman" w:cstheme="majorBidi"/>
      <w:sz w:val="24"/>
      <w:szCs w:val="28"/>
    </w:rPr>
  </w:style>
  <w:style w:type="paragraph" w:customStyle="1" w:styleId="ULRHeader">
    <w:name w:val="ULR Header"/>
    <w:qFormat/>
    <w:rsid w:val="00A83048"/>
    <w:rPr>
      <w:rFonts w:eastAsia="Times New Roman" w:cstheme="majorBidi"/>
      <w:szCs w:val="28"/>
    </w:rPr>
  </w:style>
  <w:style w:type="character" w:customStyle="1" w:styleId="Heading4Char">
    <w:name w:val="Heading 4 Char"/>
    <w:aliases w:val="ULR Heading 4 Char"/>
    <w:basedOn w:val="DefaultParagraphFont"/>
    <w:link w:val="Heading4"/>
    <w:uiPriority w:val="99"/>
    <w:rsid w:val="00A83048"/>
    <w:rPr>
      <w:rFonts w:eastAsiaTheme="majorEastAsia" w:cstheme="majorBidi"/>
      <w:b/>
      <w:bCs/>
      <w:i/>
      <w:iCs/>
      <w:color w:val="5B0428"/>
      <w:sz w:val="22"/>
      <w:szCs w:val="22"/>
    </w:rPr>
  </w:style>
  <w:style w:type="character" w:customStyle="1" w:styleId="Heading5Char">
    <w:name w:val="Heading 5 Char"/>
    <w:aliases w:val="ULR Heading 5 Char"/>
    <w:basedOn w:val="DefaultParagraphFont"/>
    <w:link w:val="Heading5"/>
    <w:uiPriority w:val="99"/>
    <w:rsid w:val="00A83048"/>
    <w:rPr>
      <w:rFonts w:eastAsia="Times New Roman" w:cstheme="minorBidi"/>
      <w:bCs/>
      <w:color w:val="5B0428"/>
      <w:sz w:val="22"/>
      <w:szCs w:val="40"/>
    </w:rPr>
  </w:style>
  <w:style w:type="character" w:customStyle="1" w:styleId="Heading6Char">
    <w:name w:val="Heading 6 Char"/>
    <w:aliases w:val="ULR Heading 6 Char"/>
    <w:basedOn w:val="DefaultParagraphFont"/>
    <w:link w:val="Heading6"/>
    <w:uiPriority w:val="99"/>
    <w:rsid w:val="00A83048"/>
    <w:rPr>
      <w:rFonts w:eastAsia="Times New Roman" w:cstheme="minorBidi"/>
      <w:i/>
      <w:color w:val="5B0428"/>
      <w:sz w:val="22"/>
      <w:szCs w:val="22"/>
    </w:rPr>
  </w:style>
  <w:style w:type="character" w:customStyle="1" w:styleId="Heading7Char">
    <w:name w:val="Heading 7 Char"/>
    <w:basedOn w:val="DefaultParagraphFont"/>
    <w:link w:val="Heading7"/>
    <w:uiPriority w:val="99"/>
    <w:rsid w:val="00A83048"/>
    <w:rPr>
      <w:rFonts w:eastAsia="Times New Roman" w:cstheme="majorBidi"/>
      <w:i/>
      <w:szCs w:val="20"/>
    </w:rPr>
  </w:style>
  <w:style w:type="character" w:customStyle="1" w:styleId="Heading8Char">
    <w:name w:val="Heading 8 Char"/>
    <w:basedOn w:val="DefaultParagraphFont"/>
    <w:link w:val="Heading8"/>
    <w:uiPriority w:val="99"/>
    <w:rsid w:val="00A83048"/>
    <w:rPr>
      <w:rFonts w:eastAsia="Times New Roman" w:cs="Times New Roman"/>
      <w:b/>
      <w:color w:val="2A4A70"/>
      <w:sz w:val="24"/>
      <w:szCs w:val="20"/>
    </w:rPr>
  </w:style>
  <w:style w:type="character" w:customStyle="1" w:styleId="Heading9Char">
    <w:name w:val="Heading 9 Char"/>
    <w:basedOn w:val="DefaultParagraphFont"/>
    <w:link w:val="Heading9"/>
    <w:uiPriority w:val="99"/>
    <w:rsid w:val="00A83048"/>
    <w:rPr>
      <w:rFonts w:eastAsia="Times New Roman" w:cstheme="majorBidi"/>
      <w:b/>
      <w:caps/>
      <w:color w:val="2A4A70"/>
      <w:szCs w:val="20"/>
    </w:rPr>
  </w:style>
  <w:style w:type="paragraph" w:customStyle="1" w:styleId="ULRConfidential">
    <w:name w:val="ULR Confidential"/>
    <w:rsid w:val="00A83048"/>
    <w:pPr>
      <w:framePr w:hSpace="187" w:wrap="around" w:vAnchor="page" w:hAnchor="margin" w:y="12140"/>
      <w:spacing w:after="0" w:line="240" w:lineRule="auto"/>
    </w:pPr>
    <w:rPr>
      <w:rFonts w:cstheme="majorBidi"/>
      <w:color w:val="CA0123"/>
      <w:szCs w:val="28"/>
    </w:rPr>
  </w:style>
  <w:style w:type="paragraph" w:customStyle="1" w:styleId="ULRDocumentClassification">
    <w:name w:val="ULR Document Classification"/>
    <w:rsid w:val="00A83048"/>
    <w:pPr>
      <w:spacing w:after="0" w:line="240" w:lineRule="auto"/>
    </w:pPr>
    <w:rPr>
      <w:rFonts w:cstheme="majorBidi"/>
      <w:caps/>
      <w:color w:val="CA0123"/>
      <w:szCs w:val="28"/>
    </w:rPr>
  </w:style>
  <w:style w:type="paragraph" w:styleId="Caption">
    <w:name w:val="caption"/>
    <w:next w:val="Normal"/>
    <w:link w:val="CaptionChar"/>
    <w:uiPriority w:val="35"/>
    <w:rsid w:val="002A6DD1"/>
    <w:pPr>
      <w:spacing w:after="0" w:line="240" w:lineRule="auto"/>
      <w:jc w:val="center"/>
    </w:pPr>
    <w:rPr>
      <w:rFonts w:eastAsia="Times New Roman" w:cstheme="majorBidi"/>
      <w:b/>
      <w:bCs/>
      <w:sz w:val="24"/>
      <w:szCs w:val="28"/>
    </w:rPr>
  </w:style>
  <w:style w:type="paragraph" w:styleId="TOC2">
    <w:name w:val="toc 2"/>
    <w:aliases w:val="UL TOC Level 2,ULR TOC Level 2"/>
    <w:next w:val="Normal"/>
    <w:link w:val="TOC2Char"/>
    <w:autoRedefine/>
    <w:uiPriority w:val="39"/>
    <w:qFormat/>
    <w:rsid w:val="00A83048"/>
    <w:pPr>
      <w:tabs>
        <w:tab w:val="left" w:pos="660"/>
        <w:tab w:val="right" w:leader="dot" w:pos="9350"/>
      </w:tabs>
      <w:spacing w:after="0" w:line="240" w:lineRule="auto"/>
      <w:ind w:left="144"/>
      <w:contextualSpacing/>
    </w:pPr>
    <w:rPr>
      <w:rFonts w:cstheme="majorBidi"/>
      <w:b/>
      <w:i/>
      <w:iCs/>
      <w:noProof/>
      <w:sz w:val="24"/>
      <w:szCs w:val="20"/>
    </w:rPr>
  </w:style>
  <w:style w:type="paragraph" w:styleId="TOC3">
    <w:name w:val="toc 3"/>
    <w:aliases w:val="UL TOC Level 3,ULR TOC Level 3"/>
    <w:next w:val="Normal"/>
    <w:link w:val="TOC3Char"/>
    <w:autoRedefine/>
    <w:uiPriority w:val="39"/>
    <w:qFormat/>
    <w:rsid w:val="00A83048"/>
    <w:pPr>
      <w:tabs>
        <w:tab w:val="left" w:pos="900"/>
        <w:tab w:val="right" w:leader="dot" w:pos="9350"/>
      </w:tabs>
      <w:spacing w:after="0" w:line="240" w:lineRule="auto"/>
      <w:ind w:left="907" w:hanging="619"/>
    </w:pPr>
    <w:rPr>
      <w:rFonts w:cstheme="majorBidi"/>
      <w:sz w:val="24"/>
      <w:szCs w:val="28"/>
    </w:rPr>
  </w:style>
  <w:style w:type="paragraph" w:styleId="TOC4">
    <w:name w:val="toc 4"/>
    <w:aliases w:val="UL TOC Level 4,ULR TOC Level 4"/>
    <w:next w:val="Normal"/>
    <w:autoRedefine/>
    <w:uiPriority w:val="39"/>
    <w:rsid w:val="00A83048"/>
    <w:pPr>
      <w:tabs>
        <w:tab w:val="left" w:pos="1260"/>
        <w:tab w:val="right" w:leader="dot" w:pos="9360"/>
        <w:tab w:val="right" w:pos="10080"/>
      </w:tabs>
      <w:spacing w:after="0" w:line="240" w:lineRule="auto"/>
      <w:ind w:left="1268" w:hanging="778"/>
    </w:pPr>
    <w:rPr>
      <w:rFonts w:eastAsia="Times New Roman" w:cstheme="majorBidi"/>
      <w:szCs w:val="28"/>
    </w:rPr>
  </w:style>
  <w:style w:type="paragraph" w:styleId="TOC5">
    <w:name w:val="toc 5"/>
    <w:aliases w:val="UL TOC Level 5,URL TOC Level 5"/>
    <w:next w:val="Normal"/>
    <w:autoRedefine/>
    <w:uiPriority w:val="39"/>
    <w:rsid w:val="00A83048"/>
    <w:pPr>
      <w:tabs>
        <w:tab w:val="left" w:pos="1710"/>
        <w:tab w:val="right" w:leader="dot" w:pos="9360"/>
        <w:tab w:val="right" w:pos="10080"/>
      </w:tabs>
      <w:spacing w:after="0" w:line="240" w:lineRule="auto"/>
      <w:ind w:left="1714" w:hanging="994"/>
    </w:pPr>
    <w:rPr>
      <w:rFonts w:eastAsia="Times New Roman" w:cstheme="majorBidi"/>
      <w:szCs w:val="28"/>
    </w:rPr>
  </w:style>
  <w:style w:type="paragraph" w:styleId="TOC6">
    <w:name w:val="toc 6"/>
    <w:aliases w:val="UL TOC Level 6,ULR TOC Level 6"/>
    <w:next w:val="Normal"/>
    <w:autoRedefine/>
    <w:uiPriority w:val="39"/>
    <w:rsid w:val="00A83048"/>
    <w:pPr>
      <w:tabs>
        <w:tab w:val="left" w:pos="2070"/>
        <w:tab w:val="right" w:leader="dot" w:pos="9360"/>
        <w:tab w:val="right" w:pos="10080"/>
      </w:tabs>
      <w:spacing w:after="0" w:line="240" w:lineRule="auto"/>
      <w:ind w:left="2070" w:hanging="1138"/>
    </w:pPr>
    <w:rPr>
      <w:rFonts w:eastAsia="Times New Roman" w:cstheme="majorBidi"/>
      <w:szCs w:val="28"/>
    </w:rPr>
  </w:style>
  <w:style w:type="paragraph" w:styleId="TOC7">
    <w:name w:val="toc 7"/>
    <w:basedOn w:val="Normal"/>
    <w:next w:val="Normal"/>
    <w:autoRedefine/>
    <w:uiPriority w:val="39"/>
    <w:rsid w:val="00A83048"/>
    <w:pPr>
      <w:ind w:left="1440"/>
    </w:pPr>
    <w:rPr>
      <w:rFonts w:ascii="Times New Roman" w:eastAsia="Times New Roman" w:hAnsi="Times New Roman"/>
    </w:rPr>
  </w:style>
  <w:style w:type="paragraph" w:styleId="TOC8">
    <w:name w:val="toc 8"/>
    <w:basedOn w:val="Normal"/>
    <w:next w:val="Normal"/>
    <w:autoRedefine/>
    <w:uiPriority w:val="39"/>
    <w:rsid w:val="00A83048"/>
    <w:pPr>
      <w:ind w:left="1680"/>
    </w:pPr>
    <w:rPr>
      <w:rFonts w:ascii="Times New Roman" w:eastAsia="Times New Roman" w:hAnsi="Times New Roman"/>
    </w:rPr>
  </w:style>
  <w:style w:type="paragraph" w:styleId="TOC9">
    <w:name w:val="toc 9"/>
    <w:basedOn w:val="Normal"/>
    <w:next w:val="Normal"/>
    <w:autoRedefine/>
    <w:uiPriority w:val="39"/>
    <w:rsid w:val="00A83048"/>
    <w:pPr>
      <w:ind w:left="1920"/>
    </w:pPr>
    <w:rPr>
      <w:rFonts w:ascii="Times New Roman" w:eastAsia="Times New Roman" w:hAnsi="Times New Roman"/>
    </w:rPr>
  </w:style>
  <w:style w:type="paragraph" w:styleId="Revision">
    <w:name w:val="Revision"/>
    <w:hidden/>
    <w:uiPriority w:val="99"/>
    <w:semiHidden/>
    <w:rsid w:val="00A83048"/>
    <w:pPr>
      <w:spacing w:after="0" w:line="240" w:lineRule="auto"/>
    </w:pPr>
    <w:rPr>
      <w:rFonts w:ascii="Times New Roman" w:eastAsia="Times New Roman" w:hAnsi="Times New Roman" w:cstheme="majorBidi"/>
      <w:sz w:val="24"/>
      <w:szCs w:val="28"/>
    </w:rPr>
  </w:style>
  <w:style w:type="numbering" w:customStyle="1" w:styleId="Appendix">
    <w:name w:val="Appendix"/>
    <w:uiPriority w:val="99"/>
    <w:rsid w:val="002A6DD1"/>
    <w:pPr>
      <w:numPr>
        <w:numId w:val="2"/>
      </w:numPr>
    </w:pPr>
  </w:style>
  <w:style w:type="character" w:customStyle="1" w:styleId="CaptionChar">
    <w:name w:val="Caption Char"/>
    <w:basedOn w:val="DefaultParagraphFont"/>
    <w:link w:val="Caption"/>
    <w:uiPriority w:val="35"/>
    <w:locked/>
    <w:rsid w:val="002A6DD1"/>
    <w:rPr>
      <w:rFonts w:eastAsia="Times New Roman" w:cstheme="majorBidi"/>
      <w:b/>
      <w:bCs/>
      <w:sz w:val="24"/>
      <w:szCs w:val="28"/>
    </w:rPr>
  </w:style>
  <w:style w:type="character" w:customStyle="1" w:styleId="TOC1Char">
    <w:name w:val="TOC 1 Char"/>
    <w:aliases w:val="UL TOC Level 1 Char,ULR TOC Level 1 Char"/>
    <w:basedOn w:val="DefaultParagraphFont"/>
    <w:link w:val="TOC1"/>
    <w:uiPriority w:val="39"/>
    <w:rsid w:val="00A83048"/>
    <w:rPr>
      <w:rFonts w:cstheme="majorBidi"/>
      <w:b/>
      <w:bCs/>
      <w:noProof/>
      <w:sz w:val="24"/>
      <w:szCs w:val="28"/>
    </w:rPr>
  </w:style>
  <w:style w:type="character" w:customStyle="1" w:styleId="TOC2Char">
    <w:name w:val="TOC 2 Char"/>
    <w:aliases w:val="UL TOC Level 2 Char,ULR TOC Level 2 Char"/>
    <w:basedOn w:val="DefaultParagraphFont"/>
    <w:link w:val="TOC2"/>
    <w:uiPriority w:val="39"/>
    <w:rsid w:val="00A83048"/>
    <w:rPr>
      <w:rFonts w:cstheme="majorBidi"/>
      <w:b/>
      <w:i/>
      <w:iCs/>
      <w:noProof/>
      <w:sz w:val="24"/>
      <w:szCs w:val="20"/>
    </w:rPr>
  </w:style>
  <w:style w:type="character" w:customStyle="1" w:styleId="TOC3Char">
    <w:name w:val="TOC 3 Char"/>
    <w:aliases w:val="UL TOC Level 3 Char,ULR TOC Level 3 Char"/>
    <w:basedOn w:val="DefaultParagraphFont"/>
    <w:link w:val="TOC3"/>
    <w:uiPriority w:val="39"/>
    <w:rsid w:val="00A83048"/>
    <w:rPr>
      <w:rFonts w:cstheme="majorBidi"/>
      <w:sz w:val="24"/>
      <w:szCs w:val="28"/>
    </w:rPr>
  </w:style>
  <w:style w:type="paragraph" w:customStyle="1" w:styleId="ULRAuthors">
    <w:name w:val="ULR Authors"/>
    <w:rsid w:val="00A83048"/>
    <w:pPr>
      <w:spacing w:after="0" w:line="240" w:lineRule="auto"/>
    </w:pPr>
    <w:rPr>
      <w:rFonts w:eastAsia="Times New Roman" w:cstheme="majorBidi"/>
      <w:color w:val="000000"/>
      <w:szCs w:val="28"/>
    </w:rPr>
  </w:style>
  <w:style w:type="paragraph" w:customStyle="1" w:styleId="ULRDocHistory">
    <w:name w:val="ULR Doc History"/>
    <w:rsid w:val="00A83048"/>
    <w:pPr>
      <w:spacing w:after="0" w:line="240" w:lineRule="auto"/>
    </w:pPr>
    <w:rPr>
      <w:rFonts w:cstheme="majorBidi"/>
      <w:szCs w:val="28"/>
    </w:rPr>
  </w:style>
  <w:style w:type="character" w:customStyle="1" w:styleId="ULRMediumRed">
    <w:name w:val="ULR Medium Red"/>
    <w:basedOn w:val="DefaultParagraphFont"/>
    <w:uiPriority w:val="1"/>
    <w:rsid w:val="00A83048"/>
    <w:rPr>
      <w:color w:val="892433" w:themeColor="accent2"/>
    </w:rPr>
  </w:style>
  <w:style w:type="paragraph" w:styleId="Header">
    <w:name w:val="header"/>
    <w:link w:val="HeaderChar"/>
    <w:unhideWhenUsed/>
    <w:rsid w:val="002A6DD1"/>
    <w:pPr>
      <w:tabs>
        <w:tab w:val="right" w:pos="9360"/>
      </w:tabs>
      <w:spacing w:before="18" w:after="0" w:line="240" w:lineRule="auto"/>
      <w:jc w:val="center"/>
    </w:pPr>
    <w:rPr>
      <w:rFonts w:asciiTheme="minorHAnsi" w:eastAsia="Times New Roman" w:hAnsiTheme="minorHAnsi" w:cstheme="majorBidi"/>
      <w:noProof/>
      <w:sz w:val="24"/>
      <w:szCs w:val="28"/>
    </w:rPr>
  </w:style>
  <w:style w:type="character" w:customStyle="1" w:styleId="HeaderChar">
    <w:name w:val="Header Char"/>
    <w:basedOn w:val="DefaultParagraphFont"/>
    <w:link w:val="Header"/>
    <w:rsid w:val="002A6DD1"/>
    <w:rPr>
      <w:rFonts w:asciiTheme="minorHAnsi" w:eastAsia="Times New Roman" w:hAnsiTheme="minorHAnsi" w:cstheme="majorBidi"/>
      <w:noProof/>
      <w:sz w:val="24"/>
      <w:szCs w:val="28"/>
    </w:rPr>
  </w:style>
  <w:style w:type="paragraph" w:styleId="Footer">
    <w:name w:val="footer"/>
    <w:basedOn w:val="Normal"/>
    <w:link w:val="FooterChar"/>
    <w:uiPriority w:val="99"/>
    <w:unhideWhenUsed/>
    <w:rsid w:val="002A6DD1"/>
    <w:pPr>
      <w:tabs>
        <w:tab w:val="center" w:pos="4680"/>
        <w:tab w:val="right" w:pos="9360"/>
      </w:tabs>
    </w:pPr>
  </w:style>
  <w:style w:type="character" w:customStyle="1" w:styleId="FooterChar">
    <w:name w:val="Footer Char"/>
    <w:basedOn w:val="DefaultParagraphFont"/>
    <w:link w:val="Footer"/>
    <w:uiPriority w:val="99"/>
    <w:rsid w:val="002A6DD1"/>
    <w:rPr>
      <w:rFonts w:cstheme="majorBidi"/>
      <w:szCs w:val="28"/>
    </w:rPr>
  </w:style>
  <w:style w:type="paragraph" w:styleId="BalloonText">
    <w:name w:val="Balloon Text"/>
    <w:basedOn w:val="Normal"/>
    <w:link w:val="BalloonTextChar"/>
    <w:uiPriority w:val="99"/>
    <w:unhideWhenUsed/>
    <w:rsid w:val="002A6DD1"/>
    <w:rPr>
      <w:rFonts w:ascii="Tahoma" w:hAnsi="Tahoma" w:cs="Tahoma"/>
      <w:sz w:val="16"/>
      <w:szCs w:val="16"/>
    </w:rPr>
  </w:style>
  <w:style w:type="character" w:customStyle="1" w:styleId="BalloonTextChar">
    <w:name w:val="Balloon Text Char"/>
    <w:basedOn w:val="DefaultParagraphFont"/>
    <w:link w:val="BalloonText"/>
    <w:uiPriority w:val="99"/>
    <w:rsid w:val="002A6DD1"/>
    <w:rPr>
      <w:rFonts w:ascii="Tahoma" w:hAnsi="Tahoma" w:cs="Tahoma"/>
      <w:sz w:val="16"/>
      <w:szCs w:val="16"/>
    </w:rPr>
  </w:style>
  <w:style w:type="character" w:styleId="FootnoteReference">
    <w:name w:val="footnote reference"/>
    <w:aliases w:val="-E Fuﬂnotenzeichen,-E Fuûnotenzeichen,-E Fußnotenzeichen"/>
    <w:basedOn w:val="DefaultParagraphFont"/>
    <w:unhideWhenUsed/>
    <w:rsid w:val="002A6DD1"/>
    <w:rPr>
      <w:vertAlign w:val="superscript"/>
    </w:rPr>
  </w:style>
  <w:style w:type="paragraph" w:styleId="EnvelopeReturn">
    <w:name w:val="envelope return"/>
    <w:basedOn w:val="Normal"/>
    <w:uiPriority w:val="99"/>
    <w:semiHidden/>
    <w:unhideWhenUsed/>
    <w:rsid w:val="002A6DD1"/>
    <w:rPr>
      <w:rFonts w:asciiTheme="majorHAnsi" w:eastAsiaTheme="majorEastAsia" w:hAnsiTheme="majorHAnsi"/>
      <w:szCs w:val="20"/>
    </w:rPr>
  </w:style>
  <w:style w:type="paragraph" w:styleId="Title">
    <w:name w:val="Title"/>
    <w:basedOn w:val="Normal"/>
    <w:link w:val="TitleChar"/>
    <w:autoRedefine/>
    <w:uiPriority w:val="99"/>
    <w:qFormat/>
    <w:rsid w:val="002A6DD1"/>
    <w:pPr>
      <w:tabs>
        <w:tab w:val="left" w:pos="-720"/>
      </w:tabs>
      <w:suppressAutoHyphens/>
      <w:spacing w:before="240"/>
    </w:pPr>
    <w:rPr>
      <w:rFonts w:eastAsia="Times New Roman"/>
      <w:b/>
      <w:color w:val="892433" w:themeColor="accent2"/>
      <w:spacing w:val="-3"/>
      <w:szCs w:val="20"/>
    </w:rPr>
  </w:style>
  <w:style w:type="character" w:customStyle="1" w:styleId="TitleChar">
    <w:name w:val="Title Char"/>
    <w:basedOn w:val="DefaultParagraphFont"/>
    <w:link w:val="Title"/>
    <w:uiPriority w:val="99"/>
    <w:rsid w:val="002A6DD1"/>
    <w:rPr>
      <w:rFonts w:eastAsia="Times New Roman" w:cstheme="majorBidi"/>
      <w:b/>
      <w:color w:val="892433" w:themeColor="accent2"/>
      <w:spacing w:val="-3"/>
      <w:szCs w:val="20"/>
    </w:rPr>
  </w:style>
  <w:style w:type="character" w:styleId="IntenseEmphasis">
    <w:name w:val="Intense Emphasis"/>
    <w:basedOn w:val="DefaultParagraphFont"/>
    <w:uiPriority w:val="21"/>
    <w:qFormat/>
    <w:rsid w:val="002A6DD1"/>
    <w:rPr>
      <w:rFonts w:asciiTheme="minorHAnsi" w:hAnsiTheme="minorHAnsi"/>
      <w:b/>
      <w:bCs/>
      <w:i/>
      <w:iCs/>
      <w:color w:val="661A29" w:themeColor="accent1"/>
    </w:rPr>
  </w:style>
  <w:style w:type="character" w:styleId="Hyperlink">
    <w:name w:val="Hyperlink"/>
    <w:basedOn w:val="DefaultParagraphFont"/>
    <w:uiPriority w:val="99"/>
    <w:rsid w:val="002A6DD1"/>
    <w:rPr>
      <w:color w:val="0000FF"/>
      <w:u w:val="single"/>
    </w:rPr>
  </w:style>
  <w:style w:type="paragraph" w:styleId="NormalWeb">
    <w:name w:val="Normal (Web)"/>
    <w:basedOn w:val="Normal"/>
    <w:uiPriority w:val="99"/>
    <w:rsid w:val="002A6DD1"/>
    <w:pPr>
      <w:spacing w:before="100" w:beforeAutospacing="1" w:after="100" w:afterAutospacing="1"/>
      <w:jc w:val="both"/>
    </w:pPr>
    <w:rPr>
      <w:rFonts w:ascii="Times New Roman" w:eastAsia="Times New Roman" w:hAnsi="Times New Roman"/>
    </w:rPr>
  </w:style>
  <w:style w:type="paragraph" w:customStyle="1" w:styleId="NormalNoIndent">
    <w:name w:val="Normal No Indent"/>
    <w:basedOn w:val="Normal"/>
    <w:next w:val="Normal"/>
    <w:rsid w:val="002A6DD1"/>
    <w:pPr>
      <w:jc w:val="both"/>
    </w:pPr>
    <w:rPr>
      <w:rFonts w:ascii="Times New Roman" w:eastAsia="Times New Roman" w:hAnsi="Times New Roman"/>
      <w:szCs w:val="20"/>
    </w:rPr>
  </w:style>
  <w:style w:type="character" w:styleId="CommentReference">
    <w:name w:val="annotation reference"/>
    <w:basedOn w:val="DefaultParagraphFont"/>
    <w:rsid w:val="002A6DD1"/>
    <w:rPr>
      <w:sz w:val="16"/>
      <w:szCs w:val="16"/>
    </w:rPr>
  </w:style>
  <w:style w:type="paragraph" w:styleId="CommentText">
    <w:name w:val="annotation text"/>
    <w:basedOn w:val="Normal"/>
    <w:link w:val="CommentTextChar"/>
    <w:rsid w:val="002A6DD1"/>
    <w:pPr>
      <w:jc w:val="both"/>
    </w:pPr>
    <w:rPr>
      <w:rFonts w:eastAsia="Times New Roman"/>
      <w:szCs w:val="20"/>
    </w:rPr>
  </w:style>
  <w:style w:type="character" w:customStyle="1" w:styleId="CommentTextChar">
    <w:name w:val="Comment Text Char"/>
    <w:basedOn w:val="DefaultParagraphFont"/>
    <w:link w:val="CommentText"/>
    <w:rsid w:val="002A6DD1"/>
    <w:rPr>
      <w:rFonts w:eastAsia="Times New Roman" w:cstheme="majorBidi"/>
      <w:szCs w:val="20"/>
    </w:rPr>
  </w:style>
  <w:style w:type="paragraph" w:styleId="CommentSubject">
    <w:name w:val="annotation subject"/>
    <w:basedOn w:val="CommentText"/>
    <w:next w:val="CommentText"/>
    <w:link w:val="CommentSubjectChar"/>
    <w:uiPriority w:val="99"/>
    <w:rsid w:val="002A6DD1"/>
    <w:rPr>
      <w:b/>
      <w:bCs/>
    </w:rPr>
  </w:style>
  <w:style w:type="character" w:customStyle="1" w:styleId="CommentSubjectChar">
    <w:name w:val="Comment Subject Char"/>
    <w:basedOn w:val="CommentTextChar"/>
    <w:link w:val="CommentSubject"/>
    <w:uiPriority w:val="99"/>
    <w:rsid w:val="002A6DD1"/>
    <w:rPr>
      <w:rFonts w:eastAsia="Times New Roman" w:cstheme="majorBidi"/>
      <w:b/>
      <w:bCs/>
      <w:szCs w:val="20"/>
    </w:rPr>
  </w:style>
  <w:style w:type="table" w:styleId="Table3Deffects3">
    <w:name w:val="Table 3D effects 3"/>
    <w:basedOn w:val="TableNormal"/>
    <w:rsid w:val="002A6DD1"/>
    <w:pPr>
      <w:spacing w:after="0" w:line="240" w:lineRule="auto"/>
    </w:pPr>
    <w:rPr>
      <w:rFonts w:ascii="CG Times" w:eastAsia="Times New Roman" w:hAnsi="CG Times" w:cstheme="majorBidi"/>
      <w:sz w:val="24"/>
      <w:szCs w:val="28"/>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Emphasis">
    <w:name w:val="Emphasis"/>
    <w:basedOn w:val="DefaultParagraphFont"/>
    <w:uiPriority w:val="99"/>
    <w:qFormat/>
    <w:rsid w:val="002A6DD1"/>
    <w:rPr>
      <w:rFonts w:ascii="Calibri" w:hAnsi="Calibri"/>
      <w:i/>
      <w:iCs/>
      <w:color w:val="2A4A70"/>
      <w:sz w:val="22"/>
    </w:rPr>
  </w:style>
  <w:style w:type="character" w:styleId="Strong">
    <w:name w:val="Strong"/>
    <w:basedOn w:val="DefaultParagraphFont"/>
    <w:uiPriority w:val="99"/>
    <w:qFormat/>
    <w:rsid w:val="002A6DD1"/>
    <w:rPr>
      <w:rFonts w:ascii="Calibri" w:hAnsi="Calibri"/>
      <w:b/>
      <w:bCs/>
    </w:rPr>
  </w:style>
  <w:style w:type="paragraph" w:customStyle="1" w:styleId="TableTextBody">
    <w:name w:val="Table Text Body"/>
    <w:basedOn w:val="Normal"/>
    <w:link w:val="TableTextBodyChar"/>
    <w:rsid w:val="002A6DD1"/>
    <w:pPr>
      <w:jc w:val="both"/>
    </w:pPr>
    <w:rPr>
      <w:rFonts w:eastAsia="Times New Roman"/>
      <w:sz w:val="18"/>
      <w:szCs w:val="18"/>
    </w:rPr>
  </w:style>
  <w:style w:type="paragraph" w:customStyle="1" w:styleId="TableTitle1">
    <w:name w:val="TableTitle1"/>
    <w:basedOn w:val="Heading20"/>
    <w:link w:val="TableTitle1Char"/>
    <w:rsid w:val="002A6DD1"/>
    <w:pPr>
      <w:ind w:left="0" w:firstLine="0"/>
    </w:pPr>
    <w:rPr>
      <w:color w:val="661A29" w:themeColor="text1"/>
    </w:rPr>
  </w:style>
  <w:style w:type="character" w:customStyle="1" w:styleId="TableTextBodyChar">
    <w:name w:val="Table Text Body Char"/>
    <w:basedOn w:val="DefaultParagraphFont"/>
    <w:link w:val="TableTextBody"/>
    <w:rsid w:val="002A6DD1"/>
    <w:rPr>
      <w:rFonts w:eastAsia="Times New Roman" w:cstheme="majorBidi"/>
      <w:sz w:val="18"/>
      <w:szCs w:val="18"/>
    </w:rPr>
  </w:style>
  <w:style w:type="character" w:customStyle="1" w:styleId="TableTitle1Char">
    <w:name w:val="TableTitle1 Char"/>
    <w:basedOn w:val="Heading2Char0"/>
    <w:link w:val="TableTitle1"/>
    <w:rsid w:val="002A6DD1"/>
    <w:rPr>
      <w:rFonts w:eastAsia="Times New Roman" w:cstheme="majorBidi"/>
      <w:b/>
      <w:caps/>
      <w:color w:val="661A29" w:themeColor="text1"/>
      <w:spacing w:val="20"/>
      <w:sz w:val="25"/>
      <w:szCs w:val="28"/>
    </w:rPr>
  </w:style>
  <w:style w:type="paragraph" w:customStyle="1" w:styleId="Title1">
    <w:name w:val="Title1"/>
    <w:basedOn w:val="NoSpacing"/>
    <w:link w:val="Title1Char"/>
    <w:rsid w:val="002A6DD1"/>
    <w:pPr>
      <w:framePr w:hSpace="187" w:wrap="around" w:vAnchor="page" w:hAnchor="margin" w:xAlign="right" w:y="4201"/>
      <w:jc w:val="right"/>
    </w:pPr>
    <w:rPr>
      <w:bCs/>
      <w:caps/>
      <w:color w:val="2A4A70"/>
      <w:sz w:val="52"/>
    </w:rPr>
  </w:style>
  <w:style w:type="character" w:customStyle="1" w:styleId="Title1Char">
    <w:name w:val="Title1 Char"/>
    <w:basedOn w:val="NoSpacingChar"/>
    <w:link w:val="Title1"/>
    <w:rsid w:val="002A6DD1"/>
    <w:rPr>
      <w:rFonts w:ascii="CG Times" w:eastAsia="Times New Roman" w:hAnsi="CG Times" w:cstheme="majorBidi"/>
      <w:bCs/>
      <w:caps/>
      <w:color w:val="2A4A70"/>
      <w:sz w:val="52"/>
      <w:szCs w:val="28"/>
    </w:rPr>
  </w:style>
  <w:style w:type="paragraph" w:styleId="TOCHeading">
    <w:name w:val="TOC Heading"/>
    <w:basedOn w:val="Heading1"/>
    <w:next w:val="Normal"/>
    <w:uiPriority w:val="39"/>
    <w:unhideWhenUsed/>
    <w:rsid w:val="00A83048"/>
    <w:pPr>
      <w:numPr>
        <w:numId w:val="0"/>
      </w:numPr>
      <w:spacing w:after="0"/>
      <w:outlineLvl w:val="9"/>
    </w:pPr>
    <w:rPr>
      <w:caps w:val="0"/>
      <w:color w:val="4C131E" w:themeColor="accent1" w:themeShade="BF"/>
    </w:rPr>
  </w:style>
  <w:style w:type="character" w:styleId="FollowedHyperlink">
    <w:name w:val="FollowedHyperlink"/>
    <w:basedOn w:val="DefaultParagraphFont"/>
    <w:uiPriority w:val="99"/>
    <w:rsid w:val="002A6DD1"/>
    <w:rPr>
      <w:color w:val="800080" w:themeColor="followedHyperlink"/>
      <w:u w:val="single"/>
    </w:rPr>
  </w:style>
  <w:style w:type="paragraph" w:styleId="HTMLPreformatted">
    <w:name w:val="HTML Preformatted"/>
    <w:basedOn w:val="Normal"/>
    <w:link w:val="HTMLPreformattedChar"/>
    <w:uiPriority w:val="99"/>
    <w:rsid w:val="002A6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uiPriority w:val="99"/>
    <w:rsid w:val="002A6DD1"/>
    <w:rPr>
      <w:rFonts w:ascii="Arial Unicode MS" w:eastAsia="Arial Unicode MS" w:hAnsi="Arial Unicode MS" w:cs="Arial Unicode MS"/>
      <w:szCs w:val="20"/>
    </w:rPr>
  </w:style>
  <w:style w:type="paragraph" w:styleId="TableofFigures">
    <w:name w:val="table of figures"/>
    <w:aliases w:val="ULR Table of Figures"/>
    <w:next w:val="Normal"/>
    <w:autoRedefine/>
    <w:uiPriority w:val="99"/>
    <w:rsid w:val="002A6DD1"/>
    <w:pPr>
      <w:tabs>
        <w:tab w:val="right" w:leader="dot" w:pos="9440"/>
      </w:tabs>
      <w:spacing w:after="100"/>
      <w:ind w:left="475" w:hanging="475"/>
    </w:pPr>
    <w:rPr>
      <w:rFonts w:eastAsia="Times New Roman" w:cstheme="majorBidi"/>
      <w:noProof/>
      <w:szCs w:val="28"/>
    </w:rPr>
  </w:style>
  <w:style w:type="paragraph" w:customStyle="1" w:styleId="Default">
    <w:name w:val="Default"/>
    <w:rsid w:val="002A6DD1"/>
    <w:pPr>
      <w:widowControl w:val="0"/>
      <w:autoSpaceDE w:val="0"/>
      <w:autoSpaceDN w:val="0"/>
      <w:adjustRightInd w:val="0"/>
      <w:spacing w:after="0" w:line="240" w:lineRule="auto"/>
    </w:pPr>
    <w:rPr>
      <w:rFonts w:ascii="Times New Roman" w:eastAsiaTheme="minorEastAsia" w:hAnsi="Times New Roman" w:cstheme="majorBidi"/>
      <w:sz w:val="24"/>
      <w:szCs w:val="28"/>
    </w:rPr>
  </w:style>
  <w:style w:type="character" w:customStyle="1" w:styleId="textrecord1">
    <w:name w:val="textrecord1"/>
    <w:basedOn w:val="DefaultParagraphFont"/>
    <w:rsid w:val="002A6DD1"/>
    <w:rPr>
      <w:rFonts w:ascii="Arial" w:hAnsi="Arial" w:cs="Arial" w:hint="default"/>
      <w:strike w:val="0"/>
      <w:dstrike w:val="0"/>
      <w:color w:val="000000"/>
      <w:sz w:val="12"/>
      <w:szCs w:val="12"/>
      <w:u w:val="none"/>
      <w:effect w:val="none"/>
    </w:rPr>
  </w:style>
  <w:style w:type="paragraph" w:styleId="DocumentMap">
    <w:name w:val="Document Map"/>
    <w:basedOn w:val="Normal"/>
    <w:link w:val="DocumentMapChar"/>
    <w:uiPriority w:val="99"/>
    <w:unhideWhenUsed/>
    <w:rsid w:val="002A6DD1"/>
    <w:rPr>
      <w:rFonts w:ascii="Tahoma" w:eastAsia="Times New Roman" w:hAnsi="Tahoma" w:cs="Tahoma"/>
      <w:sz w:val="16"/>
      <w:szCs w:val="16"/>
    </w:rPr>
  </w:style>
  <w:style w:type="character" w:customStyle="1" w:styleId="DocumentMapChar">
    <w:name w:val="Document Map Char"/>
    <w:basedOn w:val="DefaultParagraphFont"/>
    <w:link w:val="DocumentMap"/>
    <w:uiPriority w:val="99"/>
    <w:rsid w:val="002A6DD1"/>
    <w:rPr>
      <w:rFonts w:ascii="Tahoma" w:eastAsia="Times New Roman" w:hAnsi="Tahoma" w:cs="Tahoma"/>
      <w:sz w:val="16"/>
      <w:szCs w:val="16"/>
    </w:rPr>
  </w:style>
  <w:style w:type="paragraph" w:customStyle="1" w:styleId="TableTextHeader">
    <w:name w:val="Table Text Header"/>
    <w:basedOn w:val="Normal"/>
    <w:rsid w:val="002A6DD1"/>
    <w:pPr>
      <w:keepNext/>
      <w:keepLines/>
      <w:jc w:val="center"/>
    </w:pPr>
    <w:rPr>
      <w:rFonts w:eastAsia="Times New Roman" w:cs="Calibri"/>
      <w:b/>
      <w:bCs/>
      <w:szCs w:val="20"/>
    </w:rPr>
  </w:style>
  <w:style w:type="paragraph" w:customStyle="1" w:styleId="ULRFooter">
    <w:name w:val="ULR Footer"/>
    <w:qFormat/>
    <w:rsid w:val="00A83048"/>
    <w:pPr>
      <w:spacing w:before="120" w:after="0"/>
    </w:pPr>
    <w:rPr>
      <w:rFonts w:cstheme="majorBidi"/>
      <w:szCs w:val="28"/>
    </w:rPr>
  </w:style>
  <w:style w:type="paragraph" w:customStyle="1" w:styleId="ULRTableOfFiguresHeading">
    <w:name w:val="ULR Table Of Figures Heading"/>
    <w:basedOn w:val="TableofFigures"/>
    <w:qFormat/>
    <w:rsid w:val="00C76BC5"/>
    <w:pPr>
      <w:keepNext/>
    </w:pPr>
    <w:rPr>
      <w:b/>
      <w:caps/>
      <w:color w:val="C02032"/>
      <w:sz w:val="28"/>
    </w:rPr>
  </w:style>
  <w:style w:type="paragraph" w:customStyle="1" w:styleId="TableText">
    <w:name w:val="Table Text"/>
    <w:basedOn w:val="Normal"/>
    <w:uiPriority w:val="99"/>
    <w:rsid w:val="002A6DD1"/>
    <w:pPr>
      <w:spacing w:line="360" w:lineRule="auto"/>
      <w:jc w:val="both"/>
    </w:pPr>
    <w:rPr>
      <w:rFonts w:ascii="Arial Narrow" w:hAnsi="Arial Narrow"/>
    </w:rPr>
  </w:style>
  <w:style w:type="paragraph" w:customStyle="1" w:styleId="ULRHeaderPageNumber">
    <w:name w:val="ULR Header Page Number"/>
    <w:basedOn w:val="ULRHeader"/>
    <w:qFormat/>
    <w:rsid w:val="00A83048"/>
    <w:pPr>
      <w:spacing w:after="0" w:line="240" w:lineRule="auto"/>
      <w:jc w:val="right"/>
    </w:pPr>
  </w:style>
  <w:style w:type="paragraph" w:customStyle="1" w:styleId="TableHeadings">
    <w:name w:val="Table_Headings"/>
    <w:basedOn w:val="Normal"/>
    <w:link w:val="TableHeadingsChar"/>
    <w:rsid w:val="002A6DD1"/>
    <w:pPr>
      <w:jc w:val="center"/>
    </w:pPr>
    <w:rPr>
      <w:b/>
    </w:rPr>
  </w:style>
  <w:style w:type="character" w:customStyle="1" w:styleId="TableHeadingsChar">
    <w:name w:val="Table_Headings Char"/>
    <w:basedOn w:val="DefaultParagraphFont"/>
    <w:link w:val="TableHeadings"/>
    <w:rsid w:val="002A6DD1"/>
    <w:rPr>
      <w:rFonts w:cstheme="majorBidi"/>
      <w:b/>
      <w:szCs w:val="28"/>
    </w:rPr>
  </w:style>
  <w:style w:type="paragraph" w:customStyle="1" w:styleId="BodyText">
    <w:name w:val="~BodyText"/>
    <w:basedOn w:val="Normal"/>
    <w:link w:val="BodyTextChar"/>
    <w:rsid w:val="00C20830"/>
    <w:pPr>
      <w:spacing w:before="260" w:line="260" w:lineRule="exact"/>
      <w:jc w:val="both"/>
    </w:pPr>
    <w:rPr>
      <w:rFonts w:eastAsia="Times New Roman"/>
      <w:lang w:val="en-GB" w:eastAsia="en-GB"/>
    </w:rPr>
  </w:style>
  <w:style w:type="character" w:customStyle="1" w:styleId="BodyTextChar">
    <w:name w:val="~BodyText Char"/>
    <w:basedOn w:val="DefaultParagraphFont"/>
    <w:link w:val="BodyText"/>
    <w:locked/>
    <w:rsid w:val="00C20830"/>
    <w:rPr>
      <w:rFonts w:eastAsia="Times New Roman" w:cstheme="majorBidi"/>
      <w:sz w:val="24"/>
      <w:szCs w:val="28"/>
      <w:lang w:val="en-GB" w:eastAsia="en-GB"/>
    </w:rPr>
  </w:style>
  <w:style w:type="paragraph" w:customStyle="1" w:styleId="Footnote">
    <w:name w:val="Footnote"/>
    <w:basedOn w:val="FootnoteText"/>
    <w:link w:val="FootnoteChar"/>
    <w:rsid w:val="002A6DD1"/>
    <w:rPr>
      <w:rFonts w:eastAsiaTheme="minorHAnsi"/>
    </w:rPr>
  </w:style>
  <w:style w:type="character" w:customStyle="1" w:styleId="FootnoteChar">
    <w:name w:val="Footnote Char"/>
    <w:basedOn w:val="DefaultParagraphFont"/>
    <w:link w:val="Footnote"/>
    <w:rsid w:val="002A6DD1"/>
    <w:rPr>
      <w:rFonts w:cstheme="majorBidi"/>
      <w:sz w:val="16"/>
      <w:szCs w:val="20"/>
    </w:rPr>
  </w:style>
  <w:style w:type="paragraph" w:customStyle="1" w:styleId="PreparedFor">
    <w:name w:val="Prepared For"/>
    <w:rsid w:val="002A6DD1"/>
    <w:pPr>
      <w:spacing w:before="920" w:after="0" w:line="240" w:lineRule="auto"/>
    </w:pPr>
    <w:rPr>
      <w:rFonts w:asciiTheme="minorHAnsi" w:hAnsiTheme="minorHAnsi" w:cstheme="majorBidi"/>
      <w:caps/>
      <w:color w:val="B22D47" w:themeColor="text1" w:themeTint="BF"/>
      <w:spacing w:val="-20"/>
      <w:sz w:val="24"/>
      <w:szCs w:val="30"/>
    </w:rPr>
  </w:style>
  <w:style w:type="paragraph" w:customStyle="1" w:styleId="Reference">
    <w:name w:val="Reference"/>
    <w:rsid w:val="002A6DD1"/>
    <w:pPr>
      <w:tabs>
        <w:tab w:val="left" w:pos="720"/>
      </w:tabs>
      <w:spacing w:after="0" w:line="240" w:lineRule="auto"/>
      <w:ind w:left="720" w:hanging="720"/>
    </w:pPr>
    <w:rPr>
      <w:rFonts w:asciiTheme="minorHAnsi" w:hAnsiTheme="minorHAnsi" w:cstheme="majorBidi"/>
      <w:sz w:val="24"/>
      <w:szCs w:val="16"/>
    </w:rPr>
  </w:style>
  <w:style w:type="paragraph" w:customStyle="1" w:styleId="ProjectName">
    <w:name w:val="Project Name"/>
    <w:rsid w:val="002A6DD1"/>
    <w:pPr>
      <w:spacing w:after="0"/>
    </w:pPr>
    <w:rPr>
      <w:rFonts w:eastAsia="Times New Roman" w:cstheme="majorBidi"/>
      <w:b/>
      <w:noProof/>
      <w:color w:val="CA0123"/>
      <w:sz w:val="24"/>
      <w:szCs w:val="28"/>
    </w:rPr>
  </w:style>
  <w:style w:type="paragraph" w:customStyle="1" w:styleId="ProjectLocation">
    <w:name w:val="Project Location"/>
    <w:rsid w:val="002A6DD1"/>
    <w:pPr>
      <w:spacing w:before="2160" w:after="0" w:line="240" w:lineRule="auto"/>
    </w:pPr>
    <w:rPr>
      <w:rFonts w:asciiTheme="minorHAnsi" w:hAnsiTheme="minorHAnsi" w:cstheme="majorBidi"/>
      <w:caps/>
      <w:color w:val="00366A"/>
      <w:sz w:val="28"/>
      <w:szCs w:val="28"/>
    </w:rPr>
  </w:style>
  <w:style w:type="paragraph" w:customStyle="1" w:styleId="ForThe">
    <w:name w:val="For The"/>
    <w:rsid w:val="002A6DD1"/>
    <w:pPr>
      <w:spacing w:after="0" w:line="240" w:lineRule="auto"/>
    </w:pPr>
    <w:rPr>
      <w:rFonts w:asciiTheme="minorHAnsi" w:hAnsiTheme="minorHAnsi" w:cstheme="majorBidi"/>
      <w:caps/>
      <w:color w:val="B22D47" w:themeColor="text1" w:themeTint="BF"/>
      <w:sz w:val="24"/>
      <w:szCs w:val="28"/>
    </w:rPr>
  </w:style>
  <w:style w:type="paragraph" w:customStyle="1" w:styleId="ReportType">
    <w:name w:val="Report Type"/>
    <w:rsid w:val="002A6DD1"/>
    <w:pPr>
      <w:spacing w:before="600" w:after="0" w:line="240" w:lineRule="auto"/>
    </w:pPr>
    <w:rPr>
      <w:rFonts w:asciiTheme="minorHAnsi" w:hAnsiTheme="minorHAnsi" w:cstheme="majorBidi"/>
      <w:caps/>
      <w:color w:val="FFFFFF" w:themeColor="background1"/>
      <w:sz w:val="36"/>
      <w:szCs w:val="40"/>
    </w:rPr>
  </w:style>
  <w:style w:type="paragraph" w:customStyle="1" w:styleId="ProjectNumber">
    <w:name w:val="Project Number"/>
    <w:basedOn w:val="ProjectLocation"/>
    <w:rsid w:val="002A6DD1"/>
    <w:pPr>
      <w:spacing w:before="0" w:after="360"/>
    </w:pPr>
    <w:rPr>
      <w:i/>
      <w:color w:val="404040"/>
      <w:sz w:val="22"/>
      <w:szCs w:val="22"/>
    </w:rPr>
  </w:style>
  <w:style w:type="paragraph" w:customStyle="1" w:styleId="TableBodyLeft">
    <w:name w:val="Table Body Left"/>
    <w:rsid w:val="002A6DD1"/>
    <w:pPr>
      <w:keepNext/>
      <w:keepLines/>
      <w:spacing w:after="0" w:line="240" w:lineRule="auto"/>
    </w:pPr>
    <w:rPr>
      <w:rFonts w:eastAsia="Times New Roman" w:cstheme="majorBidi"/>
      <w:sz w:val="18"/>
      <w:szCs w:val="28"/>
    </w:rPr>
  </w:style>
  <w:style w:type="paragraph" w:customStyle="1" w:styleId="ClassificationType">
    <w:name w:val="Classification Type"/>
    <w:rsid w:val="002A6DD1"/>
    <w:pPr>
      <w:spacing w:after="600" w:line="240" w:lineRule="auto"/>
      <w:jc w:val="right"/>
    </w:pPr>
    <w:rPr>
      <w:rFonts w:asciiTheme="minorHAnsi" w:hAnsiTheme="minorHAnsi" w:cstheme="majorBidi"/>
      <w:caps/>
      <w:color w:val="E0AD12"/>
      <w:sz w:val="24"/>
      <w:szCs w:val="28"/>
    </w:rPr>
  </w:style>
  <w:style w:type="paragraph" w:customStyle="1" w:styleId="Classification">
    <w:name w:val="Classification"/>
    <w:rsid w:val="002A6DD1"/>
    <w:pPr>
      <w:spacing w:before="1840" w:after="0" w:line="240" w:lineRule="auto"/>
      <w:jc w:val="right"/>
    </w:pPr>
    <w:rPr>
      <w:rFonts w:ascii="Calibri Bold" w:hAnsi="Calibri Bold" w:cstheme="majorBidi"/>
      <w:b/>
      <w:caps/>
      <w:color w:val="B22D47" w:themeColor="text1" w:themeTint="BF"/>
      <w:sz w:val="24"/>
      <w:szCs w:val="28"/>
    </w:rPr>
  </w:style>
  <w:style w:type="paragraph" w:customStyle="1" w:styleId="ReviewStandard">
    <w:name w:val="Review Standard"/>
    <w:basedOn w:val="ClassificationType"/>
    <w:rsid w:val="002A6DD1"/>
    <w:pPr>
      <w:spacing w:before="1000" w:after="0"/>
    </w:pPr>
    <w:rPr>
      <w:b/>
      <w:caps w:val="0"/>
      <w:color w:val="B22D47" w:themeColor="text1" w:themeTint="BF"/>
    </w:rPr>
  </w:style>
  <w:style w:type="paragraph" w:customStyle="1" w:styleId="ReportTitle">
    <w:name w:val="Report Title"/>
    <w:basedOn w:val="ReportType"/>
    <w:rsid w:val="002A6DD1"/>
    <w:pPr>
      <w:spacing w:before="0"/>
    </w:pPr>
    <w:rPr>
      <w:sz w:val="24"/>
    </w:rPr>
  </w:style>
  <w:style w:type="paragraph" w:customStyle="1" w:styleId="ULRAppendixTitle">
    <w:name w:val="ULR Appendix Title"/>
    <w:qFormat/>
    <w:rsid w:val="00A83048"/>
    <w:pPr>
      <w:spacing w:after="0" w:line="240" w:lineRule="auto"/>
    </w:pPr>
    <w:rPr>
      <w:rFonts w:eastAsiaTheme="majorEastAsia" w:cstheme="majorBidi"/>
      <w:b/>
      <w:bCs/>
      <w:caps/>
      <w:color w:val="CA0123"/>
      <w:sz w:val="28"/>
      <w:szCs w:val="28"/>
    </w:rPr>
  </w:style>
  <w:style w:type="paragraph" w:customStyle="1" w:styleId="CoverDate">
    <w:name w:val="Cover Date"/>
    <w:rsid w:val="002A6DD1"/>
    <w:pPr>
      <w:jc w:val="center"/>
    </w:pPr>
    <w:rPr>
      <w:rFonts w:cstheme="majorBidi"/>
      <w:caps/>
      <w:color w:val="FFFFFF" w:themeColor="background1"/>
      <w:sz w:val="28"/>
      <w:szCs w:val="36"/>
    </w:rPr>
  </w:style>
  <w:style w:type="paragraph" w:customStyle="1" w:styleId="FigureSource">
    <w:name w:val="Figure Source"/>
    <w:rsid w:val="002A6DD1"/>
    <w:pPr>
      <w:pBdr>
        <w:bottom w:val="single" w:sz="18" w:space="1" w:color="0065A2"/>
      </w:pBdr>
      <w:spacing w:before="120" w:after="0" w:line="240" w:lineRule="auto"/>
    </w:pPr>
    <w:rPr>
      <w:rFonts w:eastAsia="Times New Roman" w:cstheme="majorBidi"/>
      <w:i/>
      <w:sz w:val="16"/>
      <w:szCs w:val="28"/>
    </w:rPr>
  </w:style>
  <w:style w:type="paragraph" w:customStyle="1" w:styleId="Client">
    <w:name w:val="Client"/>
    <w:rsid w:val="002A6DD1"/>
    <w:pPr>
      <w:spacing w:after="0"/>
    </w:pPr>
    <w:rPr>
      <w:rFonts w:cstheme="majorBidi"/>
      <w:caps/>
      <w:color w:val="B22D47" w:themeColor="text1" w:themeTint="BF"/>
      <w:spacing w:val="-20"/>
      <w:sz w:val="30"/>
      <w:szCs w:val="30"/>
    </w:rPr>
  </w:style>
  <w:style w:type="paragraph" w:customStyle="1" w:styleId="ULRPreparedFor">
    <w:name w:val="ULR Prepared For"/>
    <w:rsid w:val="00A83048"/>
    <w:pPr>
      <w:spacing w:after="0" w:line="240" w:lineRule="auto"/>
    </w:pPr>
    <w:rPr>
      <w:rFonts w:cstheme="majorBidi"/>
      <w:color w:val="000000"/>
      <w:szCs w:val="28"/>
    </w:rPr>
  </w:style>
  <w:style w:type="paragraph" w:customStyle="1" w:styleId="CoverProjectLocation">
    <w:name w:val="Cover Project Location"/>
    <w:rsid w:val="002A6DD1"/>
    <w:pPr>
      <w:spacing w:before="120" w:after="0" w:line="240" w:lineRule="auto"/>
    </w:pPr>
    <w:rPr>
      <w:rFonts w:cstheme="majorBidi"/>
      <w:caps/>
      <w:color w:val="E0AD12"/>
      <w:sz w:val="24"/>
      <w:szCs w:val="28"/>
    </w:rPr>
  </w:style>
  <w:style w:type="paragraph" w:customStyle="1" w:styleId="CoverProjectFor">
    <w:name w:val="Cover Project For"/>
    <w:rsid w:val="002A6DD1"/>
    <w:pPr>
      <w:spacing w:before="120" w:after="0" w:line="240" w:lineRule="auto"/>
    </w:pPr>
    <w:rPr>
      <w:rFonts w:cstheme="majorBidi"/>
      <w:caps/>
      <w:color w:val="B22D47" w:themeColor="text1" w:themeTint="BF"/>
      <w:sz w:val="28"/>
      <w:szCs w:val="28"/>
    </w:rPr>
  </w:style>
  <w:style w:type="paragraph" w:customStyle="1" w:styleId="CoverPreparedFor">
    <w:name w:val="Cover Prepared For"/>
    <w:rsid w:val="002A6DD1"/>
    <w:pPr>
      <w:spacing w:after="0"/>
    </w:pPr>
    <w:rPr>
      <w:rFonts w:cstheme="majorBidi"/>
      <w:b/>
      <w:caps/>
      <w:color w:val="C02032"/>
      <w:szCs w:val="28"/>
    </w:rPr>
  </w:style>
  <w:style w:type="paragraph" w:customStyle="1" w:styleId="CoverProjectNumber">
    <w:name w:val="Cover Project Number"/>
    <w:basedOn w:val="Normal"/>
    <w:rsid w:val="002A6DD1"/>
    <w:rPr>
      <w:i/>
      <w:caps/>
      <w:color w:val="404040"/>
    </w:rPr>
  </w:style>
  <w:style w:type="paragraph" w:customStyle="1" w:styleId="CoverClient">
    <w:name w:val="Cover Client"/>
    <w:rsid w:val="002A6DD1"/>
    <w:pPr>
      <w:spacing w:before="120" w:after="0"/>
    </w:pPr>
    <w:rPr>
      <w:rFonts w:cstheme="majorBidi"/>
      <w:caps/>
      <w:color w:val="B22D47" w:themeColor="text1" w:themeTint="BF"/>
      <w:spacing w:val="-20"/>
      <w:sz w:val="30"/>
      <w:szCs w:val="30"/>
    </w:rPr>
  </w:style>
  <w:style w:type="paragraph" w:styleId="Bibliography">
    <w:name w:val="Bibliography"/>
    <w:basedOn w:val="Normal"/>
    <w:next w:val="Normal"/>
    <w:uiPriority w:val="37"/>
    <w:semiHidden/>
    <w:unhideWhenUsed/>
    <w:rsid w:val="002A6DD1"/>
  </w:style>
  <w:style w:type="paragraph" w:styleId="BlockText">
    <w:name w:val="Block Text"/>
    <w:basedOn w:val="Normal"/>
    <w:uiPriority w:val="99"/>
    <w:semiHidden/>
    <w:unhideWhenUsed/>
    <w:rsid w:val="002A6DD1"/>
    <w:pPr>
      <w:pBdr>
        <w:top w:val="single" w:sz="2" w:space="10" w:color="661A29" w:themeColor="accent1"/>
        <w:left w:val="single" w:sz="2" w:space="10" w:color="661A29" w:themeColor="accent1"/>
        <w:bottom w:val="single" w:sz="2" w:space="10" w:color="661A29" w:themeColor="accent1"/>
        <w:right w:val="single" w:sz="2" w:space="10" w:color="661A29" w:themeColor="accent1"/>
      </w:pBdr>
      <w:ind w:left="1152" w:right="1152"/>
    </w:pPr>
    <w:rPr>
      <w:rFonts w:eastAsiaTheme="minorEastAsia"/>
      <w:i/>
      <w:iCs/>
      <w:color w:val="661A29" w:themeColor="accent1"/>
    </w:rPr>
  </w:style>
  <w:style w:type="paragraph" w:styleId="Closing">
    <w:name w:val="Closing"/>
    <w:basedOn w:val="Normal"/>
    <w:link w:val="ClosingChar"/>
    <w:uiPriority w:val="99"/>
    <w:semiHidden/>
    <w:unhideWhenUsed/>
    <w:rsid w:val="002A6DD1"/>
    <w:pPr>
      <w:ind w:left="4320"/>
    </w:pPr>
  </w:style>
  <w:style w:type="character" w:customStyle="1" w:styleId="ClosingChar">
    <w:name w:val="Closing Char"/>
    <w:basedOn w:val="DefaultParagraphFont"/>
    <w:link w:val="Closing"/>
    <w:uiPriority w:val="99"/>
    <w:semiHidden/>
    <w:rsid w:val="002A6DD1"/>
    <w:rPr>
      <w:rFonts w:cstheme="majorBidi"/>
      <w:szCs w:val="28"/>
    </w:rPr>
  </w:style>
  <w:style w:type="paragraph" w:styleId="Date">
    <w:name w:val="Date"/>
    <w:basedOn w:val="Normal"/>
    <w:next w:val="Normal"/>
    <w:link w:val="DateChar"/>
    <w:uiPriority w:val="99"/>
    <w:semiHidden/>
    <w:unhideWhenUsed/>
    <w:rsid w:val="002A6DD1"/>
  </w:style>
  <w:style w:type="character" w:customStyle="1" w:styleId="DateChar">
    <w:name w:val="Date Char"/>
    <w:basedOn w:val="DefaultParagraphFont"/>
    <w:link w:val="Date"/>
    <w:uiPriority w:val="99"/>
    <w:semiHidden/>
    <w:rsid w:val="002A6DD1"/>
    <w:rPr>
      <w:rFonts w:cstheme="majorBidi"/>
      <w:szCs w:val="28"/>
    </w:rPr>
  </w:style>
  <w:style w:type="paragraph" w:styleId="E-mailSignature">
    <w:name w:val="E-mail Signature"/>
    <w:basedOn w:val="Normal"/>
    <w:link w:val="E-mailSignatureChar"/>
    <w:uiPriority w:val="99"/>
    <w:semiHidden/>
    <w:unhideWhenUsed/>
    <w:rsid w:val="002A6DD1"/>
  </w:style>
  <w:style w:type="character" w:customStyle="1" w:styleId="E-mailSignatureChar">
    <w:name w:val="E-mail Signature Char"/>
    <w:basedOn w:val="DefaultParagraphFont"/>
    <w:link w:val="E-mailSignature"/>
    <w:uiPriority w:val="99"/>
    <w:semiHidden/>
    <w:rsid w:val="002A6DD1"/>
    <w:rPr>
      <w:rFonts w:cstheme="majorBidi"/>
      <w:szCs w:val="28"/>
    </w:rPr>
  </w:style>
  <w:style w:type="paragraph" w:styleId="EndnoteText">
    <w:name w:val="endnote text"/>
    <w:basedOn w:val="Normal"/>
    <w:link w:val="EndnoteTextChar"/>
    <w:uiPriority w:val="99"/>
    <w:semiHidden/>
    <w:unhideWhenUsed/>
    <w:rsid w:val="002A6DD1"/>
    <w:rPr>
      <w:szCs w:val="20"/>
    </w:rPr>
  </w:style>
  <w:style w:type="character" w:customStyle="1" w:styleId="EndnoteTextChar">
    <w:name w:val="Endnote Text Char"/>
    <w:basedOn w:val="DefaultParagraphFont"/>
    <w:link w:val="EndnoteText"/>
    <w:uiPriority w:val="99"/>
    <w:semiHidden/>
    <w:rsid w:val="002A6DD1"/>
    <w:rPr>
      <w:rFonts w:cstheme="majorBidi"/>
      <w:szCs w:val="20"/>
    </w:rPr>
  </w:style>
  <w:style w:type="paragraph" w:styleId="EnvelopeAddress">
    <w:name w:val="envelope address"/>
    <w:basedOn w:val="Normal"/>
    <w:uiPriority w:val="99"/>
    <w:semiHidden/>
    <w:unhideWhenUsed/>
    <w:rsid w:val="002A6DD1"/>
    <w:pPr>
      <w:framePr w:w="7920" w:h="1980" w:hRule="exact" w:hSpace="180" w:wrap="auto" w:hAnchor="page" w:xAlign="center" w:yAlign="bottom"/>
      <w:ind w:left="2880"/>
    </w:pPr>
    <w:rPr>
      <w:rFonts w:asciiTheme="majorHAnsi" w:eastAsiaTheme="majorEastAsia" w:hAnsiTheme="majorHAnsi"/>
    </w:rPr>
  </w:style>
  <w:style w:type="paragraph" w:styleId="HTMLAddress">
    <w:name w:val="HTML Address"/>
    <w:basedOn w:val="Normal"/>
    <w:link w:val="HTMLAddressChar"/>
    <w:uiPriority w:val="99"/>
    <w:semiHidden/>
    <w:unhideWhenUsed/>
    <w:rsid w:val="002A6DD1"/>
    <w:rPr>
      <w:i/>
      <w:iCs/>
    </w:rPr>
  </w:style>
  <w:style w:type="character" w:customStyle="1" w:styleId="HTMLAddressChar">
    <w:name w:val="HTML Address Char"/>
    <w:basedOn w:val="DefaultParagraphFont"/>
    <w:link w:val="HTMLAddress"/>
    <w:uiPriority w:val="99"/>
    <w:semiHidden/>
    <w:rsid w:val="002A6DD1"/>
    <w:rPr>
      <w:rFonts w:cstheme="majorBidi"/>
      <w:i/>
      <w:iCs/>
      <w:szCs w:val="28"/>
    </w:rPr>
  </w:style>
  <w:style w:type="paragraph" w:styleId="IndexHeading">
    <w:name w:val="index heading"/>
    <w:basedOn w:val="Normal"/>
    <w:next w:val="Index1"/>
    <w:uiPriority w:val="99"/>
    <w:semiHidden/>
    <w:unhideWhenUsed/>
    <w:rsid w:val="002A6DD1"/>
    <w:rPr>
      <w:rFonts w:asciiTheme="majorHAnsi" w:eastAsiaTheme="majorEastAsia" w:hAnsiTheme="majorHAnsi"/>
      <w:b/>
      <w:bCs/>
    </w:rPr>
  </w:style>
  <w:style w:type="paragraph" w:styleId="IntenseQuote">
    <w:name w:val="Intense Quote"/>
    <w:basedOn w:val="Normal"/>
    <w:next w:val="Normal"/>
    <w:link w:val="IntenseQuoteChar"/>
    <w:uiPriority w:val="30"/>
    <w:unhideWhenUsed/>
    <w:qFormat/>
    <w:rsid w:val="002A6DD1"/>
    <w:pPr>
      <w:pBdr>
        <w:bottom w:val="single" w:sz="4" w:space="4" w:color="661A29" w:themeColor="accent1"/>
      </w:pBdr>
      <w:spacing w:before="200" w:after="280"/>
      <w:ind w:left="936" w:right="936"/>
    </w:pPr>
    <w:rPr>
      <w:b/>
      <w:bCs/>
      <w:i/>
      <w:iCs/>
      <w:color w:val="661A29" w:themeColor="accent1"/>
    </w:rPr>
  </w:style>
  <w:style w:type="character" w:customStyle="1" w:styleId="IntenseQuoteChar">
    <w:name w:val="Intense Quote Char"/>
    <w:basedOn w:val="DefaultParagraphFont"/>
    <w:link w:val="IntenseQuote"/>
    <w:uiPriority w:val="30"/>
    <w:rsid w:val="002A6DD1"/>
    <w:rPr>
      <w:rFonts w:cstheme="majorBidi"/>
      <w:b/>
      <w:bCs/>
      <w:i/>
      <w:iCs/>
      <w:color w:val="661A29" w:themeColor="accent1"/>
      <w:szCs w:val="28"/>
    </w:rPr>
  </w:style>
  <w:style w:type="paragraph" w:styleId="MessageHeader">
    <w:name w:val="Message Header"/>
    <w:basedOn w:val="Normal"/>
    <w:link w:val="MessageHeaderChar"/>
    <w:uiPriority w:val="99"/>
    <w:semiHidden/>
    <w:unhideWhenUsed/>
    <w:rsid w:val="002A6DD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rPr>
  </w:style>
  <w:style w:type="character" w:customStyle="1" w:styleId="MessageHeaderChar">
    <w:name w:val="Message Header Char"/>
    <w:basedOn w:val="DefaultParagraphFont"/>
    <w:link w:val="MessageHeader"/>
    <w:uiPriority w:val="99"/>
    <w:semiHidden/>
    <w:rsid w:val="002A6DD1"/>
    <w:rPr>
      <w:rFonts w:asciiTheme="majorHAnsi" w:eastAsiaTheme="majorEastAsia" w:hAnsiTheme="majorHAnsi" w:cstheme="majorBidi"/>
      <w:szCs w:val="28"/>
      <w:shd w:val="pct20" w:color="auto" w:fill="auto"/>
    </w:rPr>
  </w:style>
  <w:style w:type="paragraph" w:styleId="NormalIndent">
    <w:name w:val="Normal Indent"/>
    <w:basedOn w:val="Normal"/>
    <w:uiPriority w:val="99"/>
    <w:semiHidden/>
    <w:unhideWhenUsed/>
    <w:rsid w:val="002A6DD1"/>
    <w:pPr>
      <w:ind w:left="720"/>
    </w:pPr>
  </w:style>
  <w:style w:type="paragraph" w:styleId="NoteHeading">
    <w:name w:val="Note Heading"/>
    <w:basedOn w:val="Normal"/>
    <w:next w:val="Normal"/>
    <w:link w:val="NoteHeadingChar"/>
    <w:uiPriority w:val="99"/>
    <w:semiHidden/>
    <w:unhideWhenUsed/>
    <w:rsid w:val="002A6DD1"/>
  </w:style>
  <w:style w:type="character" w:customStyle="1" w:styleId="NoteHeadingChar">
    <w:name w:val="Note Heading Char"/>
    <w:basedOn w:val="DefaultParagraphFont"/>
    <w:link w:val="NoteHeading"/>
    <w:uiPriority w:val="99"/>
    <w:semiHidden/>
    <w:rsid w:val="002A6DD1"/>
    <w:rPr>
      <w:rFonts w:cstheme="majorBidi"/>
      <w:szCs w:val="28"/>
    </w:rPr>
  </w:style>
  <w:style w:type="paragraph" w:styleId="Quote">
    <w:name w:val="Quote"/>
    <w:basedOn w:val="Normal"/>
    <w:next w:val="Normal"/>
    <w:link w:val="QuoteChar"/>
    <w:uiPriority w:val="29"/>
    <w:unhideWhenUsed/>
    <w:qFormat/>
    <w:rsid w:val="002A6DD1"/>
    <w:rPr>
      <w:i/>
      <w:iCs/>
      <w:color w:val="661A29" w:themeColor="text1"/>
    </w:rPr>
  </w:style>
  <w:style w:type="character" w:customStyle="1" w:styleId="QuoteChar">
    <w:name w:val="Quote Char"/>
    <w:basedOn w:val="DefaultParagraphFont"/>
    <w:link w:val="Quote"/>
    <w:uiPriority w:val="29"/>
    <w:rsid w:val="002A6DD1"/>
    <w:rPr>
      <w:rFonts w:cstheme="majorBidi"/>
      <w:i/>
      <w:iCs/>
      <w:color w:val="661A29" w:themeColor="text1"/>
      <w:szCs w:val="28"/>
    </w:rPr>
  </w:style>
  <w:style w:type="paragraph" w:styleId="Salutation">
    <w:name w:val="Salutation"/>
    <w:basedOn w:val="Normal"/>
    <w:next w:val="Normal"/>
    <w:link w:val="SalutationChar"/>
    <w:uiPriority w:val="99"/>
    <w:semiHidden/>
    <w:unhideWhenUsed/>
    <w:rsid w:val="002A6DD1"/>
  </w:style>
  <w:style w:type="character" w:customStyle="1" w:styleId="SalutationChar">
    <w:name w:val="Salutation Char"/>
    <w:basedOn w:val="DefaultParagraphFont"/>
    <w:link w:val="Salutation"/>
    <w:uiPriority w:val="99"/>
    <w:semiHidden/>
    <w:rsid w:val="002A6DD1"/>
    <w:rPr>
      <w:rFonts w:cstheme="majorBidi"/>
      <w:szCs w:val="28"/>
    </w:rPr>
  </w:style>
  <w:style w:type="paragraph" w:styleId="Signature">
    <w:name w:val="Signature"/>
    <w:basedOn w:val="Normal"/>
    <w:link w:val="SignatureChar"/>
    <w:uiPriority w:val="99"/>
    <w:semiHidden/>
    <w:unhideWhenUsed/>
    <w:rsid w:val="002A6DD1"/>
    <w:pPr>
      <w:ind w:left="4320"/>
    </w:pPr>
  </w:style>
  <w:style w:type="character" w:customStyle="1" w:styleId="SignatureChar">
    <w:name w:val="Signature Char"/>
    <w:basedOn w:val="DefaultParagraphFont"/>
    <w:link w:val="Signature"/>
    <w:uiPriority w:val="99"/>
    <w:semiHidden/>
    <w:rsid w:val="002A6DD1"/>
    <w:rPr>
      <w:rFonts w:cstheme="majorBidi"/>
      <w:szCs w:val="28"/>
    </w:rPr>
  </w:style>
  <w:style w:type="paragraph" w:styleId="TableofAuthorities">
    <w:name w:val="table of authorities"/>
    <w:basedOn w:val="Normal"/>
    <w:next w:val="Normal"/>
    <w:uiPriority w:val="99"/>
    <w:semiHidden/>
    <w:unhideWhenUsed/>
    <w:rsid w:val="002A6DD1"/>
    <w:pPr>
      <w:ind w:left="220" w:hanging="220"/>
    </w:pPr>
  </w:style>
  <w:style w:type="paragraph" w:styleId="TOAHeading">
    <w:name w:val="toa heading"/>
    <w:basedOn w:val="Normal"/>
    <w:next w:val="Normal"/>
    <w:uiPriority w:val="99"/>
    <w:semiHidden/>
    <w:unhideWhenUsed/>
    <w:rsid w:val="00A83048"/>
    <w:rPr>
      <w:rFonts w:asciiTheme="majorHAnsi" w:eastAsiaTheme="majorEastAsia" w:hAnsiTheme="majorHAnsi"/>
      <w:b/>
      <w:bCs/>
    </w:rPr>
  </w:style>
  <w:style w:type="paragraph" w:customStyle="1" w:styleId="ULRProjectType">
    <w:name w:val="ULR Project Type"/>
    <w:rsid w:val="00A83048"/>
    <w:pPr>
      <w:spacing w:before="240"/>
    </w:pPr>
    <w:rPr>
      <w:rFonts w:cstheme="majorBidi"/>
      <w:i/>
      <w:color w:val="000000"/>
      <w:szCs w:val="28"/>
    </w:rPr>
  </w:style>
  <w:style w:type="paragraph" w:customStyle="1" w:styleId="ULRBullet3">
    <w:name w:val="ULR Bullet 3"/>
    <w:qFormat/>
    <w:rsid w:val="00A83048"/>
    <w:pPr>
      <w:numPr>
        <w:ilvl w:val="2"/>
        <w:numId w:val="3"/>
      </w:numPr>
      <w:spacing w:after="0"/>
    </w:pPr>
    <w:rPr>
      <w:rFonts w:cstheme="majorBidi"/>
      <w:szCs w:val="28"/>
    </w:rPr>
  </w:style>
  <w:style w:type="paragraph" w:customStyle="1" w:styleId="ULRProjectSubtitle">
    <w:name w:val="ULR Project Subtitle"/>
    <w:rsid w:val="00A83048"/>
    <w:pPr>
      <w:spacing w:after="360"/>
    </w:pPr>
    <w:rPr>
      <w:rFonts w:cstheme="majorBidi"/>
      <w:i/>
      <w:color w:val="000000"/>
      <w:szCs w:val="28"/>
    </w:rPr>
  </w:style>
  <w:style w:type="paragraph" w:customStyle="1" w:styleId="ULRProjectCity">
    <w:name w:val="ULR Project City"/>
    <w:rsid w:val="00C76BC5"/>
    <w:pPr>
      <w:spacing w:after="0" w:line="240" w:lineRule="auto"/>
    </w:pPr>
    <w:rPr>
      <w:rFonts w:cstheme="majorBidi"/>
      <w:color w:val="000000"/>
      <w:szCs w:val="28"/>
    </w:rPr>
  </w:style>
  <w:style w:type="paragraph" w:customStyle="1" w:styleId="ULRProjectDate">
    <w:name w:val="ULR Project Date"/>
    <w:rsid w:val="00A83048"/>
    <w:rPr>
      <w:rFonts w:cstheme="majorBidi"/>
      <w:color w:val="000000"/>
      <w:szCs w:val="28"/>
    </w:rPr>
  </w:style>
  <w:style w:type="paragraph" w:customStyle="1" w:styleId="ULRProjectTitle">
    <w:name w:val="ULR Project Title"/>
    <w:rsid w:val="00A83048"/>
    <w:pPr>
      <w:spacing w:after="0" w:line="240" w:lineRule="auto"/>
    </w:pPr>
    <w:rPr>
      <w:rFonts w:cstheme="majorBidi"/>
      <w:b/>
      <w:caps/>
      <w:color w:val="CA0123"/>
      <w:sz w:val="28"/>
      <w:szCs w:val="28"/>
    </w:rPr>
  </w:style>
  <w:style w:type="paragraph" w:customStyle="1" w:styleId="ULRAcronym">
    <w:name w:val="ULR Acronym"/>
    <w:rsid w:val="00A83048"/>
    <w:pPr>
      <w:spacing w:after="0" w:line="240" w:lineRule="auto"/>
      <w:jc w:val="center"/>
      <w:textAlignment w:val="center"/>
    </w:pPr>
    <w:rPr>
      <w:rFonts w:eastAsia="Calibri" w:cstheme="majorBidi"/>
      <w:sz w:val="18"/>
      <w:szCs w:val="18"/>
      <w:lang w:val="en-CA"/>
    </w:rPr>
  </w:style>
  <w:style w:type="paragraph" w:customStyle="1" w:styleId="ULRAcronymHeader">
    <w:name w:val="ULR Acronym Header"/>
    <w:rsid w:val="00A83048"/>
    <w:pPr>
      <w:jc w:val="center"/>
    </w:pPr>
    <w:rPr>
      <w:rFonts w:eastAsia="Calibri" w:cstheme="majorBidi"/>
      <w:b/>
      <w:sz w:val="24"/>
      <w:szCs w:val="28"/>
      <w:lang w:val="en-CA"/>
    </w:rPr>
  </w:style>
  <w:style w:type="paragraph" w:customStyle="1" w:styleId="ULRAcronymLetter">
    <w:name w:val="ULR Acronym Letter"/>
    <w:rsid w:val="00A83048"/>
    <w:pPr>
      <w:jc w:val="center"/>
    </w:pPr>
    <w:rPr>
      <w:rFonts w:eastAsia="Calibri" w:cstheme="majorBidi"/>
      <w:b/>
      <w:sz w:val="24"/>
      <w:szCs w:val="28"/>
      <w:lang w:val="en-CA"/>
    </w:rPr>
  </w:style>
  <w:style w:type="paragraph" w:customStyle="1" w:styleId="ULRAppendixHeader">
    <w:name w:val="ULR Appendix Header"/>
    <w:next w:val="ULRParagraph"/>
    <w:rsid w:val="00A83048"/>
    <w:pPr>
      <w:pageBreakBefore/>
      <w:spacing w:before="6000" w:line="240" w:lineRule="auto"/>
      <w:jc w:val="center"/>
    </w:pPr>
    <w:rPr>
      <w:rFonts w:cstheme="majorBidi"/>
      <w:b/>
      <w:color w:val="CA0123"/>
      <w:sz w:val="24"/>
      <w:szCs w:val="28"/>
    </w:rPr>
  </w:style>
  <w:style w:type="paragraph" w:customStyle="1" w:styleId="ULRAddress">
    <w:name w:val="ULR Address"/>
    <w:rsid w:val="00A83048"/>
    <w:pPr>
      <w:spacing w:after="0" w:line="240" w:lineRule="auto"/>
    </w:pPr>
    <w:rPr>
      <w:rFonts w:cstheme="majorBidi"/>
      <w:color w:val="CA0123"/>
      <w:spacing w:val="4"/>
      <w:sz w:val="18"/>
      <w:szCs w:val="18"/>
    </w:rPr>
  </w:style>
  <w:style w:type="paragraph" w:customStyle="1" w:styleId="ULRBullet">
    <w:name w:val="ULR Bullet"/>
    <w:basedOn w:val="Normal"/>
    <w:qFormat/>
    <w:rsid w:val="00A83048"/>
    <w:pPr>
      <w:numPr>
        <w:numId w:val="3"/>
      </w:numPr>
      <w:spacing w:line="276" w:lineRule="auto"/>
      <w:contextualSpacing/>
      <w:jc w:val="both"/>
    </w:pPr>
  </w:style>
  <w:style w:type="paragraph" w:customStyle="1" w:styleId="ULRBullet2">
    <w:name w:val="ULR Bullet 2"/>
    <w:qFormat/>
    <w:rsid w:val="00A83048"/>
    <w:pPr>
      <w:numPr>
        <w:ilvl w:val="1"/>
        <w:numId w:val="3"/>
      </w:numPr>
      <w:spacing w:after="0"/>
      <w:jc w:val="both"/>
    </w:pPr>
    <w:rPr>
      <w:rFonts w:cstheme="majorBidi"/>
      <w:szCs w:val="28"/>
    </w:rPr>
  </w:style>
  <w:style w:type="paragraph" w:customStyle="1" w:styleId="ULRCityState">
    <w:name w:val="ULR City State"/>
    <w:rsid w:val="00A83048"/>
    <w:pPr>
      <w:spacing w:after="0" w:line="240" w:lineRule="auto"/>
    </w:pPr>
    <w:rPr>
      <w:rFonts w:cstheme="majorBidi"/>
      <w:caps/>
      <w:sz w:val="24"/>
      <w:szCs w:val="28"/>
    </w:rPr>
  </w:style>
  <w:style w:type="paragraph" w:customStyle="1" w:styleId="ULRClassification">
    <w:name w:val="ULR Classification"/>
    <w:basedOn w:val="Normal"/>
    <w:rsid w:val="00A83048"/>
    <w:rPr>
      <w:caps/>
    </w:rPr>
  </w:style>
  <w:style w:type="paragraph" w:customStyle="1" w:styleId="ULRClassificationType">
    <w:name w:val="ULR Classification Type"/>
    <w:rsid w:val="00A83048"/>
    <w:pPr>
      <w:spacing w:after="600" w:line="240" w:lineRule="auto"/>
      <w:jc w:val="right"/>
    </w:pPr>
    <w:rPr>
      <w:rFonts w:cstheme="majorBidi"/>
      <w:caps/>
      <w:sz w:val="24"/>
      <w:szCs w:val="28"/>
    </w:rPr>
  </w:style>
  <w:style w:type="paragraph" w:customStyle="1" w:styleId="ULRCommercial">
    <w:name w:val="ULR Commercial"/>
    <w:next w:val="Normal"/>
    <w:link w:val="ULRCommercialChar"/>
    <w:qFormat/>
    <w:rsid w:val="00A83048"/>
    <w:pPr>
      <w:keepLines/>
      <w:spacing w:before="200" w:after="120"/>
      <w:jc w:val="both"/>
    </w:pPr>
    <w:rPr>
      <w:rFonts w:eastAsiaTheme="majorEastAsia" w:cstheme="majorBidi"/>
      <w:b/>
      <w:bCs/>
      <w:caps/>
      <w:color w:val="CA0123"/>
      <w:sz w:val="24"/>
      <w:szCs w:val="28"/>
    </w:rPr>
  </w:style>
  <w:style w:type="character" w:customStyle="1" w:styleId="ULRCommercialChar">
    <w:name w:val="ULR Commercial Char"/>
    <w:basedOn w:val="DefaultParagraphFont"/>
    <w:link w:val="ULRCommercial"/>
    <w:rsid w:val="00A83048"/>
    <w:rPr>
      <w:rFonts w:eastAsiaTheme="majorEastAsia" w:cstheme="majorBidi"/>
      <w:b/>
      <w:bCs/>
      <w:caps/>
      <w:color w:val="CA0123"/>
      <w:sz w:val="24"/>
      <w:szCs w:val="28"/>
    </w:rPr>
  </w:style>
  <w:style w:type="paragraph" w:customStyle="1" w:styleId="ULRExecSummaryHeading">
    <w:name w:val="ULR Exec Summary Heading"/>
    <w:next w:val="ULRParagraph"/>
    <w:link w:val="ULRExecSummaryHeadingChar"/>
    <w:qFormat/>
    <w:rsid w:val="00A83048"/>
    <w:pPr>
      <w:keepLines/>
      <w:spacing w:before="480"/>
      <w:jc w:val="both"/>
    </w:pPr>
    <w:rPr>
      <w:rFonts w:eastAsiaTheme="majorEastAsia" w:cstheme="majorBidi"/>
      <w:b/>
      <w:bCs/>
      <w:caps/>
      <w:color w:val="CA0123"/>
      <w:sz w:val="24"/>
      <w:szCs w:val="28"/>
    </w:rPr>
  </w:style>
  <w:style w:type="character" w:customStyle="1" w:styleId="ULRExecSummaryHeadingChar">
    <w:name w:val="ULR Exec Summary Heading Char"/>
    <w:basedOn w:val="DefaultParagraphFont"/>
    <w:link w:val="ULRExecSummaryHeading"/>
    <w:rsid w:val="00A83048"/>
    <w:rPr>
      <w:rFonts w:eastAsiaTheme="majorEastAsia" w:cstheme="majorBidi"/>
      <w:b/>
      <w:bCs/>
      <w:caps/>
      <w:color w:val="CA0123"/>
      <w:sz w:val="24"/>
      <w:szCs w:val="28"/>
    </w:rPr>
  </w:style>
  <w:style w:type="paragraph" w:customStyle="1" w:styleId="ULRExecSummarySubhead">
    <w:name w:val="ULR Exec Summary Subhead"/>
    <w:next w:val="ULRParagraph"/>
    <w:link w:val="ULRExecSummarySubheadChar"/>
    <w:qFormat/>
    <w:rsid w:val="00A83048"/>
    <w:pPr>
      <w:spacing w:before="200" w:after="120"/>
      <w:jc w:val="both"/>
    </w:pPr>
    <w:rPr>
      <w:rFonts w:cstheme="majorBidi"/>
      <w:b/>
      <w:color w:val="CA0123"/>
      <w:sz w:val="22"/>
      <w:szCs w:val="28"/>
    </w:rPr>
  </w:style>
  <w:style w:type="character" w:customStyle="1" w:styleId="ULRExecSummarySubheadChar">
    <w:name w:val="ULR Exec Summary Subhead Char"/>
    <w:basedOn w:val="DefaultParagraphFont"/>
    <w:link w:val="ULRExecSummarySubhead"/>
    <w:rsid w:val="00A83048"/>
    <w:rPr>
      <w:rFonts w:cstheme="majorBidi"/>
      <w:b/>
      <w:color w:val="CA0123"/>
      <w:sz w:val="22"/>
      <w:szCs w:val="28"/>
    </w:rPr>
  </w:style>
  <w:style w:type="paragraph" w:customStyle="1" w:styleId="ULRFigureSpace">
    <w:name w:val="ULR Figure Space"/>
    <w:rsid w:val="00A83048"/>
    <w:pPr>
      <w:spacing w:after="0" w:line="240" w:lineRule="auto"/>
      <w:jc w:val="center"/>
    </w:pPr>
    <w:rPr>
      <w:rFonts w:eastAsia="Times New Roman" w:cstheme="majorBidi"/>
      <w:sz w:val="24"/>
      <w:szCs w:val="28"/>
    </w:rPr>
  </w:style>
  <w:style w:type="paragraph" w:customStyle="1" w:styleId="ULRFootnote">
    <w:name w:val="ULR Footnote"/>
    <w:link w:val="ULRFootnoteChar"/>
    <w:rsid w:val="00A83048"/>
    <w:pPr>
      <w:spacing w:before="40" w:after="0" w:line="240" w:lineRule="auto"/>
    </w:pPr>
    <w:rPr>
      <w:rFonts w:cstheme="majorBidi"/>
      <w:sz w:val="16"/>
      <w:szCs w:val="20"/>
    </w:rPr>
  </w:style>
  <w:style w:type="character" w:customStyle="1" w:styleId="ULRFootnoteChar">
    <w:name w:val="ULR Footnote Char"/>
    <w:basedOn w:val="DefaultParagraphFont"/>
    <w:link w:val="ULRFootnote"/>
    <w:rsid w:val="00A83048"/>
    <w:rPr>
      <w:rFonts w:cstheme="majorBidi"/>
      <w:sz w:val="16"/>
      <w:szCs w:val="20"/>
    </w:rPr>
  </w:style>
  <w:style w:type="paragraph" w:customStyle="1" w:styleId="ULRHeaderBullet">
    <w:name w:val="ULR Header Bullet"/>
    <w:basedOn w:val="Normal"/>
    <w:qFormat/>
    <w:rsid w:val="00A83048"/>
    <w:rPr>
      <w:rFonts w:eastAsia="Times New Roman"/>
    </w:rPr>
  </w:style>
  <w:style w:type="paragraph" w:customStyle="1" w:styleId="ULRIntroductionHeading">
    <w:name w:val="ULR Introduction Heading"/>
    <w:basedOn w:val="Normal"/>
    <w:next w:val="ULRParagraph"/>
    <w:rsid w:val="00A83048"/>
    <w:pPr>
      <w:keepLines/>
      <w:spacing w:before="200" w:line="276" w:lineRule="auto"/>
      <w:jc w:val="both"/>
    </w:pPr>
    <w:rPr>
      <w:rFonts w:eastAsiaTheme="majorEastAsia"/>
      <w:b/>
      <w:bCs/>
      <w:caps/>
      <w:color w:val="C02032"/>
    </w:rPr>
  </w:style>
  <w:style w:type="paragraph" w:customStyle="1" w:styleId="ULRIntroductionSubheading">
    <w:name w:val="ULR Introduction Subheading"/>
    <w:basedOn w:val="ULRExecSummarySubhead"/>
    <w:next w:val="ULRParagraph"/>
    <w:rsid w:val="00A83048"/>
  </w:style>
  <w:style w:type="paragraph" w:customStyle="1" w:styleId="ULRNumberedList">
    <w:name w:val="ULR Numbered List"/>
    <w:basedOn w:val="ULRBullet"/>
    <w:qFormat/>
    <w:rsid w:val="00A83048"/>
    <w:pPr>
      <w:numPr>
        <w:numId w:val="42"/>
      </w:numPr>
    </w:pPr>
  </w:style>
  <w:style w:type="paragraph" w:customStyle="1" w:styleId="ULRPageNumber">
    <w:name w:val="ULR Page Number"/>
    <w:basedOn w:val="Normal"/>
    <w:rsid w:val="00A83048"/>
    <w:pPr>
      <w:tabs>
        <w:tab w:val="right" w:pos="9360"/>
      </w:tabs>
      <w:spacing w:before="18"/>
    </w:pPr>
    <w:rPr>
      <w:rFonts w:eastAsia="Times New Roman"/>
      <w:noProof/>
      <w:sz w:val="24"/>
    </w:rPr>
  </w:style>
  <w:style w:type="paragraph" w:customStyle="1" w:styleId="ULRParagraph">
    <w:name w:val="ULR Paragraph"/>
    <w:qFormat/>
    <w:rsid w:val="00A83048"/>
    <w:pPr>
      <w:spacing w:before="120" w:after="120"/>
      <w:jc w:val="both"/>
    </w:pPr>
    <w:rPr>
      <w:rFonts w:eastAsia="Times New Roman" w:cstheme="majorBidi"/>
      <w:color w:val="000000"/>
      <w:szCs w:val="28"/>
    </w:rPr>
  </w:style>
  <w:style w:type="paragraph" w:customStyle="1" w:styleId="ULRPreparedBy">
    <w:name w:val="ULR Prepared By"/>
    <w:basedOn w:val="ULRPreparedFor"/>
    <w:rsid w:val="00A83048"/>
    <w:rPr>
      <w:b/>
    </w:rPr>
  </w:style>
  <w:style w:type="paragraph" w:customStyle="1" w:styleId="ULRReference">
    <w:name w:val="ULR Reference"/>
    <w:qFormat/>
    <w:rsid w:val="00A83048"/>
    <w:pPr>
      <w:spacing w:before="120" w:after="120"/>
      <w:ind w:left="720" w:hanging="720"/>
    </w:pPr>
    <w:rPr>
      <w:rFonts w:eastAsia="Times New Roman" w:cstheme="majorBidi"/>
      <w:szCs w:val="28"/>
    </w:rPr>
  </w:style>
  <w:style w:type="paragraph" w:customStyle="1" w:styleId="ULRReferenceHeading">
    <w:name w:val="ULR Reference Heading"/>
    <w:basedOn w:val="ULRIntroduction"/>
    <w:next w:val="ULRParagraph"/>
    <w:qFormat/>
    <w:rsid w:val="00A83048"/>
  </w:style>
  <w:style w:type="paragraph" w:customStyle="1" w:styleId="ULRReportTitle">
    <w:name w:val="ULR Report Title"/>
    <w:rsid w:val="00A83048"/>
    <w:pPr>
      <w:spacing w:after="0" w:line="240" w:lineRule="auto"/>
    </w:pPr>
    <w:rPr>
      <w:rFonts w:cstheme="majorBidi"/>
      <w:color w:val="FFFFFF" w:themeColor="background1"/>
      <w:sz w:val="24"/>
      <w:szCs w:val="40"/>
    </w:rPr>
  </w:style>
  <w:style w:type="paragraph" w:customStyle="1" w:styleId="ULRReviewStandard">
    <w:name w:val="ULR Review Standard"/>
    <w:rsid w:val="00A83048"/>
    <w:pPr>
      <w:spacing w:before="480" w:after="0" w:line="240" w:lineRule="auto"/>
    </w:pPr>
    <w:rPr>
      <w:rFonts w:cstheme="majorBidi"/>
      <w:b/>
      <w:color w:val="B22D47" w:themeColor="text1" w:themeTint="BF"/>
      <w:sz w:val="24"/>
      <w:szCs w:val="28"/>
    </w:rPr>
  </w:style>
  <w:style w:type="paragraph" w:customStyle="1" w:styleId="ULRSubHeading1">
    <w:name w:val="ULR Sub Heading 1"/>
    <w:next w:val="ULRParagraph"/>
    <w:link w:val="ULRSubHeading1Char"/>
    <w:qFormat/>
    <w:rsid w:val="00A83048"/>
    <w:pPr>
      <w:jc w:val="both"/>
    </w:pPr>
    <w:rPr>
      <w:rFonts w:cstheme="majorBidi"/>
      <w:b/>
      <w:color w:val="C00000"/>
      <w:sz w:val="24"/>
      <w:szCs w:val="28"/>
    </w:rPr>
  </w:style>
  <w:style w:type="character" w:customStyle="1" w:styleId="ULRSubHeading1Char">
    <w:name w:val="ULR Sub Heading 1 Char"/>
    <w:basedOn w:val="DefaultParagraphFont"/>
    <w:link w:val="ULRSubHeading1"/>
    <w:rsid w:val="00A83048"/>
    <w:rPr>
      <w:rFonts w:cstheme="majorBidi"/>
      <w:b/>
      <w:color w:val="C00000"/>
      <w:sz w:val="24"/>
      <w:szCs w:val="28"/>
    </w:rPr>
  </w:style>
  <w:style w:type="paragraph" w:customStyle="1" w:styleId="ULRTableBodyCentered">
    <w:name w:val="ULR Table Body Centered"/>
    <w:basedOn w:val="Normal"/>
    <w:qFormat/>
    <w:rsid w:val="00A83048"/>
    <w:pPr>
      <w:spacing w:before="40" w:after="40"/>
      <w:jc w:val="center"/>
    </w:pPr>
    <w:rPr>
      <w:rFonts w:eastAsia="Times New Roman" w:cs="Times New Roman"/>
      <w:sz w:val="18"/>
      <w:szCs w:val="20"/>
    </w:rPr>
  </w:style>
  <w:style w:type="paragraph" w:customStyle="1" w:styleId="ULRTableBodyLeft">
    <w:name w:val="ULR Table Body Left"/>
    <w:rsid w:val="00A83048"/>
    <w:pPr>
      <w:spacing w:before="40" w:after="40" w:line="240" w:lineRule="auto"/>
    </w:pPr>
    <w:rPr>
      <w:rFonts w:eastAsia="Times New Roman" w:cstheme="majorBidi"/>
      <w:sz w:val="18"/>
      <w:szCs w:val="28"/>
    </w:rPr>
  </w:style>
  <w:style w:type="paragraph" w:customStyle="1" w:styleId="ULRTableCellRight">
    <w:name w:val="ULR Table Cell  Right"/>
    <w:rsid w:val="00A83048"/>
    <w:pPr>
      <w:keepNext/>
      <w:keepLines/>
      <w:spacing w:before="40" w:after="40" w:line="240" w:lineRule="auto"/>
      <w:jc w:val="right"/>
    </w:pPr>
    <w:rPr>
      <w:rFonts w:eastAsia="Times New Roman" w:cstheme="majorBidi"/>
      <w:b/>
      <w:szCs w:val="20"/>
    </w:rPr>
  </w:style>
  <w:style w:type="paragraph" w:customStyle="1" w:styleId="ULRTableFootnote">
    <w:name w:val="ULR Table Footnote"/>
    <w:qFormat/>
    <w:rsid w:val="00A83048"/>
    <w:pPr>
      <w:spacing w:after="0" w:line="240" w:lineRule="auto"/>
      <w:jc w:val="both"/>
    </w:pPr>
    <w:rPr>
      <w:rFonts w:cstheme="majorBidi"/>
      <w:sz w:val="16"/>
      <w:szCs w:val="16"/>
    </w:rPr>
  </w:style>
  <w:style w:type="paragraph" w:customStyle="1" w:styleId="ULRSource">
    <w:name w:val="ULR Source"/>
    <w:rsid w:val="00A83048"/>
    <w:pPr>
      <w:spacing w:before="40" w:after="0" w:line="240" w:lineRule="auto"/>
    </w:pPr>
    <w:rPr>
      <w:rFonts w:cstheme="majorBidi"/>
      <w:szCs w:val="20"/>
    </w:rPr>
  </w:style>
  <w:style w:type="paragraph" w:customStyle="1" w:styleId="ULRHeadingCellCentered">
    <w:name w:val="ULR Heading Cell Centered"/>
    <w:qFormat/>
    <w:rsid w:val="00A83048"/>
    <w:pPr>
      <w:keepNext/>
      <w:keepLines/>
      <w:spacing w:before="120" w:after="120" w:line="240" w:lineRule="auto"/>
      <w:jc w:val="center"/>
    </w:pPr>
    <w:rPr>
      <w:rFonts w:eastAsia="Times New Roman" w:cstheme="majorBidi"/>
      <w:b/>
      <w:szCs w:val="28"/>
    </w:rPr>
  </w:style>
  <w:style w:type="paragraph" w:customStyle="1" w:styleId="ULRTableHeadingLeft">
    <w:name w:val="ULR Table Heading Left"/>
    <w:qFormat/>
    <w:rsid w:val="00A83048"/>
    <w:pPr>
      <w:keepNext/>
      <w:keepLines/>
      <w:spacing w:before="40" w:after="40" w:line="240" w:lineRule="auto"/>
    </w:pPr>
    <w:rPr>
      <w:rFonts w:eastAsia="Times New Roman" w:cstheme="majorBidi"/>
      <w:b/>
      <w:szCs w:val="28"/>
    </w:rPr>
  </w:style>
  <w:style w:type="paragraph" w:customStyle="1" w:styleId="ULRTableTextBody">
    <w:name w:val="ULR Table Text Body"/>
    <w:basedOn w:val="Normal"/>
    <w:link w:val="ULRTableTextBodyChar"/>
    <w:qFormat/>
    <w:rsid w:val="00A83048"/>
    <w:pPr>
      <w:jc w:val="both"/>
    </w:pPr>
    <w:rPr>
      <w:rFonts w:eastAsia="Times New Roman"/>
      <w:caps/>
      <w:sz w:val="18"/>
      <w:szCs w:val="18"/>
    </w:rPr>
  </w:style>
  <w:style w:type="character" w:customStyle="1" w:styleId="ULRTableTextBodyChar">
    <w:name w:val="ULR Table Text Body Char"/>
    <w:basedOn w:val="DefaultParagraphFont"/>
    <w:link w:val="ULRTableTextBody"/>
    <w:rsid w:val="00A83048"/>
    <w:rPr>
      <w:rFonts w:eastAsia="Times New Roman" w:cstheme="majorBidi"/>
      <w:caps/>
      <w:sz w:val="18"/>
      <w:szCs w:val="18"/>
    </w:rPr>
  </w:style>
  <w:style w:type="paragraph" w:customStyle="1" w:styleId="ULRTableTitle">
    <w:name w:val="ULR Table Title"/>
    <w:qFormat/>
    <w:rsid w:val="00A83048"/>
    <w:pPr>
      <w:keepNext/>
      <w:keepLines/>
      <w:spacing w:before="120" w:after="120" w:line="240" w:lineRule="auto"/>
      <w:jc w:val="center"/>
    </w:pPr>
    <w:rPr>
      <w:rFonts w:eastAsia="Times New Roman" w:cstheme="minorHAnsi"/>
      <w:b/>
      <w:bCs/>
      <w:szCs w:val="28"/>
    </w:rPr>
  </w:style>
  <w:style w:type="paragraph" w:customStyle="1" w:styleId="ProjectFor">
    <w:name w:val="Project For"/>
    <w:rsid w:val="002A6DD1"/>
    <w:pPr>
      <w:spacing w:after="0"/>
    </w:pPr>
    <w:rPr>
      <w:rFonts w:cstheme="majorBidi"/>
      <w:caps/>
      <w:color w:val="892433" w:themeColor="accent2"/>
      <w:sz w:val="28"/>
      <w:szCs w:val="28"/>
    </w:rPr>
  </w:style>
  <w:style w:type="paragraph" w:customStyle="1" w:styleId="ULRProjectFor">
    <w:name w:val="ULR Project For"/>
    <w:rsid w:val="00A83048"/>
    <w:pPr>
      <w:spacing w:after="0" w:line="240" w:lineRule="auto"/>
    </w:pPr>
    <w:rPr>
      <w:rFonts w:cstheme="majorBidi"/>
      <w:b/>
      <w:caps/>
      <w:color w:val="CA0123"/>
      <w:szCs w:val="28"/>
    </w:rPr>
  </w:style>
  <w:style w:type="paragraph" w:customStyle="1" w:styleId="ProjectCity">
    <w:name w:val="Project City"/>
    <w:rsid w:val="002A6DD1"/>
    <w:pPr>
      <w:spacing w:after="0" w:line="240" w:lineRule="auto"/>
    </w:pPr>
    <w:rPr>
      <w:rFonts w:cstheme="majorBidi"/>
      <w:color w:val="661A29" w:themeColor="text1"/>
      <w:sz w:val="24"/>
      <w:szCs w:val="28"/>
    </w:rPr>
  </w:style>
  <w:style w:type="paragraph" w:customStyle="1" w:styleId="ProjectTitle">
    <w:name w:val="Project Title"/>
    <w:rsid w:val="002A6DD1"/>
    <w:pPr>
      <w:spacing w:after="0" w:line="240" w:lineRule="auto"/>
    </w:pPr>
    <w:rPr>
      <w:rFonts w:cstheme="majorBidi"/>
      <w:caps/>
      <w:color w:val="892433" w:themeColor="accent2"/>
      <w:sz w:val="24"/>
      <w:szCs w:val="28"/>
    </w:rPr>
  </w:style>
  <w:style w:type="paragraph" w:customStyle="1" w:styleId="NumberedHeading1">
    <w:name w:val="Numbered_Heading1"/>
    <w:next w:val="BodyText0"/>
    <w:rsid w:val="002A6DD1"/>
    <w:pPr>
      <w:keepNext/>
      <w:keepLines/>
      <w:spacing w:before="480" w:after="0" w:line="240" w:lineRule="auto"/>
      <w:ind w:left="3150" w:hanging="360"/>
      <w:outlineLvl w:val="0"/>
    </w:pPr>
    <w:rPr>
      <w:rFonts w:eastAsiaTheme="majorEastAsia" w:cstheme="majorBidi"/>
      <w:b/>
      <w:bCs/>
      <w:caps/>
      <w:color w:val="1F497D" w:themeColor="text2"/>
      <w:sz w:val="24"/>
      <w:szCs w:val="28"/>
    </w:rPr>
  </w:style>
  <w:style w:type="paragraph" w:customStyle="1" w:styleId="NumberedHeading2">
    <w:name w:val="Numbered_Heading2"/>
    <w:basedOn w:val="NumberedHeading1"/>
    <w:next w:val="BodyText0"/>
    <w:link w:val="NumberedHeading2Char"/>
    <w:rsid w:val="002A6DD1"/>
    <w:pPr>
      <w:spacing w:before="240"/>
      <w:outlineLvl w:val="1"/>
    </w:pPr>
  </w:style>
  <w:style w:type="character" w:customStyle="1" w:styleId="NumberedHeading2Char">
    <w:name w:val="Numbered_Heading2 Char"/>
    <w:basedOn w:val="DefaultParagraphFont"/>
    <w:link w:val="NumberedHeading2"/>
    <w:locked/>
    <w:rsid w:val="002A6DD1"/>
    <w:rPr>
      <w:rFonts w:eastAsiaTheme="majorEastAsia" w:cstheme="majorBidi"/>
      <w:b/>
      <w:bCs/>
      <w:caps/>
      <w:color w:val="1F497D" w:themeColor="text2"/>
      <w:sz w:val="24"/>
      <w:szCs w:val="28"/>
    </w:rPr>
  </w:style>
  <w:style w:type="paragraph" w:customStyle="1" w:styleId="NumberedHeading3">
    <w:name w:val="Numbered_Heading3"/>
    <w:basedOn w:val="NumberedHeading2"/>
    <w:next w:val="BodyText0"/>
    <w:link w:val="NumberedHeading3Char"/>
    <w:rsid w:val="002A6DD1"/>
    <w:pPr>
      <w:outlineLvl w:val="2"/>
    </w:pPr>
  </w:style>
  <w:style w:type="character" w:customStyle="1" w:styleId="NumberedHeading3Char">
    <w:name w:val="Numbered_Heading3 Char"/>
    <w:basedOn w:val="NumberedHeading2Char"/>
    <w:link w:val="NumberedHeading3"/>
    <w:locked/>
    <w:rsid w:val="002A6DD1"/>
    <w:rPr>
      <w:rFonts w:eastAsiaTheme="majorEastAsia" w:cstheme="majorBidi"/>
      <w:b/>
      <w:bCs/>
      <w:caps/>
      <w:color w:val="1F497D" w:themeColor="text2"/>
      <w:sz w:val="24"/>
      <w:szCs w:val="28"/>
    </w:rPr>
  </w:style>
  <w:style w:type="paragraph" w:customStyle="1" w:styleId="NumberedHeading4">
    <w:name w:val="Numbered_Heading4"/>
    <w:basedOn w:val="NumberedHeading3"/>
    <w:next w:val="BodyText0"/>
    <w:rsid w:val="002A6DD1"/>
    <w:pPr>
      <w:outlineLvl w:val="3"/>
    </w:pPr>
  </w:style>
  <w:style w:type="paragraph" w:customStyle="1" w:styleId="ULRBullet4">
    <w:name w:val="ULR Bullet 4"/>
    <w:qFormat/>
    <w:rsid w:val="00A83048"/>
    <w:pPr>
      <w:numPr>
        <w:ilvl w:val="3"/>
        <w:numId w:val="3"/>
      </w:numPr>
      <w:spacing w:after="0"/>
    </w:pPr>
    <w:rPr>
      <w:rFonts w:cstheme="majorBidi"/>
      <w:szCs w:val="28"/>
    </w:rPr>
  </w:style>
  <w:style w:type="paragraph" w:customStyle="1" w:styleId="ProjectSubtitle">
    <w:name w:val="Project Subtitle"/>
    <w:rsid w:val="002A6DD1"/>
    <w:rPr>
      <w:rFonts w:asciiTheme="minorHAnsi" w:hAnsiTheme="minorHAnsi" w:cstheme="majorBidi"/>
      <w:i/>
      <w:color w:val="892433" w:themeColor="accent2"/>
      <w:sz w:val="24"/>
      <w:szCs w:val="28"/>
    </w:rPr>
  </w:style>
  <w:style w:type="paragraph" w:customStyle="1" w:styleId="ULTableTitle">
    <w:name w:val="UL Table Title"/>
    <w:qFormat/>
    <w:rsid w:val="00A83048"/>
    <w:pPr>
      <w:keepNext/>
      <w:keepLines/>
      <w:spacing w:before="120" w:after="120" w:line="240" w:lineRule="auto"/>
    </w:pPr>
    <w:rPr>
      <w:rFonts w:eastAsia="Times New Roman" w:cstheme="minorHAnsi"/>
      <w:b/>
      <w:bCs/>
    </w:rPr>
  </w:style>
  <w:style w:type="paragraph" w:customStyle="1" w:styleId="ExecSumHeading">
    <w:name w:val="Exec_Sum_Heading"/>
    <w:basedOn w:val="Heading1"/>
    <w:next w:val="BodyText0"/>
    <w:link w:val="ExecSumHeadingChar"/>
    <w:rsid w:val="002A6DD1"/>
    <w:pPr>
      <w:keepLines/>
      <w:numPr>
        <w:numId w:val="0"/>
      </w:numPr>
      <w:spacing w:before="480" w:after="120" w:line="240" w:lineRule="auto"/>
      <w:jc w:val="both"/>
    </w:pPr>
    <w:rPr>
      <w:color w:val="1F497D" w:themeColor="text2"/>
      <w:sz w:val="24"/>
    </w:rPr>
  </w:style>
  <w:style w:type="character" w:customStyle="1" w:styleId="ExecSumHeadingChar">
    <w:name w:val="Exec_Sum_Heading Char"/>
    <w:basedOn w:val="Heading1Char"/>
    <w:link w:val="ExecSumHeading"/>
    <w:rsid w:val="002A6DD1"/>
    <w:rPr>
      <w:rFonts w:eastAsiaTheme="majorEastAsia" w:cstheme="majorBidi"/>
      <w:b/>
      <w:bCs/>
      <w:caps/>
      <w:color w:val="1F497D" w:themeColor="text2"/>
      <w:sz w:val="24"/>
      <w:szCs w:val="28"/>
    </w:rPr>
  </w:style>
  <w:style w:type="paragraph" w:customStyle="1" w:styleId="DocHeader">
    <w:name w:val="Doc Header"/>
    <w:rsid w:val="002A6DD1"/>
    <w:pPr>
      <w:tabs>
        <w:tab w:val="left" w:pos="4230"/>
        <w:tab w:val="left" w:pos="6030"/>
        <w:tab w:val="right" w:pos="9360"/>
      </w:tabs>
      <w:ind w:right="-90"/>
    </w:pPr>
    <w:rPr>
      <w:rFonts w:cstheme="majorBidi"/>
      <w:sz w:val="24"/>
      <w:szCs w:val="28"/>
    </w:rPr>
  </w:style>
  <w:style w:type="paragraph" w:customStyle="1" w:styleId="TableofFituresHeading">
    <w:name w:val="Table of Fitures Heading"/>
    <w:rsid w:val="002A6DD1"/>
    <w:pPr>
      <w:pageBreakBefore/>
    </w:pPr>
    <w:rPr>
      <w:rFonts w:eastAsia="Times New Roman" w:cstheme="majorBidi"/>
      <w:b/>
      <w:caps/>
      <w:color w:val="892433" w:themeColor="accent2"/>
      <w:sz w:val="28"/>
      <w:szCs w:val="28"/>
    </w:rPr>
  </w:style>
  <w:style w:type="paragraph" w:customStyle="1" w:styleId="ULRTableBodyCenter">
    <w:name w:val="ULR Table Body Center"/>
    <w:rsid w:val="00A83048"/>
    <w:pPr>
      <w:spacing w:before="40" w:after="40" w:line="240" w:lineRule="auto"/>
      <w:jc w:val="center"/>
    </w:pPr>
    <w:rPr>
      <w:rFonts w:eastAsia="Times New Roman" w:cstheme="majorBidi"/>
      <w:sz w:val="18"/>
      <w:szCs w:val="28"/>
    </w:rPr>
  </w:style>
  <w:style w:type="paragraph" w:customStyle="1" w:styleId="ULRTableBodyRight">
    <w:name w:val="ULR Table Body Right"/>
    <w:basedOn w:val="Normal"/>
    <w:rsid w:val="00A83048"/>
    <w:pPr>
      <w:keepNext/>
      <w:keepLines/>
      <w:spacing w:before="40" w:after="40"/>
      <w:jc w:val="right"/>
    </w:pPr>
    <w:rPr>
      <w:rFonts w:eastAsia="Times New Roman"/>
      <w:sz w:val="18"/>
      <w:szCs w:val="20"/>
    </w:rPr>
  </w:style>
  <w:style w:type="paragraph" w:customStyle="1" w:styleId="ULRTableHeadingCentered">
    <w:name w:val="ULR Table Heading Centered"/>
    <w:qFormat/>
    <w:rsid w:val="00A83048"/>
    <w:pPr>
      <w:keepNext/>
      <w:keepLines/>
      <w:spacing w:before="40" w:after="40" w:line="240" w:lineRule="auto"/>
      <w:jc w:val="center"/>
    </w:pPr>
    <w:rPr>
      <w:rFonts w:eastAsia="Times New Roman" w:cstheme="majorBidi"/>
      <w:b/>
      <w:szCs w:val="28"/>
    </w:rPr>
  </w:style>
  <w:style w:type="paragraph" w:customStyle="1" w:styleId="ULRIntroHeading">
    <w:name w:val="ULR Intro Heading"/>
    <w:next w:val="Normal"/>
    <w:link w:val="ULRIntroHeadingChar"/>
    <w:qFormat/>
    <w:rsid w:val="00A83048"/>
    <w:pPr>
      <w:keepLines/>
      <w:spacing w:before="200" w:after="120"/>
      <w:jc w:val="both"/>
    </w:pPr>
    <w:rPr>
      <w:rFonts w:eastAsiaTheme="majorEastAsia" w:cstheme="majorBidi"/>
      <w:b/>
      <w:bCs/>
      <w:caps/>
      <w:color w:val="CA0123"/>
      <w:sz w:val="24"/>
      <w:szCs w:val="28"/>
    </w:rPr>
  </w:style>
  <w:style w:type="character" w:customStyle="1" w:styleId="ULRIntroHeadingChar">
    <w:name w:val="ULR Intro Heading Char"/>
    <w:basedOn w:val="DefaultParagraphFont"/>
    <w:link w:val="ULRIntroHeading"/>
    <w:rsid w:val="00A83048"/>
    <w:rPr>
      <w:rFonts w:eastAsiaTheme="majorEastAsia" w:cstheme="majorBidi"/>
      <w:b/>
      <w:bCs/>
      <w:caps/>
      <w:color w:val="CA0123"/>
      <w:sz w:val="24"/>
      <w:szCs w:val="28"/>
    </w:rPr>
  </w:style>
  <w:style w:type="paragraph" w:customStyle="1" w:styleId="ULRIntroHeadings">
    <w:name w:val="ULR Intro Headings"/>
    <w:basedOn w:val="Heading1"/>
    <w:next w:val="Normal"/>
    <w:link w:val="ULRIntroHeadingsChar"/>
    <w:rsid w:val="00A83048"/>
    <w:pPr>
      <w:keepLines/>
      <w:numPr>
        <w:numId w:val="0"/>
      </w:numPr>
      <w:spacing w:before="200" w:after="120"/>
      <w:jc w:val="both"/>
    </w:pPr>
    <w:rPr>
      <w:color w:val="1F497D" w:themeColor="text2"/>
    </w:rPr>
  </w:style>
  <w:style w:type="character" w:customStyle="1" w:styleId="ULRIntroHeadingsChar">
    <w:name w:val="ULR Intro Headings Char"/>
    <w:basedOn w:val="Heading1Char"/>
    <w:link w:val="ULRIntroHeadings"/>
    <w:rsid w:val="00A83048"/>
    <w:rPr>
      <w:rFonts w:eastAsiaTheme="majorEastAsia" w:cstheme="majorBidi"/>
      <w:b/>
      <w:bCs/>
      <w:caps/>
      <w:color w:val="1F497D" w:themeColor="text2"/>
      <w:sz w:val="28"/>
      <w:szCs w:val="28"/>
    </w:rPr>
  </w:style>
  <w:style w:type="paragraph" w:customStyle="1" w:styleId="ULRIntroduction">
    <w:name w:val="ULR Introduction"/>
    <w:basedOn w:val="Normal"/>
    <w:next w:val="ULRParagraph"/>
    <w:rsid w:val="00A83048"/>
    <w:pPr>
      <w:keepLines/>
      <w:spacing w:before="200" w:line="276" w:lineRule="auto"/>
      <w:jc w:val="both"/>
    </w:pPr>
    <w:rPr>
      <w:rFonts w:eastAsiaTheme="majorEastAsia"/>
      <w:b/>
      <w:bCs/>
      <w:caps/>
      <w:color w:val="CA0123"/>
      <w:sz w:val="24"/>
    </w:rPr>
  </w:style>
  <w:style w:type="paragraph" w:customStyle="1" w:styleId="ULRTableofFituresHeading">
    <w:name w:val="ULR Table of Fitures Heading"/>
    <w:rsid w:val="00A83048"/>
    <w:pPr>
      <w:keepNext/>
    </w:pPr>
    <w:rPr>
      <w:rFonts w:eastAsia="Times New Roman" w:cstheme="majorBidi"/>
      <w:b/>
      <w:caps/>
      <w:color w:val="892433" w:themeColor="accent2"/>
      <w:sz w:val="28"/>
      <w:szCs w:val="28"/>
    </w:rPr>
  </w:style>
  <w:style w:type="paragraph" w:styleId="FootnoteText">
    <w:name w:val="footnote text"/>
    <w:aliases w:val="ULR Footnote Text"/>
    <w:basedOn w:val="Normal"/>
    <w:link w:val="FootnoteTextChar"/>
    <w:unhideWhenUsed/>
    <w:rsid w:val="002A6DD1"/>
    <w:pPr>
      <w:spacing w:after="120"/>
      <w:jc w:val="both"/>
    </w:pPr>
    <w:rPr>
      <w:rFonts w:eastAsia="Times New Roman"/>
      <w:sz w:val="16"/>
      <w:szCs w:val="20"/>
    </w:rPr>
  </w:style>
  <w:style w:type="character" w:customStyle="1" w:styleId="FootnoteTextChar">
    <w:name w:val="Footnote Text Char"/>
    <w:aliases w:val="ULR Footnote Text Char"/>
    <w:basedOn w:val="DefaultParagraphFont"/>
    <w:link w:val="FootnoteText"/>
    <w:rsid w:val="002A6DD1"/>
    <w:rPr>
      <w:rFonts w:eastAsia="Times New Roman" w:cstheme="majorBidi"/>
      <w:sz w:val="16"/>
      <w:szCs w:val="20"/>
    </w:rPr>
  </w:style>
  <w:style w:type="paragraph" w:customStyle="1" w:styleId="AppendixTitle">
    <w:name w:val="Appendix Title"/>
    <w:rsid w:val="002A6DD1"/>
    <w:pPr>
      <w:spacing w:after="0" w:line="240" w:lineRule="auto"/>
    </w:pPr>
    <w:rPr>
      <w:rFonts w:eastAsiaTheme="majorEastAsia" w:cstheme="majorBidi"/>
      <w:b/>
      <w:bCs/>
      <w:caps/>
      <w:color w:val="CA0123"/>
      <w:sz w:val="28"/>
      <w:szCs w:val="28"/>
    </w:rPr>
  </w:style>
  <w:style w:type="paragraph" w:customStyle="1" w:styleId="ULRIssueLetter">
    <w:name w:val="ULR Issue Letter"/>
    <w:basedOn w:val="ULRConfidential"/>
    <w:qFormat/>
    <w:rsid w:val="00A83048"/>
    <w:pPr>
      <w:framePr w:wrap="around"/>
    </w:pPr>
  </w:style>
  <w:style w:type="paragraph" w:customStyle="1" w:styleId="ULRPreparedByNames">
    <w:name w:val="ULR Prepared By Names"/>
    <w:qFormat/>
    <w:rsid w:val="00A83048"/>
    <w:pPr>
      <w:framePr w:hSpace="187" w:wrap="around" w:vAnchor="page" w:hAnchor="margin" w:y="12140"/>
      <w:spacing w:after="0"/>
    </w:pPr>
    <w:rPr>
      <w:rFonts w:cstheme="majorBidi"/>
      <w:szCs w:val="28"/>
    </w:rPr>
  </w:style>
  <w:style w:type="paragraph" w:customStyle="1" w:styleId="ULRTableHeadingRight">
    <w:name w:val="ULR Table Heading Right"/>
    <w:basedOn w:val="ULRTableHeadingLeft"/>
    <w:qFormat/>
    <w:rsid w:val="00A83048"/>
    <w:pPr>
      <w:jc w:val="right"/>
    </w:pPr>
  </w:style>
  <w:style w:type="paragraph" w:customStyle="1" w:styleId="ULRHeading1newPage">
    <w:name w:val="ULR Heading 1 new Page"/>
    <w:basedOn w:val="Heading1"/>
    <w:qFormat/>
    <w:rsid w:val="00A83048"/>
    <w:pPr>
      <w:pageBreakBefore/>
      <w:numPr>
        <w:numId w:val="0"/>
      </w:numPr>
    </w:pPr>
  </w:style>
  <w:style w:type="paragraph" w:customStyle="1" w:styleId="Heading1NewPage">
    <w:name w:val="Heading 1 New Page"/>
    <w:basedOn w:val="Heading1"/>
    <w:rsid w:val="002A6DD1"/>
    <w:pPr>
      <w:pageBreakBefore/>
      <w:numPr>
        <w:numId w:val="0"/>
      </w:numPr>
    </w:pPr>
  </w:style>
  <w:style w:type="paragraph" w:customStyle="1" w:styleId="ULRIssue">
    <w:name w:val="ULR Issue"/>
    <w:qFormat/>
    <w:rsid w:val="00A83048"/>
    <w:pPr>
      <w:framePr w:hSpace="187" w:wrap="around" w:vAnchor="page" w:hAnchor="margin" w:y="12140"/>
      <w:spacing w:after="0" w:line="240" w:lineRule="auto"/>
    </w:pPr>
    <w:rPr>
      <w:rFonts w:cstheme="majorBidi"/>
      <w:color w:val="C02032"/>
      <w:sz w:val="24"/>
      <w:szCs w:val="28"/>
    </w:rPr>
  </w:style>
  <w:style w:type="paragraph" w:customStyle="1" w:styleId="ULRHeadingCellCenter">
    <w:name w:val="ULR Heading Cell Center"/>
    <w:rsid w:val="00A83048"/>
    <w:pPr>
      <w:spacing w:after="0" w:line="240" w:lineRule="auto"/>
      <w:jc w:val="both"/>
    </w:pPr>
    <w:rPr>
      <w:rFonts w:eastAsia="Times New Roman" w:cstheme="majorBidi"/>
      <w:b/>
      <w:szCs w:val="28"/>
    </w:rPr>
  </w:style>
  <w:style w:type="paragraph" w:customStyle="1" w:styleId="SpaceAboveTable">
    <w:name w:val="Space Above Table"/>
    <w:unhideWhenUsed/>
    <w:rsid w:val="00C20830"/>
    <w:pPr>
      <w:keepNext/>
      <w:spacing w:after="0" w:line="280" w:lineRule="exact"/>
    </w:pPr>
    <w:rPr>
      <w:rFonts w:ascii="Bembo" w:eastAsia="Times New Roman" w:hAnsi="Bembo" w:cs="Times New Roman"/>
      <w:sz w:val="19"/>
    </w:rPr>
  </w:style>
  <w:style w:type="paragraph" w:customStyle="1" w:styleId="SpaceBelowTable">
    <w:name w:val="Space Below Table"/>
    <w:basedOn w:val="SpaceAboveTable"/>
    <w:unhideWhenUsed/>
    <w:rsid w:val="00C20830"/>
    <w:pPr>
      <w:keepNext w:val="0"/>
      <w:widowControl w:val="0"/>
      <w:spacing w:line="400" w:lineRule="exact"/>
    </w:pPr>
  </w:style>
  <w:style w:type="paragraph" w:customStyle="1" w:styleId="ULRIntroductionSubhead">
    <w:name w:val="ULR Introduction Subhead"/>
    <w:link w:val="ULRIntroductionSubheadChar"/>
    <w:qFormat/>
    <w:rsid w:val="00C20830"/>
    <w:pPr>
      <w:ind w:left="576" w:hanging="576"/>
    </w:pPr>
    <w:rPr>
      <w:rFonts w:eastAsia="Times New Roman" w:cstheme="majorBidi"/>
      <w:b/>
      <w:i/>
      <w:caps/>
      <w:color w:val="CA0123"/>
      <w:spacing w:val="20"/>
      <w:sz w:val="22"/>
      <w:szCs w:val="28"/>
    </w:rPr>
  </w:style>
  <w:style w:type="character" w:customStyle="1" w:styleId="ULRIntroductionSubheadChar">
    <w:name w:val="ULR Introduction Subhead Char"/>
    <w:basedOn w:val="DefaultParagraphFont"/>
    <w:link w:val="ULRIntroductionSubhead"/>
    <w:rsid w:val="00C20830"/>
    <w:rPr>
      <w:rFonts w:eastAsia="Times New Roman" w:cstheme="majorBidi"/>
      <w:b/>
      <w:i/>
      <w:caps/>
      <w:color w:val="CA0123"/>
      <w:spacing w:val="20"/>
      <w:sz w:val="22"/>
      <w:szCs w:val="28"/>
    </w:rPr>
  </w:style>
  <w:style w:type="paragraph" w:customStyle="1" w:styleId="ULRProjectLocation">
    <w:name w:val="ULR Project Location"/>
    <w:rsid w:val="00A83048"/>
    <w:pPr>
      <w:spacing w:after="0" w:line="240" w:lineRule="auto"/>
    </w:pPr>
    <w:rPr>
      <w:rFonts w:cstheme="majorBidi"/>
      <w:color w:val="000000"/>
      <w:szCs w:val="28"/>
    </w:rPr>
  </w:style>
  <w:style w:type="paragraph" w:customStyle="1" w:styleId="ULRTableofContents-FiguresHeading">
    <w:name w:val="ULR Table of Contents-Figures Heading"/>
    <w:basedOn w:val="Normal"/>
    <w:rsid w:val="00A83048"/>
    <w:pPr>
      <w:keepNext/>
      <w:tabs>
        <w:tab w:val="right" w:leader="dot" w:pos="9440"/>
      </w:tabs>
      <w:spacing w:after="100" w:line="276" w:lineRule="auto"/>
      <w:ind w:left="475" w:hanging="475"/>
    </w:pPr>
    <w:rPr>
      <w:rFonts w:eastAsia="Times New Roman"/>
      <w:b/>
      <w:caps/>
      <w:noProof/>
      <w:color w:val="C02032"/>
      <w:sz w:val="28"/>
    </w:rPr>
  </w:style>
  <w:style w:type="table" w:styleId="TableGrid">
    <w:name w:val="Table Grid"/>
    <w:basedOn w:val="TableNormal"/>
    <w:uiPriority w:val="59"/>
    <w:rsid w:val="002A6DD1"/>
    <w:pPr>
      <w:spacing w:after="0" w:line="240" w:lineRule="auto"/>
    </w:pPr>
    <w:rPr>
      <w:rFonts w:eastAsia="Times New Roman" w:cstheme="majorBidi"/>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rsid w:val="002A6DD1"/>
    <w:pPr>
      <w:spacing w:before="120" w:after="120"/>
    </w:pPr>
    <w:rPr>
      <w:rFonts w:asciiTheme="minorHAnsi" w:eastAsia="Times New Roman" w:hAnsiTheme="minorHAnsi" w:cstheme="majorBidi"/>
      <w:sz w:val="24"/>
      <w:szCs w:val="28"/>
    </w:rPr>
  </w:style>
  <w:style w:type="paragraph" w:styleId="BodyText0">
    <w:name w:val="Body Text"/>
    <w:basedOn w:val="Normal"/>
    <w:link w:val="BodyTextChar0"/>
    <w:rsid w:val="002A6DD1"/>
    <w:pPr>
      <w:jc w:val="both"/>
    </w:pPr>
    <w:rPr>
      <w:rFonts w:eastAsia="Times New Roman"/>
    </w:rPr>
  </w:style>
  <w:style w:type="character" w:customStyle="1" w:styleId="BodyTextChar0">
    <w:name w:val="Body Text Char"/>
    <w:basedOn w:val="DefaultParagraphFont"/>
    <w:link w:val="BodyText0"/>
    <w:rsid w:val="002A6DD1"/>
    <w:rPr>
      <w:rFonts w:eastAsia="Times New Roman" w:cstheme="majorBidi"/>
      <w:szCs w:val="28"/>
    </w:rPr>
  </w:style>
  <w:style w:type="paragraph" w:customStyle="1" w:styleId="BlueSquare">
    <w:name w:val="Blue Square"/>
    <w:rsid w:val="002A6DD1"/>
    <w:pPr>
      <w:spacing w:after="0" w:line="240" w:lineRule="auto"/>
      <w:ind w:left="360" w:hanging="360"/>
    </w:pPr>
    <w:rPr>
      <w:rFonts w:asciiTheme="minorHAnsi" w:eastAsia="Times New Roman" w:hAnsiTheme="minorHAnsi" w:cstheme="majorBidi"/>
      <w:color w:val="0F699B"/>
      <w:sz w:val="24"/>
      <w:szCs w:val="28"/>
    </w:rPr>
  </w:style>
  <w:style w:type="paragraph" w:customStyle="1" w:styleId="Body">
    <w:name w:val="Body"/>
    <w:rsid w:val="002A6DD1"/>
    <w:pPr>
      <w:spacing w:after="0" w:line="240" w:lineRule="auto"/>
    </w:pPr>
    <w:rPr>
      <w:rFonts w:ascii="Helvetica" w:eastAsia="ヒラギノ角ゴ Pro W3" w:hAnsi="Helvetica" w:cstheme="majorBidi"/>
      <w:sz w:val="24"/>
      <w:szCs w:val="28"/>
    </w:rPr>
  </w:style>
  <w:style w:type="paragraph" w:styleId="BodyText2">
    <w:name w:val="Body Text 2"/>
    <w:basedOn w:val="Normal"/>
    <w:link w:val="BodyText2Char"/>
    <w:uiPriority w:val="99"/>
    <w:rsid w:val="002A6DD1"/>
    <w:pPr>
      <w:jc w:val="both"/>
    </w:pPr>
    <w:rPr>
      <w:rFonts w:ascii="Times New Roman" w:eastAsia="Times New Roman" w:hAnsi="Times New Roman"/>
    </w:rPr>
  </w:style>
  <w:style w:type="character" w:customStyle="1" w:styleId="BodyText2Char">
    <w:name w:val="Body Text 2 Char"/>
    <w:basedOn w:val="DefaultParagraphFont"/>
    <w:link w:val="BodyText2"/>
    <w:uiPriority w:val="99"/>
    <w:rsid w:val="002A6DD1"/>
    <w:rPr>
      <w:rFonts w:ascii="Times New Roman" w:eastAsia="Times New Roman" w:hAnsi="Times New Roman" w:cstheme="majorBidi"/>
      <w:szCs w:val="28"/>
    </w:rPr>
  </w:style>
  <w:style w:type="paragraph" w:styleId="BodyText3">
    <w:name w:val="Body Text 3"/>
    <w:basedOn w:val="Normal"/>
    <w:link w:val="BodyText3Char"/>
    <w:uiPriority w:val="99"/>
    <w:rsid w:val="002A6DD1"/>
    <w:pPr>
      <w:jc w:val="both"/>
    </w:pPr>
    <w:rPr>
      <w:rFonts w:ascii="Times New Roman" w:eastAsia="Times New Roman" w:hAnsi="Times New Roman"/>
      <w:szCs w:val="20"/>
    </w:rPr>
  </w:style>
  <w:style w:type="character" w:customStyle="1" w:styleId="BodyText3Char">
    <w:name w:val="Body Text 3 Char"/>
    <w:basedOn w:val="DefaultParagraphFont"/>
    <w:link w:val="BodyText3"/>
    <w:uiPriority w:val="99"/>
    <w:rsid w:val="002A6DD1"/>
    <w:rPr>
      <w:rFonts w:ascii="Times New Roman" w:eastAsia="Times New Roman" w:hAnsi="Times New Roman" w:cstheme="majorBidi"/>
      <w:szCs w:val="20"/>
    </w:rPr>
  </w:style>
  <w:style w:type="paragraph" w:styleId="BodyTextFirstIndent">
    <w:name w:val="Body Text First Indent"/>
    <w:basedOn w:val="BodyText0"/>
    <w:link w:val="BodyTextFirstIndentChar"/>
    <w:uiPriority w:val="99"/>
    <w:semiHidden/>
    <w:unhideWhenUsed/>
    <w:rsid w:val="002A6DD1"/>
    <w:pPr>
      <w:ind w:firstLine="360"/>
      <w:jc w:val="left"/>
    </w:pPr>
  </w:style>
  <w:style w:type="character" w:customStyle="1" w:styleId="BodyTextFirstIndentChar">
    <w:name w:val="Body Text First Indent Char"/>
    <w:basedOn w:val="BodyTextChar0"/>
    <w:link w:val="BodyTextFirstIndent"/>
    <w:uiPriority w:val="99"/>
    <w:semiHidden/>
    <w:rsid w:val="002A6DD1"/>
    <w:rPr>
      <w:rFonts w:eastAsia="Times New Roman" w:cstheme="majorBidi"/>
      <w:szCs w:val="28"/>
    </w:rPr>
  </w:style>
  <w:style w:type="paragraph" w:styleId="BodyTextIndent">
    <w:name w:val="Body Text Indent"/>
    <w:basedOn w:val="Normal"/>
    <w:link w:val="BodyTextIndentChar"/>
    <w:rsid w:val="002A6DD1"/>
    <w:pPr>
      <w:ind w:left="720"/>
      <w:jc w:val="both"/>
    </w:pPr>
    <w:rPr>
      <w:rFonts w:ascii="Times New Roman" w:eastAsia="Times New Roman" w:hAnsi="Times New Roman"/>
      <w:szCs w:val="20"/>
    </w:rPr>
  </w:style>
  <w:style w:type="character" w:customStyle="1" w:styleId="BodyTextIndentChar">
    <w:name w:val="Body Text Indent Char"/>
    <w:basedOn w:val="DefaultParagraphFont"/>
    <w:link w:val="BodyTextIndent"/>
    <w:rsid w:val="002A6DD1"/>
    <w:rPr>
      <w:rFonts w:ascii="Times New Roman" w:eastAsia="Times New Roman" w:hAnsi="Times New Roman" w:cstheme="majorBidi"/>
      <w:szCs w:val="20"/>
    </w:rPr>
  </w:style>
  <w:style w:type="paragraph" w:styleId="BodyTextFirstIndent2">
    <w:name w:val="Body Text First Indent 2"/>
    <w:basedOn w:val="BodyTextIndent"/>
    <w:link w:val="BodyTextFirstIndent2Char"/>
    <w:uiPriority w:val="99"/>
    <w:semiHidden/>
    <w:unhideWhenUsed/>
    <w:rsid w:val="002A6DD1"/>
    <w:pPr>
      <w:spacing w:after="120"/>
      <w:ind w:left="360" w:firstLine="360"/>
      <w:jc w:val="left"/>
    </w:pPr>
  </w:style>
  <w:style w:type="character" w:customStyle="1" w:styleId="BodyTextFirstIndent2Char">
    <w:name w:val="Body Text First Indent 2 Char"/>
    <w:basedOn w:val="BodyTextIndentChar"/>
    <w:link w:val="BodyTextFirstIndent2"/>
    <w:uiPriority w:val="99"/>
    <w:semiHidden/>
    <w:rsid w:val="002A6DD1"/>
    <w:rPr>
      <w:rFonts w:ascii="Times New Roman" w:eastAsia="Times New Roman" w:hAnsi="Times New Roman" w:cstheme="majorBidi"/>
      <w:szCs w:val="20"/>
    </w:rPr>
  </w:style>
  <w:style w:type="paragraph" w:styleId="BodyTextIndent2">
    <w:name w:val="Body Text Indent 2"/>
    <w:basedOn w:val="Normal"/>
    <w:link w:val="BodyTextIndent2Char"/>
    <w:uiPriority w:val="99"/>
    <w:unhideWhenUsed/>
    <w:rsid w:val="002A6DD1"/>
    <w:pPr>
      <w:spacing w:line="480" w:lineRule="auto"/>
      <w:ind w:left="360"/>
    </w:pPr>
  </w:style>
  <w:style w:type="character" w:customStyle="1" w:styleId="BodyTextIndent2Char">
    <w:name w:val="Body Text Indent 2 Char"/>
    <w:basedOn w:val="DefaultParagraphFont"/>
    <w:link w:val="BodyTextIndent2"/>
    <w:uiPriority w:val="99"/>
    <w:rsid w:val="002A6DD1"/>
    <w:rPr>
      <w:rFonts w:cstheme="majorBidi"/>
      <w:szCs w:val="28"/>
    </w:rPr>
  </w:style>
  <w:style w:type="paragraph" w:styleId="BodyTextIndent3">
    <w:name w:val="Body Text Indent 3"/>
    <w:basedOn w:val="Normal"/>
    <w:link w:val="BodyTextIndent3Char"/>
    <w:uiPriority w:val="99"/>
    <w:rsid w:val="002A6DD1"/>
    <w:pPr>
      <w:ind w:left="720"/>
      <w:jc w:val="both"/>
    </w:pPr>
    <w:rPr>
      <w:rFonts w:ascii="Times New Roman" w:eastAsia="Times New Roman" w:hAnsi="Times New Roman"/>
    </w:rPr>
  </w:style>
  <w:style w:type="character" w:customStyle="1" w:styleId="BodyTextIndent3Char">
    <w:name w:val="Body Text Indent 3 Char"/>
    <w:basedOn w:val="DefaultParagraphFont"/>
    <w:link w:val="BodyTextIndent3"/>
    <w:uiPriority w:val="99"/>
    <w:rsid w:val="002A6DD1"/>
    <w:rPr>
      <w:rFonts w:ascii="Times New Roman" w:eastAsia="Times New Roman" w:hAnsi="Times New Roman" w:cstheme="majorBidi"/>
      <w:szCs w:val="28"/>
    </w:rPr>
  </w:style>
  <w:style w:type="paragraph" w:customStyle="1" w:styleId="BulletedList">
    <w:name w:val="Bulleted List"/>
    <w:basedOn w:val="Normal"/>
    <w:link w:val="BulletedListChar"/>
    <w:rsid w:val="002A6DD1"/>
    <w:pPr>
      <w:ind w:left="720" w:hanging="360"/>
      <w:contextualSpacing/>
      <w:jc w:val="both"/>
    </w:pPr>
  </w:style>
  <w:style w:type="character" w:customStyle="1" w:styleId="BulletedListChar">
    <w:name w:val="Bulleted List Char"/>
    <w:basedOn w:val="DefaultParagraphFont"/>
    <w:link w:val="BulletedList"/>
    <w:rsid w:val="002A6DD1"/>
    <w:rPr>
      <w:rFonts w:cstheme="majorBidi"/>
      <w:szCs w:val="28"/>
    </w:rPr>
  </w:style>
  <w:style w:type="table" w:customStyle="1" w:styleId="GridTable1Light-Accent11">
    <w:name w:val="Grid Table 1 Light - Accent 11"/>
    <w:basedOn w:val="TableNormal"/>
    <w:uiPriority w:val="46"/>
    <w:rsid w:val="002A6DD1"/>
    <w:pPr>
      <w:spacing w:after="0" w:line="240" w:lineRule="auto"/>
    </w:pPr>
    <w:rPr>
      <w:rFonts w:asciiTheme="minorHAnsi" w:eastAsiaTheme="minorEastAsia" w:hAnsiTheme="minorHAnsi" w:cstheme="majorBidi"/>
      <w:sz w:val="24"/>
      <w:szCs w:val="28"/>
    </w:rPr>
    <w:tblPr>
      <w:tblStyleRowBandSize w:val="1"/>
      <w:tblStyleColBandSize w:val="1"/>
      <w:tblBorders>
        <w:top w:val="single" w:sz="4" w:space="0" w:color="E08596" w:themeColor="accent1" w:themeTint="66"/>
        <w:left w:val="single" w:sz="4" w:space="0" w:color="E08596" w:themeColor="accent1" w:themeTint="66"/>
        <w:bottom w:val="single" w:sz="4" w:space="0" w:color="E08596" w:themeColor="accent1" w:themeTint="66"/>
        <w:right w:val="single" w:sz="4" w:space="0" w:color="E08596" w:themeColor="accent1" w:themeTint="66"/>
        <w:insideH w:val="single" w:sz="4" w:space="0" w:color="E08596" w:themeColor="accent1" w:themeTint="66"/>
        <w:insideV w:val="single" w:sz="4" w:space="0" w:color="E08596" w:themeColor="accent1" w:themeTint="66"/>
      </w:tblBorders>
    </w:tblPr>
    <w:tblStylePr w:type="firstRow">
      <w:rPr>
        <w:b/>
        <w:bCs/>
      </w:rPr>
      <w:tblPr/>
      <w:tcPr>
        <w:tcBorders>
          <w:bottom w:val="single" w:sz="12" w:space="0" w:color="D04862" w:themeColor="accent1" w:themeTint="99"/>
        </w:tcBorders>
      </w:tcPr>
    </w:tblStylePr>
    <w:tblStylePr w:type="lastRow">
      <w:rPr>
        <w:b/>
        <w:bCs/>
      </w:rPr>
      <w:tblPr/>
      <w:tcPr>
        <w:tcBorders>
          <w:top w:val="double" w:sz="2" w:space="0" w:color="D04862"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2A6DD1"/>
    <w:pPr>
      <w:spacing w:after="0" w:line="240" w:lineRule="auto"/>
    </w:pPr>
    <w:rPr>
      <w:rFonts w:asciiTheme="minorHAnsi" w:eastAsiaTheme="minorEastAsia" w:hAnsiTheme="minorHAnsi" w:cstheme="majorBidi"/>
      <w:sz w:val="24"/>
      <w:szCs w:val="28"/>
    </w:rPr>
    <w:tblPr>
      <w:tblStyleRowBandSize w:val="1"/>
      <w:tblStyleColBandSize w:val="1"/>
      <w:tblBorders>
        <w:top w:val="single" w:sz="4" w:space="0" w:color="D04862" w:themeColor="accent1" w:themeTint="99"/>
        <w:left w:val="single" w:sz="4" w:space="0" w:color="D04862" w:themeColor="accent1" w:themeTint="99"/>
        <w:bottom w:val="single" w:sz="4" w:space="0" w:color="D04862" w:themeColor="accent1" w:themeTint="99"/>
        <w:right w:val="single" w:sz="4" w:space="0" w:color="D04862" w:themeColor="accent1" w:themeTint="99"/>
        <w:insideH w:val="single" w:sz="4" w:space="0" w:color="D04862" w:themeColor="accent1" w:themeTint="99"/>
        <w:insideV w:val="single" w:sz="4" w:space="0" w:color="D04862" w:themeColor="accent1" w:themeTint="99"/>
      </w:tblBorders>
    </w:tblPr>
    <w:tblStylePr w:type="firstRow">
      <w:rPr>
        <w:b/>
        <w:bCs/>
        <w:color w:val="FFFFFF" w:themeColor="background1"/>
      </w:rPr>
      <w:tblPr/>
      <w:tcPr>
        <w:tcBorders>
          <w:top w:val="single" w:sz="4" w:space="0" w:color="661A29" w:themeColor="accent1"/>
          <w:left w:val="single" w:sz="4" w:space="0" w:color="661A29" w:themeColor="accent1"/>
          <w:bottom w:val="single" w:sz="4" w:space="0" w:color="661A29" w:themeColor="accent1"/>
          <w:right w:val="single" w:sz="4" w:space="0" w:color="661A29" w:themeColor="accent1"/>
          <w:insideH w:val="nil"/>
          <w:insideV w:val="nil"/>
        </w:tcBorders>
        <w:shd w:val="clear" w:color="auto" w:fill="661A29" w:themeFill="accent1"/>
      </w:tcPr>
    </w:tblStylePr>
    <w:tblStylePr w:type="lastRow">
      <w:rPr>
        <w:b/>
        <w:bCs/>
      </w:rPr>
      <w:tblPr/>
      <w:tcPr>
        <w:tcBorders>
          <w:top w:val="double" w:sz="4" w:space="0" w:color="661A29" w:themeColor="accent1"/>
        </w:tcBorders>
      </w:tcPr>
    </w:tblStylePr>
    <w:tblStylePr w:type="firstCol">
      <w:rPr>
        <w:b/>
        <w:bCs/>
      </w:rPr>
    </w:tblStylePr>
    <w:tblStylePr w:type="lastCol">
      <w:rPr>
        <w:b/>
        <w:bCs/>
      </w:rPr>
    </w:tblStylePr>
    <w:tblStylePr w:type="band1Vert">
      <w:tblPr/>
      <w:tcPr>
        <w:shd w:val="clear" w:color="auto" w:fill="EFC1CA" w:themeFill="accent1" w:themeFillTint="33"/>
      </w:tcPr>
    </w:tblStylePr>
    <w:tblStylePr w:type="band1Horz">
      <w:tblPr/>
      <w:tcPr>
        <w:shd w:val="clear" w:color="auto" w:fill="EFC1CA" w:themeFill="accent1" w:themeFillTint="33"/>
      </w:tcPr>
    </w:tblStylePr>
  </w:style>
  <w:style w:type="table" w:customStyle="1" w:styleId="GridTable5Dark-Accent11">
    <w:name w:val="Grid Table 5 Dark - Accent 11"/>
    <w:basedOn w:val="TableNormal"/>
    <w:uiPriority w:val="50"/>
    <w:rsid w:val="002A6DD1"/>
    <w:pPr>
      <w:spacing w:after="0" w:line="240" w:lineRule="auto"/>
    </w:pPr>
    <w:rPr>
      <w:rFonts w:asciiTheme="minorHAnsi" w:eastAsiaTheme="minorEastAsia" w:hAnsiTheme="minorHAnsi" w:cstheme="majorBidi"/>
      <w:sz w:val="24"/>
      <w:szCs w:val="2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C1C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1A2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1A2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1A2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1A29" w:themeFill="accent1"/>
      </w:tcPr>
    </w:tblStylePr>
    <w:tblStylePr w:type="band1Vert">
      <w:tblPr/>
      <w:tcPr>
        <w:shd w:val="clear" w:color="auto" w:fill="E08596" w:themeFill="accent1" w:themeFillTint="66"/>
      </w:tcPr>
    </w:tblStylePr>
    <w:tblStylePr w:type="band1Horz">
      <w:tblPr/>
      <w:tcPr>
        <w:shd w:val="clear" w:color="auto" w:fill="E08596" w:themeFill="accent1" w:themeFillTint="66"/>
      </w:tcPr>
    </w:tblStylePr>
  </w:style>
  <w:style w:type="paragraph" w:customStyle="1" w:styleId="Heading20">
    <w:name w:val="Heading2"/>
    <w:basedOn w:val="Normal"/>
    <w:link w:val="Heading2Char0"/>
    <w:rsid w:val="002A6DD1"/>
    <w:pPr>
      <w:keepNext/>
      <w:spacing w:before="240"/>
      <w:ind w:left="576" w:hanging="576"/>
      <w:outlineLvl w:val="0"/>
    </w:pPr>
    <w:rPr>
      <w:rFonts w:eastAsia="Times New Roman"/>
      <w:b/>
      <w:caps/>
      <w:color w:val="D8667C" w:themeColor="text1" w:themeTint="80"/>
      <w:spacing w:val="20"/>
      <w:sz w:val="25"/>
    </w:rPr>
  </w:style>
  <w:style w:type="character" w:customStyle="1" w:styleId="Heading2Char0">
    <w:name w:val="Heading2 Char"/>
    <w:basedOn w:val="DefaultParagraphFont"/>
    <w:link w:val="Heading20"/>
    <w:rsid w:val="002A6DD1"/>
    <w:rPr>
      <w:rFonts w:eastAsia="Times New Roman" w:cstheme="majorBidi"/>
      <w:b/>
      <w:caps/>
      <w:color w:val="D8667C" w:themeColor="text1" w:themeTint="80"/>
      <w:spacing w:val="20"/>
      <w:sz w:val="25"/>
      <w:szCs w:val="28"/>
    </w:rPr>
  </w:style>
  <w:style w:type="paragraph" w:customStyle="1" w:styleId="Heading30">
    <w:name w:val="Heading3"/>
    <w:basedOn w:val="Heading20"/>
    <w:link w:val="Heading3Char0"/>
    <w:rsid w:val="002A6DD1"/>
  </w:style>
  <w:style w:type="character" w:customStyle="1" w:styleId="Heading3Char0">
    <w:name w:val="Heading3 Char"/>
    <w:basedOn w:val="Heading1Char"/>
    <w:link w:val="Heading30"/>
    <w:rsid w:val="002A6DD1"/>
    <w:rPr>
      <w:rFonts w:eastAsia="Times New Roman" w:cstheme="majorBidi"/>
      <w:b/>
      <w:bCs w:val="0"/>
      <w:caps/>
      <w:color w:val="D8667C" w:themeColor="text1" w:themeTint="80"/>
      <w:spacing w:val="20"/>
      <w:sz w:val="25"/>
      <w:szCs w:val="28"/>
    </w:rPr>
  </w:style>
  <w:style w:type="paragraph" w:customStyle="1" w:styleId="Heading40">
    <w:name w:val="Heading4"/>
    <w:basedOn w:val="Normal"/>
    <w:link w:val="Heading4Char0"/>
    <w:rsid w:val="002A6DD1"/>
    <w:rPr>
      <w:b/>
      <w:color w:val="1F497D" w:themeColor="text2"/>
    </w:rPr>
  </w:style>
  <w:style w:type="character" w:customStyle="1" w:styleId="Heading4Char0">
    <w:name w:val="Heading4 Char"/>
    <w:basedOn w:val="DefaultParagraphFont"/>
    <w:link w:val="Heading40"/>
    <w:locked/>
    <w:rsid w:val="002A6DD1"/>
    <w:rPr>
      <w:rFonts w:cstheme="majorBidi"/>
      <w:b/>
      <w:color w:val="1F497D" w:themeColor="text2"/>
      <w:szCs w:val="28"/>
    </w:rPr>
  </w:style>
  <w:style w:type="paragraph" w:styleId="Index1">
    <w:name w:val="index 1"/>
    <w:basedOn w:val="Normal"/>
    <w:next w:val="Normal"/>
    <w:autoRedefine/>
    <w:uiPriority w:val="99"/>
    <w:semiHidden/>
    <w:unhideWhenUsed/>
    <w:rsid w:val="00A83048"/>
    <w:pPr>
      <w:ind w:left="220" w:hanging="220"/>
    </w:pPr>
  </w:style>
  <w:style w:type="paragraph" w:styleId="Index2">
    <w:name w:val="index 2"/>
    <w:basedOn w:val="Normal"/>
    <w:next w:val="Normal"/>
    <w:autoRedefine/>
    <w:uiPriority w:val="99"/>
    <w:semiHidden/>
    <w:unhideWhenUsed/>
    <w:rsid w:val="00A83048"/>
    <w:pPr>
      <w:ind w:left="440" w:hanging="220"/>
    </w:pPr>
  </w:style>
  <w:style w:type="paragraph" w:styleId="Index3">
    <w:name w:val="index 3"/>
    <w:basedOn w:val="Normal"/>
    <w:next w:val="Normal"/>
    <w:autoRedefine/>
    <w:uiPriority w:val="99"/>
    <w:semiHidden/>
    <w:unhideWhenUsed/>
    <w:rsid w:val="00A83048"/>
    <w:pPr>
      <w:ind w:left="660" w:hanging="220"/>
    </w:pPr>
  </w:style>
  <w:style w:type="paragraph" w:styleId="Index4">
    <w:name w:val="index 4"/>
    <w:basedOn w:val="Normal"/>
    <w:next w:val="Normal"/>
    <w:autoRedefine/>
    <w:uiPriority w:val="99"/>
    <w:semiHidden/>
    <w:unhideWhenUsed/>
    <w:rsid w:val="00A83048"/>
    <w:pPr>
      <w:ind w:left="880" w:hanging="220"/>
    </w:pPr>
  </w:style>
  <w:style w:type="paragraph" w:styleId="Index5">
    <w:name w:val="index 5"/>
    <w:basedOn w:val="Normal"/>
    <w:next w:val="Normal"/>
    <w:autoRedefine/>
    <w:uiPriority w:val="99"/>
    <w:semiHidden/>
    <w:unhideWhenUsed/>
    <w:rsid w:val="00A83048"/>
    <w:pPr>
      <w:ind w:left="1100" w:hanging="220"/>
    </w:pPr>
  </w:style>
  <w:style w:type="paragraph" w:styleId="Index6">
    <w:name w:val="index 6"/>
    <w:basedOn w:val="Normal"/>
    <w:next w:val="Normal"/>
    <w:autoRedefine/>
    <w:uiPriority w:val="99"/>
    <w:semiHidden/>
    <w:unhideWhenUsed/>
    <w:rsid w:val="00A83048"/>
    <w:pPr>
      <w:ind w:left="1320" w:hanging="220"/>
    </w:pPr>
  </w:style>
  <w:style w:type="paragraph" w:styleId="Index7">
    <w:name w:val="index 7"/>
    <w:basedOn w:val="Normal"/>
    <w:next w:val="Normal"/>
    <w:autoRedefine/>
    <w:uiPriority w:val="99"/>
    <w:semiHidden/>
    <w:unhideWhenUsed/>
    <w:rsid w:val="00A83048"/>
    <w:pPr>
      <w:ind w:left="1540" w:hanging="220"/>
    </w:pPr>
  </w:style>
  <w:style w:type="paragraph" w:styleId="Index8">
    <w:name w:val="index 8"/>
    <w:basedOn w:val="Normal"/>
    <w:next w:val="Normal"/>
    <w:autoRedefine/>
    <w:uiPriority w:val="99"/>
    <w:semiHidden/>
    <w:unhideWhenUsed/>
    <w:rsid w:val="00A83048"/>
    <w:pPr>
      <w:ind w:left="1760" w:hanging="220"/>
    </w:pPr>
  </w:style>
  <w:style w:type="paragraph" w:styleId="Index9">
    <w:name w:val="index 9"/>
    <w:basedOn w:val="Normal"/>
    <w:next w:val="Normal"/>
    <w:autoRedefine/>
    <w:uiPriority w:val="99"/>
    <w:semiHidden/>
    <w:unhideWhenUsed/>
    <w:rsid w:val="00A83048"/>
    <w:pPr>
      <w:ind w:left="1980" w:hanging="220"/>
    </w:pPr>
  </w:style>
  <w:style w:type="paragraph" w:customStyle="1" w:styleId="Key">
    <w:name w:val="Key"/>
    <w:rsid w:val="002A6DD1"/>
    <w:pPr>
      <w:pageBreakBefore/>
      <w:widowControl w:val="0"/>
      <w:spacing w:before="3480" w:after="0" w:line="240" w:lineRule="auto"/>
    </w:pPr>
    <w:rPr>
      <w:rFonts w:eastAsiaTheme="majorEastAsia" w:cstheme="majorBidi"/>
      <w:b/>
      <w:bCs/>
      <w:caps/>
      <w:color w:val="1F497D" w:themeColor="text2"/>
      <w:sz w:val="24"/>
      <w:szCs w:val="28"/>
    </w:rPr>
  </w:style>
  <w:style w:type="table" w:customStyle="1" w:styleId="LightShading-Accent11">
    <w:name w:val="Light Shading - Accent 11"/>
    <w:basedOn w:val="TableNormal"/>
    <w:uiPriority w:val="60"/>
    <w:rsid w:val="002A6DD1"/>
    <w:pPr>
      <w:spacing w:after="0" w:line="240" w:lineRule="auto"/>
    </w:pPr>
    <w:rPr>
      <w:rFonts w:asciiTheme="minorHAnsi" w:hAnsiTheme="minorHAnsi" w:cstheme="majorBidi"/>
      <w:color w:val="4C131E" w:themeColor="accent1" w:themeShade="BF"/>
      <w:sz w:val="24"/>
      <w:szCs w:val="28"/>
    </w:rPr>
    <w:tblPr>
      <w:tblStyleRowBandSize w:val="1"/>
      <w:tblStyleColBandSize w:val="1"/>
      <w:tblBorders>
        <w:top w:val="single" w:sz="8" w:space="0" w:color="661A29" w:themeColor="accent1"/>
        <w:bottom w:val="single" w:sz="8" w:space="0" w:color="661A29" w:themeColor="accent1"/>
      </w:tblBorders>
    </w:tblPr>
    <w:tblStylePr w:type="firstRow">
      <w:pPr>
        <w:spacing w:before="0" w:after="0" w:line="240" w:lineRule="auto"/>
      </w:pPr>
      <w:rPr>
        <w:b/>
        <w:bCs/>
      </w:rPr>
      <w:tblPr/>
      <w:tcPr>
        <w:tcBorders>
          <w:top w:val="single" w:sz="8" w:space="0" w:color="661A29" w:themeColor="accent1"/>
          <w:left w:val="nil"/>
          <w:bottom w:val="single" w:sz="8" w:space="0" w:color="661A29" w:themeColor="accent1"/>
          <w:right w:val="nil"/>
          <w:insideH w:val="nil"/>
          <w:insideV w:val="nil"/>
        </w:tcBorders>
      </w:tcPr>
    </w:tblStylePr>
    <w:tblStylePr w:type="lastRow">
      <w:pPr>
        <w:spacing w:before="0" w:after="0" w:line="240" w:lineRule="auto"/>
      </w:pPr>
      <w:rPr>
        <w:b/>
        <w:bCs/>
      </w:rPr>
      <w:tblPr/>
      <w:tcPr>
        <w:tcBorders>
          <w:top w:val="single" w:sz="8" w:space="0" w:color="661A29" w:themeColor="accent1"/>
          <w:left w:val="nil"/>
          <w:bottom w:val="single" w:sz="8" w:space="0" w:color="661A2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B3BE" w:themeFill="accent1" w:themeFillTint="3F"/>
      </w:tcPr>
    </w:tblStylePr>
    <w:tblStylePr w:type="band1Horz">
      <w:tblPr/>
      <w:tcPr>
        <w:tcBorders>
          <w:left w:val="nil"/>
          <w:right w:val="nil"/>
          <w:insideH w:val="nil"/>
          <w:insideV w:val="nil"/>
        </w:tcBorders>
        <w:shd w:val="clear" w:color="auto" w:fill="EBB3BE" w:themeFill="accent1" w:themeFillTint="3F"/>
      </w:tcPr>
    </w:tblStylePr>
  </w:style>
  <w:style w:type="paragraph" w:styleId="List">
    <w:name w:val="List"/>
    <w:basedOn w:val="Normal"/>
    <w:uiPriority w:val="99"/>
    <w:semiHidden/>
    <w:unhideWhenUsed/>
    <w:rsid w:val="00A83048"/>
    <w:pPr>
      <w:ind w:left="360" w:hanging="360"/>
      <w:contextualSpacing/>
    </w:pPr>
  </w:style>
  <w:style w:type="paragraph" w:styleId="List2">
    <w:name w:val="List 2"/>
    <w:basedOn w:val="Normal"/>
    <w:uiPriority w:val="99"/>
    <w:semiHidden/>
    <w:unhideWhenUsed/>
    <w:rsid w:val="00A83048"/>
    <w:pPr>
      <w:ind w:left="720" w:hanging="360"/>
      <w:contextualSpacing/>
    </w:pPr>
  </w:style>
  <w:style w:type="paragraph" w:styleId="List3">
    <w:name w:val="List 3"/>
    <w:basedOn w:val="Normal"/>
    <w:uiPriority w:val="99"/>
    <w:semiHidden/>
    <w:unhideWhenUsed/>
    <w:rsid w:val="00A83048"/>
    <w:pPr>
      <w:ind w:left="1080" w:hanging="360"/>
      <w:contextualSpacing/>
    </w:pPr>
  </w:style>
  <w:style w:type="paragraph" w:styleId="List4">
    <w:name w:val="List 4"/>
    <w:basedOn w:val="Normal"/>
    <w:uiPriority w:val="99"/>
    <w:semiHidden/>
    <w:unhideWhenUsed/>
    <w:rsid w:val="00A83048"/>
    <w:pPr>
      <w:ind w:left="1440" w:hanging="360"/>
      <w:contextualSpacing/>
    </w:pPr>
  </w:style>
  <w:style w:type="paragraph" w:styleId="List5">
    <w:name w:val="List 5"/>
    <w:basedOn w:val="Normal"/>
    <w:uiPriority w:val="99"/>
    <w:semiHidden/>
    <w:unhideWhenUsed/>
    <w:rsid w:val="00A83048"/>
    <w:pPr>
      <w:ind w:left="1800" w:hanging="360"/>
      <w:contextualSpacing/>
    </w:pPr>
  </w:style>
  <w:style w:type="paragraph" w:styleId="ListBullet">
    <w:name w:val="List Bullet"/>
    <w:basedOn w:val="Normal"/>
    <w:rsid w:val="002A6DD1"/>
    <w:pPr>
      <w:tabs>
        <w:tab w:val="num" w:pos="360"/>
      </w:tabs>
      <w:ind w:left="360" w:hanging="360"/>
      <w:contextualSpacing/>
      <w:jc w:val="both"/>
    </w:pPr>
    <w:rPr>
      <w:rFonts w:eastAsia="Times New Roman"/>
      <w:szCs w:val="20"/>
    </w:rPr>
  </w:style>
  <w:style w:type="paragraph" w:styleId="ListBullet2">
    <w:name w:val="List Bullet 2"/>
    <w:basedOn w:val="Normal"/>
    <w:uiPriority w:val="99"/>
    <w:semiHidden/>
    <w:unhideWhenUsed/>
    <w:rsid w:val="00A83048"/>
    <w:pPr>
      <w:numPr>
        <w:numId w:val="15"/>
      </w:numPr>
      <w:contextualSpacing/>
    </w:pPr>
  </w:style>
  <w:style w:type="paragraph" w:styleId="ListBullet3">
    <w:name w:val="List Bullet 3"/>
    <w:basedOn w:val="Normal"/>
    <w:uiPriority w:val="99"/>
    <w:semiHidden/>
    <w:unhideWhenUsed/>
    <w:rsid w:val="00A83048"/>
    <w:pPr>
      <w:numPr>
        <w:numId w:val="16"/>
      </w:numPr>
      <w:contextualSpacing/>
    </w:pPr>
  </w:style>
  <w:style w:type="paragraph" w:styleId="ListBullet4">
    <w:name w:val="List Bullet 4"/>
    <w:basedOn w:val="Normal"/>
    <w:uiPriority w:val="99"/>
    <w:semiHidden/>
    <w:unhideWhenUsed/>
    <w:rsid w:val="00A83048"/>
    <w:pPr>
      <w:tabs>
        <w:tab w:val="num" w:pos="1440"/>
      </w:tabs>
      <w:ind w:left="1440" w:hanging="360"/>
      <w:contextualSpacing/>
    </w:pPr>
  </w:style>
  <w:style w:type="paragraph" w:styleId="ListBullet5">
    <w:name w:val="List Bullet 5"/>
    <w:basedOn w:val="Normal"/>
    <w:uiPriority w:val="99"/>
    <w:semiHidden/>
    <w:unhideWhenUsed/>
    <w:rsid w:val="00A83048"/>
    <w:pPr>
      <w:numPr>
        <w:numId w:val="18"/>
      </w:numPr>
      <w:contextualSpacing/>
    </w:pPr>
  </w:style>
  <w:style w:type="paragraph" w:styleId="ListContinue">
    <w:name w:val="List Continue"/>
    <w:basedOn w:val="Normal"/>
    <w:uiPriority w:val="99"/>
    <w:semiHidden/>
    <w:unhideWhenUsed/>
    <w:rsid w:val="00A83048"/>
    <w:pPr>
      <w:ind w:left="360"/>
      <w:contextualSpacing/>
    </w:pPr>
  </w:style>
  <w:style w:type="paragraph" w:styleId="ListContinue2">
    <w:name w:val="List Continue 2"/>
    <w:basedOn w:val="Normal"/>
    <w:uiPriority w:val="99"/>
    <w:semiHidden/>
    <w:unhideWhenUsed/>
    <w:rsid w:val="00A83048"/>
    <w:pPr>
      <w:ind w:left="720"/>
      <w:contextualSpacing/>
    </w:pPr>
  </w:style>
  <w:style w:type="paragraph" w:styleId="ListContinue3">
    <w:name w:val="List Continue 3"/>
    <w:basedOn w:val="Normal"/>
    <w:uiPriority w:val="99"/>
    <w:semiHidden/>
    <w:unhideWhenUsed/>
    <w:rsid w:val="00A83048"/>
    <w:pPr>
      <w:ind w:left="1080"/>
      <w:contextualSpacing/>
    </w:pPr>
  </w:style>
  <w:style w:type="paragraph" w:styleId="ListContinue4">
    <w:name w:val="List Continue 4"/>
    <w:basedOn w:val="Normal"/>
    <w:uiPriority w:val="99"/>
    <w:semiHidden/>
    <w:unhideWhenUsed/>
    <w:rsid w:val="00A83048"/>
    <w:pPr>
      <w:ind w:left="1440"/>
      <w:contextualSpacing/>
    </w:pPr>
  </w:style>
  <w:style w:type="paragraph" w:styleId="ListContinue5">
    <w:name w:val="List Continue 5"/>
    <w:basedOn w:val="Normal"/>
    <w:uiPriority w:val="99"/>
    <w:semiHidden/>
    <w:unhideWhenUsed/>
    <w:rsid w:val="00A83048"/>
    <w:pPr>
      <w:ind w:left="1800"/>
      <w:contextualSpacing/>
    </w:pPr>
  </w:style>
  <w:style w:type="paragraph" w:styleId="ListNumber">
    <w:name w:val="List Number"/>
    <w:basedOn w:val="Normal"/>
    <w:uiPriority w:val="99"/>
    <w:semiHidden/>
    <w:unhideWhenUsed/>
    <w:rsid w:val="00A83048"/>
    <w:pPr>
      <w:numPr>
        <w:numId w:val="19"/>
      </w:numPr>
      <w:contextualSpacing/>
    </w:pPr>
  </w:style>
  <w:style w:type="paragraph" w:styleId="ListNumber2">
    <w:name w:val="List Number 2"/>
    <w:basedOn w:val="Normal"/>
    <w:uiPriority w:val="99"/>
    <w:semiHidden/>
    <w:unhideWhenUsed/>
    <w:rsid w:val="00A83048"/>
    <w:pPr>
      <w:numPr>
        <w:numId w:val="20"/>
      </w:numPr>
      <w:contextualSpacing/>
    </w:pPr>
  </w:style>
  <w:style w:type="paragraph" w:styleId="ListNumber3">
    <w:name w:val="List Number 3"/>
    <w:basedOn w:val="Normal"/>
    <w:uiPriority w:val="99"/>
    <w:semiHidden/>
    <w:unhideWhenUsed/>
    <w:rsid w:val="00A83048"/>
    <w:pPr>
      <w:numPr>
        <w:numId w:val="21"/>
      </w:numPr>
      <w:contextualSpacing/>
    </w:pPr>
  </w:style>
  <w:style w:type="paragraph" w:styleId="ListNumber4">
    <w:name w:val="List Number 4"/>
    <w:basedOn w:val="Normal"/>
    <w:uiPriority w:val="99"/>
    <w:semiHidden/>
    <w:unhideWhenUsed/>
    <w:rsid w:val="00A83048"/>
    <w:pPr>
      <w:numPr>
        <w:numId w:val="22"/>
      </w:numPr>
      <w:contextualSpacing/>
    </w:pPr>
  </w:style>
  <w:style w:type="paragraph" w:styleId="ListNumber5">
    <w:name w:val="List Number 5"/>
    <w:basedOn w:val="Normal"/>
    <w:uiPriority w:val="99"/>
    <w:semiHidden/>
    <w:unhideWhenUsed/>
    <w:rsid w:val="00A83048"/>
    <w:pPr>
      <w:numPr>
        <w:numId w:val="23"/>
      </w:numPr>
      <w:contextualSpacing/>
    </w:pPr>
  </w:style>
  <w:style w:type="paragraph" w:styleId="ListParagraph">
    <w:name w:val="List Paragraph"/>
    <w:basedOn w:val="Normal"/>
    <w:uiPriority w:val="34"/>
    <w:qFormat/>
    <w:rsid w:val="002A6DD1"/>
    <w:pPr>
      <w:ind w:left="1440" w:hanging="360"/>
      <w:jc w:val="both"/>
    </w:pPr>
    <w:rPr>
      <w:rFonts w:eastAsia="Times New Roman"/>
    </w:rPr>
  </w:style>
  <w:style w:type="paragraph" w:styleId="MacroText">
    <w:name w:val="macro"/>
    <w:link w:val="MacroTextChar"/>
    <w:uiPriority w:val="99"/>
    <w:semiHidden/>
    <w:unhideWhenUsed/>
    <w:rsid w:val="002A6DD1"/>
    <w:pPr>
      <w:tabs>
        <w:tab w:val="left" w:pos="480"/>
        <w:tab w:val="left" w:pos="960"/>
        <w:tab w:val="left" w:pos="1440"/>
        <w:tab w:val="left" w:pos="1920"/>
        <w:tab w:val="left" w:pos="2400"/>
        <w:tab w:val="left" w:pos="2880"/>
        <w:tab w:val="left" w:pos="3360"/>
        <w:tab w:val="left" w:pos="3840"/>
        <w:tab w:val="left" w:pos="4320"/>
      </w:tabs>
      <w:spacing w:before="120" w:after="0" w:line="240" w:lineRule="auto"/>
    </w:pPr>
    <w:rPr>
      <w:rFonts w:ascii="Consolas" w:hAnsi="Consolas" w:cs="Consolas"/>
      <w:sz w:val="24"/>
      <w:szCs w:val="28"/>
    </w:rPr>
  </w:style>
  <w:style w:type="character" w:customStyle="1" w:styleId="MacroTextChar">
    <w:name w:val="Macro Text Char"/>
    <w:basedOn w:val="DefaultParagraphFont"/>
    <w:link w:val="MacroText"/>
    <w:uiPriority w:val="99"/>
    <w:semiHidden/>
    <w:rsid w:val="002A6DD1"/>
    <w:rPr>
      <w:rFonts w:ascii="Consolas" w:hAnsi="Consolas" w:cs="Consolas"/>
      <w:sz w:val="24"/>
      <w:szCs w:val="28"/>
    </w:rPr>
  </w:style>
  <w:style w:type="table" w:styleId="MediumList2-Accent1">
    <w:name w:val="Medium List 2 Accent 1"/>
    <w:basedOn w:val="TableNormal"/>
    <w:uiPriority w:val="66"/>
    <w:rsid w:val="002A6DD1"/>
    <w:pPr>
      <w:spacing w:after="0" w:line="240" w:lineRule="auto"/>
    </w:pPr>
    <w:rPr>
      <w:rFonts w:asciiTheme="majorHAnsi" w:eastAsiaTheme="majorEastAsia" w:hAnsiTheme="majorHAnsi" w:cstheme="majorBidi"/>
      <w:color w:val="661A29" w:themeColor="text1"/>
      <w:sz w:val="24"/>
      <w:szCs w:val="28"/>
    </w:rPr>
    <w:tblPr>
      <w:tblStyleRowBandSize w:val="1"/>
      <w:tblStyleColBandSize w:val="1"/>
      <w:tblBorders>
        <w:top w:val="single" w:sz="8" w:space="0" w:color="661A29" w:themeColor="accent1"/>
        <w:left w:val="single" w:sz="8" w:space="0" w:color="661A29" w:themeColor="accent1"/>
        <w:bottom w:val="single" w:sz="8" w:space="0" w:color="661A29" w:themeColor="accent1"/>
        <w:right w:val="single" w:sz="8" w:space="0" w:color="661A29" w:themeColor="accent1"/>
      </w:tblBorders>
    </w:tblPr>
    <w:tblStylePr w:type="firstRow">
      <w:rPr>
        <w:sz w:val="24"/>
        <w:szCs w:val="24"/>
      </w:rPr>
      <w:tblPr/>
      <w:tcPr>
        <w:tcBorders>
          <w:top w:val="nil"/>
          <w:left w:val="nil"/>
          <w:bottom w:val="single" w:sz="24" w:space="0" w:color="661A29" w:themeColor="accent1"/>
          <w:right w:val="nil"/>
          <w:insideH w:val="nil"/>
          <w:insideV w:val="nil"/>
        </w:tcBorders>
        <w:shd w:val="clear" w:color="auto" w:fill="FFFFFF" w:themeFill="background1"/>
      </w:tcPr>
    </w:tblStylePr>
    <w:tblStylePr w:type="lastRow">
      <w:tblPr/>
      <w:tcPr>
        <w:tcBorders>
          <w:top w:val="single" w:sz="8" w:space="0" w:color="661A2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1A29" w:themeColor="accent1"/>
          <w:insideH w:val="nil"/>
          <w:insideV w:val="nil"/>
        </w:tcBorders>
        <w:shd w:val="clear" w:color="auto" w:fill="FFFFFF" w:themeFill="background1"/>
      </w:tcPr>
    </w:tblStylePr>
    <w:tblStylePr w:type="lastCol">
      <w:tblPr/>
      <w:tcPr>
        <w:tcBorders>
          <w:top w:val="nil"/>
          <w:left w:val="single" w:sz="8" w:space="0" w:color="661A2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B3BE" w:themeFill="accent1" w:themeFillTint="3F"/>
      </w:tcPr>
    </w:tblStylePr>
    <w:tblStylePr w:type="band1Horz">
      <w:tblPr/>
      <w:tcPr>
        <w:tcBorders>
          <w:top w:val="nil"/>
          <w:bottom w:val="nil"/>
          <w:insideH w:val="nil"/>
          <w:insideV w:val="nil"/>
        </w:tcBorders>
        <w:shd w:val="clear" w:color="auto" w:fill="EBB3B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2A6DD1"/>
    <w:pPr>
      <w:spacing w:after="0" w:line="240" w:lineRule="auto"/>
    </w:pPr>
    <w:rPr>
      <w:rFonts w:ascii="CG Times" w:eastAsia="Times New Roman" w:hAnsi="CG Times" w:cstheme="majorBidi"/>
      <w:sz w:val="24"/>
      <w:szCs w:val="28"/>
    </w:rPr>
    <w:tblPr>
      <w:tblStyleRowBandSize w:val="1"/>
      <w:tblStyleColBandSize w:val="1"/>
      <w:tblBorders>
        <w:top w:val="single" w:sz="8" w:space="0" w:color="B22D47" w:themeColor="accent1" w:themeTint="BF"/>
        <w:left w:val="single" w:sz="8" w:space="0" w:color="B22D47" w:themeColor="accent1" w:themeTint="BF"/>
        <w:bottom w:val="single" w:sz="8" w:space="0" w:color="B22D47" w:themeColor="accent1" w:themeTint="BF"/>
        <w:right w:val="single" w:sz="8" w:space="0" w:color="B22D47" w:themeColor="accent1" w:themeTint="BF"/>
        <w:insideH w:val="single" w:sz="8" w:space="0" w:color="B22D47" w:themeColor="accent1" w:themeTint="BF"/>
      </w:tblBorders>
    </w:tblPr>
    <w:tblStylePr w:type="firstRow">
      <w:pPr>
        <w:spacing w:before="0" w:after="0" w:line="240" w:lineRule="auto"/>
      </w:pPr>
      <w:rPr>
        <w:b/>
        <w:bCs/>
        <w:color w:val="FFFFFF" w:themeColor="background1"/>
      </w:rPr>
      <w:tblPr/>
      <w:tcPr>
        <w:tcBorders>
          <w:top w:val="single" w:sz="8" w:space="0" w:color="B22D47" w:themeColor="accent1" w:themeTint="BF"/>
          <w:left w:val="single" w:sz="8" w:space="0" w:color="B22D47" w:themeColor="accent1" w:themeTint="BF"/>
          <w:bottom w:val="single" w:sz="8" w:space="0" w:color="B22D47" w:themeColor="accent1" w:themeTint="BF"/>
          <w:right w:val="single" w:sz="8" w:space="0" w:color="B22D47" w:themeColor="accent1" w:themeTint="BF"/>
          <w:insideH w:val="nil"/>
          <w:insideV w:val="nil"/>
        </w:tcBorders>
        <w:shd w:val="clear" w:color="auto" w:fill="661A29" w:themeFill="accent1"/>
      </w:tcPr>
    </w:tblStylePr>
    <w:tblStylePr w:type="lastRow">
      <w:pPr>
        <w:spacing w:before="0" w:after="0" w:line="240" w:lineRule="auto"/>
      </w:pPr>
      <w:rPr>
        <w:b/>
        <w:bCs/>
      </w:rPr>
      <w:tblPr/>
      <w:tcPr>
        <w:tcBorders>
          <w:top w:val="double" w:sz="6" w:space="0" w:color="B22D47" w:themeColor="accent1" w:themeTint="BF"/>
          <w:left w:val="single" w:sz="8" w:space="0" w:color="B22D47" w:themeColor="accent1" w:themeTint="BF"/>
          <w:bottom w:val="single" w:sz="8" w:space="0" w:color="B22D47" w:themeColor="accent1" w:themeTint="BF"/>
          <w:right w:val="single" w:sz="8" w:space="0" w:color="B22D47"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B3BE" w:themeFill="accent1" w:themeFillTint="3F"/>
      </w:tcPr>
    </w:tblStylePr>
    <w:tblStylePr w:type="band1Horz">
      <w:tblPr/>
      <w:tcPr>
        <w:tcBorders>
          <w:insideH w:val="nil"/>
          <w:insideV w:val="nil"/>
        </w:tcBorders>
        <w:shd w:val="clear" w:color="auto" w:fill="EBB3BE" w:themeFill="accent1"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2A6DD1"/>
    <w:pPr>
      <w:spacing w:after="0" w:line="240" w:lineRule="auto"/>
    </w:pPr>
    <w:rPr>
      <w:rFonts w:ascii="CG Times" w:eastAsia="Times New Roman" w:hAnsi="CG Times" w:cstheme="majorBidi"/>
      <w:sz w:val="24"/>
      <w:szCs w:val="28"/>
    </w:rPr>
  </w:style>
  <w:style w:type="character" w:customStyle="1" w:styleId="NoSpacingChar">
    <w:name w:val="No Spacing Char"/>
    <w:basedOn w:val="DefaultParagraphFont"/>
    <w:link w:val="NoSpacing"/>
    <w:uiPriority w:val="1"/>
    <w:rsid w:val="002A6DD1"/>
    <w:rPr>
      <w:rFonts w:ascii="CG Times" w:eastAsia="Times New Roman" w:hAnsi="CG Times" w:cstheme="majorBidi"/>
      <w:sz w:val="24"/>
      <w:szCs w:val="28"/>
    </w:rPr>
  </w:style>
  <w:style w:type="character" w:styleId="PageNumber">
    <w:name w:val="page number"/>
    <w:basedOn w:val="DefaultParagraphFont"/>
    <w:uiPriority w:val="99"/>
    <w:rsid w:val="002A6DD1"/>
  </w:style>
  <w:style w:type="character" w:styleId="PlaceholderText">
    <w:name w:val="Placeholder Text"/>
    <w:basedOn w:val="DefaultParagraphFont"/>
    <w:uiPriority w:val="99"/>
    <w:semiHidden/>
    <w:rsid w:val="00A83048"/>
    <w:rPr>
      <w:color w:val="808080"/>
    </w:rPr>
  </w:style>
  <w:style w:type="paragraph" w:styleId="PlainText">
    <w:name w:val="Plain Text"/>
    <w:basedOn w:val="Normal"/>
    <w:link w:val="PlainTextChar"/>
    <w:uiPriority w:val="99"/>
    <w:semiHidden/>
    <w:unhideWhenUsed/>
    <w:rsid w:val="002A6DD1"/>
    <w:rPr>
      <w:rFonts w:ascii="Consolas" w:hAnsi="Consolas" w:cs="Consolas"/>
      <w:sz w:val="21"/>
      <w:szCs w:val="21"/>
    </w:rPr>
  </w:style>
  <w:style w:type="character" w:customStyle="1" w:styleId="PlainTextChar">
    <w:name w:val="Plain Text Char"/>
    <w:basedOn w:val="DefaultParagraphFont"/>
    <w:link w:val="PlainText"/>
    <w:uiPriority w:val="99"/>
    <w:semiHidden/>
    <w:rsid w:val="002A6DD1"/>
    <w:rPr>
      <w:rFonts w:ascii="Consolas" w:hAnsi="Consolas" w:cs="Consolas"/>
      <w:sz w:val="21"/>
      <w:szCs w:val="21"/>
    </w:rPr>
  </w:style>
  <w:style w:type="numbering" w:customStyle="1" w:styleId="Style1">
    <w:name w:val="Style1"/>
    <w:uiPriority w:val="99"/>
    <w:rsid w:val="002A6DD1"/>
    <w:pPr>
      <w:numPr>
        <w:numId w:val="43"/>
      </w:numPr>
    </w:pPr>
  </w:style>
  <w:style w:type="paragraph" w:customStyle="1" w:styleId="SubHeading1">
    <w:name w:val="Sub Heading 1"/>
    <w:basedOn w:val="Normal"/>
    <w:link w:val="SubHeading1Char"/>
    <w:rsid w:val="002A6DD1"/>
    <w:pPr>
      <w:jc w:val="both"/>
    </w:pPr>
    <w:rPr>
      <w:b/>
      <w:color w:val="661A29" w:themeColor="accent1"/>
    </w:rPr>
  </w:style>
  <w:style w:type="character" w:customStyle="1" w:styleId="SubHeading1Char">
    <w:name w:val="Sub Heading 1 Char"/>
    <w:basedOn w:val="DefaultParagraphFont"/>
    <w:link w:val="SubHeading1"/>
    <w:rsid w:val="002A6DD1"/>
    <w:rPr>
      <w:rFonts w:cstheme="majorBidi"/>
      <w:b/>
      <w:color w:val="661A29" w:themeColor="accent1"/>
      <w:szCs w:val="28"/>
    </w:rPr>
  </w:style>
  <w:style w:type="paragraph" w:customStyle="1" w:styleId="SubHeading2">
    <w:name w:val="Sub Heading 2"/>
    <w:basedOn w:val="Normal"/>
    <w:link w:val="SubHeading2Char"/>
    <w:rsid w:val="002A6DD1"/>
    <w:rPr>
      <w:caps/>
    </w:rPr>
  </w:style>
  <w:style w:type="character" w:customStyle="1" w:styleId="SubHeading2Char">
    <w:name w:val="Sub Heading 2 Char"/>
    <w:basedOn w:val="DefaultParagraphFont"/>
    <w:link w:val="SubHeading2"/>
    <w:rsid w:val="002A6DD1"/>
    <w:rPr>
      <w:rFonts w:cstheme="majorBidi"/>
      <w:caps/>
      <w:szCs w:val="28"/>
    </w:rPr>
  </w:style>
  <w:style w:type="paragraph" w:customStyle="1" w:styleId="Subheading10">
    <w:name w:val="Subheading1"/>
    <w:basedOn w:val="Normal"/>
    <w:link w:val="Subheading1Char0"/>
    <w:rsid w:val="002A6DD1"/>
    <w:pPr>
      <w:jc w:val="both"/>
    </w:pPr>
    <w:rPr>
      <w:rFonts w:eastAsia="Times New Roman"/>
      <w:color w:val="661A29" w:themeColor="text1"/>
      <w:szCs w:val="20"/>
      <w:u w:val="single"/>
    </w:rPr>
  </w:style>
  <w:style w:type="character" w:customStyle="1" w:styleId="Subheading1Char0">
    <w:name w:val="Subheading1 Char"/>
    <w:basedOn w:val="DefaultParagraphFont"/>
    <w:link w:val="Subheading10"/>
    <w:rsid w:val="002A6DD1"/>
    <w:rPr>
      <w:rFonts w:eastAsia="Times New Roman" w:cstheme="majorBidi"/>
      <w:color w:val="661A29" w:themeColor="text1"/>
      <w:szCs w:val="20"/>
      <w:u w:val="single"/>
    </w:rPr>
  </w:style>
  <w:style w:type="paragraph" w:customStyle="1" w:styleId="Subheading20">
    <w:name w:val="Subheading2"/>
    <w:basedOn w:val="Normal"/>
    <w:link w:val="Subheading2Char0"/>
    <w:rsid w:val="002A6DD1"/>
    <w:pPr>
      <w:spacing w:after="40"/>
      <w:jc w:val="both"/>
    </w:pPr>
    <w:rPr>
      <w:rFonts w:eastAsia="Times New Roman"/>
      <w:b/>
      <w:i/>
      <w:color w:val="2A4A70"/>
      <w:szCs w:val="20"/>
    </w:rPr>
  </w:style>
  <w:style w:type="character" w:customStyle="1" w:styleId="Subheading2Char0">
    <w:name w:val="Subheading2 Char"/>
    <w:basedOn w:val="DefaultParagraphFont"/>
    <w:link w:val="Subheading20"/>
    <w:rsid w:val="002A6DD1"/>
    <w:rPr>
      <w:rFonts w:eastAsia="Times New Roman" w:cstheme="majorBidi"/>
      <w:b/>
      <w:i/>
      <w:color w:val="2A4A70"/>
      <w:szCs w:val="20"/>
    </w:rPr>
  </w:style>
  <w:style w:type="paragraph" w:styleId="Subtitle">
    <w:name w:val="Subtitle"/>
    <w:basedOn w:val="Normal"/>
    <w:next w:val="Normal"/>
    <w:link w:val="SubtitleChar"/>
    <w:qFormat/>
    <w:rsid w:val="002A6DD1"/>
    <w:pPr>
      <w:numPr>
        <w:ilvl w:val="1"/>
      </w:numPr>
    </w:pPr>
    <w:rPr>
      <w:rFonts w:eastAsiaTheme="majorEastAsia"/>
      <w:i/>
      <w:iCs/>
      <w:color w:val="661A29" w:themeColor="accent1"/>
      <w:spacing w:val="15"/>
    </w:rPr>
  </w:style>
  <w:style w:type="character" w:customStyle="1" w:styleId="SubtitleChar">
    <w:name w:val="Subtitle Char"/>
    <w:basedOn w:val="DefaultParagraphFont"/>
    <w:link w:val="Subtitle"/>
    <w:rsid w:val="002A6DD1"/>
    <w:rPr>
      <w:rFonts w:eastAsiaTheme="majorEastAsia" w:cstheme="majorBidi"/>
      <w:i/>
      <w:iCs/>
      <w:color w:val="661A29" w:themeColor="accent1"/>
      <w:spacing w:val="15"/>
      <w:szCs w:val="28"/>
    </w:rPr>
  </w:style>
  <w:style w:type="table" w:customStyle="1" w:styleId="TableGrid1">
    <w:name w:val="Table Grid1"/>
    <w:basedOn w:val="TableNormal"/>
    <w:next w:val="TableGrid"/>
    <w:uiPriority w:val="59"/>
    <w:rsid w:val="002A6DD1"/>
    <w:pPr>
      <w:spacing w:after="0" w:line="240" w:lineRule="auto"/>
    </w:pPr>
    <w:rPr>
      <w:rFonts w:ascii="CG Times" w:eastAsia="Times New Roman" w:hAnsi="CG Times" w:cstheme="majorBidi"/>
      <w:sz w:val="24"/>
      <w:szCs w:val="28"/>
    </w:rPr>
    <w:tblPr>
      <w:tblBorders>
        <w:top w:val="single" w:sz="4" w:space="0" w:color="661A29" w:themeColor="text1"/>
        <w:left w:val="single" w:sz="4" w:space="0" w:color="661A29" w:themeColor="text1"/>
        <w:bottom w:val="single" w:sz="4" w:space="0" w:color="661A29" w:themeColor="text1"/>
        <w:right w:val="single" w:sz="4" w:space="0" w:color="661A29" w:themeColor="text1"/>
        <w:insideH w:val="single" w:sz="4" w:space="0" w:color="661A29" w:themeColor="text1"/>
        <w:insideV w:val="single" w:sz="4" w:space="0" w:color="661A29" w:themeColor="text1"/>
      </w:tblBorders>
    </w:tblPr>
  </w:style>
  <w:style w:type="table" w:customStyle="1" w:styleId="TableGrid2">
    <w:name w:val="Table Grid2"/>
    <w:basedOn w:val="TableNormal"/>
    <w:next w:val="TableGrid"/>
    <w:uiPriority w:val="59"/>
    <w:rsid w:val="002A6DD1"/>
    <w:pPr>
      <w:spacing w:after="0" w:line="240" w:lineRule="auto"/>
    </w:pPr>
    <w:rPr>
      <w:rFonts w:asciiTheme="minorHAnsi" w:hAnsiTheme="minorHAnsi" w:cstheme="majorBidi"/>
      <w:sz w:val="24"/>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2A6DD1"/>
    <w:pPr>
      <w:spacing w:after="0" w:line="240" w:lineRule="auto"/>
    </w:pPr>
    <w:rPr>
      <w:rFonts w:asciiTheme="minorHAnsi" w:hAnsiTheme="minorHAnsi" w:cstheme="majorBidi"/>
      <w:sz w:val="24"/>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2A6DD1"/>
    <w:pPr>
      <w:spacing w:after="0" w:line="240" w:lineRule="auto"/>
    </w:pPr>
    <w:rPr>
      <w:rFonts w:asciiTheme="minorHAnsi" w:hAnsiTheme="minorHAnsi" w:cstheme="majorBidi"/>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Normal"/>
    <w:rsid w:val="002A6DD1"/>
    <w:rPr>
      <w:caps/>
    </w:rPr>
  </w:style>
  <w:style w:type="paragraph" w:customStyle="1" w:styleId="Style3">
    <w:name w:val="Style3"/>
    <w:rsid w:val="002A6DD1"/>
    <w:rPr>
      <w:rFonts w:eastAsiaTheme="majorEastAsia" w:cstheme="majorBidi"/>
      <w:b/>
      <w:bCs/>
      <w:caps/>
      <w:sz w:val="24"/>
      <w:szCs w:val="28"/>
    </w:rPr>
  </w:style>
  <w:style w:type="paragraph" w:customStyle="1" w:styleId="WhiteFont">
    <w:name w:val="WhiteFont"/>
    <w:basedOn w:val="ULRPreparedBy"/>
    <w:rsid w:val="002A6DD1"/>
    <w:pPr>
      <w:framePr w:hSpace="187" w:wrap="around" w:vAnchor="page" w:hAnchor="margin" w:y="12140"/>
    </w:pPr>
    <w:rPr>
      <w:color w:val="FFFFFF" w:themeColor="background1"/>
    </w:rPr>
  </w:style>
  <w:style w:type="paragraph" w:customStyle="1" w:styleId="White">
    <w:name w:val="White"/>
    <w:basedOn w:val="ULRPreparedBy"/>
    <w:rsid w:val="002A6DD1"/>
    <w:pPr>
      <w:framePr w:hSpace="187" w:wrap="around" w:vAnchor="page" w:hAnchor="margin" w:y="12140"/>
    </w:pPr>
    <w:rPr>
      <w:caps/>
      <w:color w:val="FFFFFF" w:themeColor="background1"/>
    </w:rPr>
  </w:style>
  <w:style w:type="paragraph" w:customStyle="1" w:styleId="TableFootnote">
    <w:name w:val="Table Footnote"/>
    <w:rsid w:val="002A6DD1"/>
    <w:pPr>
      <w:spacing w:after="0" w:line="240" w:lineRule="auto"/>
      <w:ind w:left="1440"/>
      <w:jc w:val="both"/>
    </w:pPr>
    <w:rPr>
      <w:rFonts w:asciiTheme="minorHAnsi" w:hAnsiTheme="minorHAnsi" w:cstheme="minorHAnsi"/>
      <w:sz w:val="16"/>
      <w:szCs w:val="16"/>
    </w:rPr>
  </w:style>
  <w:style w:type="character" w:styleId="UnresolvedMention">
    <w:name w:val="Unresolved Mention"/>
    <w:basedOn w:val="DefaultParagraphFont"/>
    <w:uiPriority w:val="99"/>
    <w:semiHidden/>
    <w:unhideWhenUsed/>
    <w:rsid w:val="00130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48966">
      <w:bodyDiv w:val="1"/>
      <w:marLeft w:val="0"/>
      <w:marRight w:val="0"/>
      <w:marTop w:val="0"/>
      <w:marBottom w:val="0"/>
      <w:divBdr>
        <w:top w:val="none" w:sz="0" w:space="0" w:color="auto"/>
        <w:left w:val="none" w:sz="0" w:space="0" w:color="auto"/>
        <w:bottom w:val="none" w:sz="0" w:space="0" w:color="auto"/>
        <w:right w:val="none" w:sz="0" w:space="0" w:color="auto"/>
      </w:divBdr>
    </w:div>
    <w:div w:id="189414549">
      <w:bodyDiv w:val="1"/>
      <w:marLeft w:val="0"/>
      <w:marRight w:val="0"/>
      <w:marTop w:val="0"/>
      <w:marBottom w:val="0"/>
      <w:divBdr>
        <w:top w:val="none" w:sz="0" w:space="0" w:color="auto"/>
        <w:left w:val="none" w:sz="0" w:space="0" w:color="auto"/>
        <w:bottom w:val="none" w:sz="0" w:space="0" w:color="auto"/>
        <w:right w:val="none" w:sz="0" w:space="0" w:color="auto"/>
      </w:divBdr>
    </w:div>
    <w:div w:id="499009643">
      <w:bodyDiv w:val="1"/>
      <w:marLeft w:val="0"/>
      <w:marRight w:val="0"/>
      <w:marTop w:val="0"/>
      <w:marBottom w:val="0"/>
      <w:divBdr>
        <w:top w:val="none" w:sz="0" w:space="0" w:color="auto"/>
        <w:left w:val="none" w:sz="0" w:space="0" w:color="auto"/>
        <w:bottom w:val="none" w:sz="0" w:space="0" w:color="auto"/>
        <w:right w:val="none" w:sz="0" w:space="0" w:color="auto"/>
      </w:divBdr>
    </w:div>
    <w:div w:id="598683843">
      <w:bodyDiv w:val="1"/>
      <w:marLeft w:val="0"/>
      <w:marRight w:val="0"/>
      <w:marTop w:val="0"/>
      <w:marBottom w:val="0"/>
      <w:divBdr>
        <w:top w:val="none" w:sz="0" w:space="0" w:color="auto"/>
        <w:left w:val="none" w:sz="0" w:space="0" w:color="auto"/>
        <w:bottom w:val="none" w:sz="0" w:space="0" w:color="auto"/>
        <w:right w:val="none" w:sz="0" w:space="0" w:color="auto"/>
      </w:divBdr>
    </w:div>
    <w:div w:id="676923428">
      <w:bodyDiv w:val="1"/>
      <w:marLeft w:val="0"/>
      <w:marRight w:val="0"/>
      <w:marTop w:val="0"/>
      <w:marBottom w:val="0"/>
      <w:divBdr>
        <w:top w:val="none" w:sz="0" w:space="0" w:color="auto"/>
        <w:left w:val="none" w:sz="0" w:space="0" w:color="auto"/>
        <w:bottom w:val="none" w:sz="0" w:space="0" w:color="auto"/>
        <w:right w:val="none" w:sz="0" w:space="0" w:color="auto"/>
      </w:divBdr>
    </w:div>
    <w:div w:id="750279464">
      <w:bodyDiv w:val="1"/>
      <w:marLeft w:val="0"/>
      <w:marRight w:val="0"/>
      <w:marTop w:val="0"/>
      <w:marBottom w:val="0"/>
      <w:divBdr>
        <w:top w:val="none" w:sz="0" w:space="0" w:color="auto"/>
        <w:left w:val="none" w:sz="0" w:space="0" w:color="auto"/>
        <w:bottom w:val="none" w:sz="0" w:space="0" w:color="auto"/>
        <w:right w:val="none" w:sz="0" w:space="0" w:color="auto"/>
      </w:divBdr>
    </w:div>
    <w:div w:id="841089888">
      <w:bodyDiv w:val="1"/>
      <w:marLeft w:val="0"/>
      <w:marRight w:val="0"/>
      <w:marTop w:val="0"/>
      <w:marBottom w:val="0"/>
      <w:divBdr>
        <w:top w:val="none" w:sz="0" w:space="0" w:color="auto"/>
        <w:left w:val="none" w:sz="0" w:space="0" w:color="auto"/>
        <w:bottom w:val="none" w:sz="0" w:space="0" w:color="auto"/>
        <w:right w:val="none" w:sz="0" w:space="0" w:color="auto"/>
      </w:divBdr>
    </w:div>
    <w:div w:id="858813546">
      <w:bodyDiv w:val="1"/>
      <w:marLeft w:val="0"/>
      <w:marRight w:val="0"/>
      <w:marTop w:val="0"/>
      <w:marBottom w:val="0"/>
      <w:divBdr>
        <w:top w:val="none" w:sz="0" w:space="0" w:color="auto"/>
        <w:left w:val="none" w:sz="0" w:space="0" w:color="auto"/>
        <w:bottom w:val="none" w:sz="0" w:space="0" w:color="auto"/>
        <w:right w:val="none" w:sz="0" w:space="0" w:color="auto"/>
      </w:divBdr>
    </w:div>
    <w:div w:id="977999622">
      <w:bodyDiv w:val="1"/>
      <w:marLeft w:val="0"/>
      <w:marRight w:val="0"/>
      <w:marTop w:val="0"/>
      <w:marBottom w:val="0"/>
      <w:divBdr>
        <w:top w:val="none" w:sz="0" w:space="0" w:color="auto"/>
        <w:left w:val="none" w:sz="0" w:space="0" w:color="auto"/>
        <w:bottom w:val="none" w:sz="0" w:space="0" w:color="auto"/>
        <w:right w:val="none" w:sz="0" w:space="0" w:color="auto"/>
      </w:divBdr>
    </w:div>
    <w:div w:id="1014264818">
      <w:bodyDiv w:val="1"/>
      <w:marLeft w:val="0"/>
      <w:marRight w:val="0"/>
      <w:marTop w:val="0"/>
      <w:marBottom w:val="0"/>
      <w:divBdr>
        <w:top w:val="none" w:sz="0" w:space="0" w:color="auto"/>
        <w:left w:val="none" w:sz="0" w:space="0" w:color="auto"/>
        <w:bottom w:val="none" w:sz="0" w:space="0" w:color="auto"/>
        <w:right w:val="none" w:sz="0" w:space="0" w:color="auto"/>
      </w:divBdr>
    </w:div>
    <w:div w:id="1035236869">
      <w:bodyDiv w:val="1"/>
      <w:marLeft w:val="0"/>
      <w:marRight w:val="0"/>
      <w:marTop w:val="0"/>
      <w:marBottom w:val="0"/>
      <w:divBdr>
        <w:top w:val="none" w:sz="0" w:space="0" w:color="auto"/>
        <w:left w:val="none" w:sz="0" w:space="0" w:color="auto"/>
        <w:bottom w:val="none" w:sz="0" w:space="0" w:color="auto"/>
        <w:right w:val="none" w:sz="0" w:space="0" w:color="auto"/>
      </w:divBdr>
    </w:div>
    <w:div w:id="1068452850">
      <w:bodyDiv w:val="1"/>
      <w:marLeft w:val="0"/>
      <w:marRight w:val="0"/>
      <w:marTop w:val="0"/>
      <w:marBottom w:val="0"/>
      <w:divBdr>
        <w:top w:val="none" w:sz="0" w:space="0" w:color="auto"/>
        <w:left w:val="none" w:sz="0" w:space="0" w:color="auto"/>
        <w:bottom w:val="none" w:sz="0" w:space="0" w:color="auto"/>
        <w:right w:val="none" w:sz="0" w:space="0" w:color="auto"/>
      </w:divBdr>
    </w:div>
    <w:div w:id="1209953455">
      <w:bodyDiv w:val="1"/>
      <w:marLeft w:val="0"/>
      <w:marRight w:val="0"/>
      <w:marTop w:val="0"/>
      <w:marBottom w:val="0"/>
      <w:divBdr>
        <w:top w:val="none" w:sz="0" w:space="0" w:color="auto"/>
        <w:left w:val="none" w:sz="0" w:space="0" w:color="auto"/>
        <w:bottom w:val="none" w:sz="0" w:space="0" w:color="auto"/>
        <w:right w:val="none" w:sz="0" w:space="0" w:color="auto"/>
      </w:divBdr>
    </w:div>
    <w:div w:id="1408500182">
      <w:bodyDiv w:val="1"/>
      <w:marLeft w:val="0"/>
      <w:marRight w:val="0"/>
      <w:marTop w:val="0"/>
      <w:marBottom w:val="0"/>
      <w:divBdr>
        <w:top w:val="none" w:sz="0" w:space="0" w:color="auto"/>
        <w:left w:val="none" w:sz="0" w:space="0" w:color="auto"/>
        <w:bottom w:val="none" w:sz="0" w:space="0" w:color="auto"/>
        <w:right w:val="none" w:sz="0" w:space="0" w:color="auto"/>
      </w:divBdr>
    </w:div>
    <w:div w:id="1550532096">
      <w:bodyDiv w:val="1"/>
      <w:marLeft w:val="0"/>
      <w:marRight w:val="0"/>
      <w:marTop w:val="0"/>
      <w:marBottom w:val="0"/>
      <w:divBdr>
        <w:top w:val="none" w:sz="0" w:space="0" w:color="auto"/>
        <w:left w:val="none" w:sz="0" w:space="0" w:color="auto"/>
        <w:bottom w:val="none" w:sz="0" w:space="0" w:color="auto"/>
        <w:right w:val="none" w:sz="0" w:space="0" w:color="auto"/>
      </w:divBdr>
    </w:div>
    <w:div w:id="1553881445">
      <w:bodyDiv w:val="1"/>
      <w:marLeft w:val="0"/>
      <w:marRight w:val="0"/>
      <w:marTop w:val="0"/>
      <w:marBottom w:val="0"/>
      <w:divBdr>
        <w:top w:val="none" w:sz="0" w:space="0" w:color="auto"/>
        <w:left w:val="none" w:sz="0" w:space="0" w:color="auto"/>
        <w:bottom w:val="none" w:sz="0" w:space="0" w:color="auto"/>
        <w:right w:val="none" w:sz="0" w:space="0" w:color="auto"/>
      </w:divBdr>
    </w:div>
    <w:div w:id="1579745842">
      <w:bodyDiv w:val="1"/>
      <w:marLeft w:val="0"/>
      <w:marRight w:val="0"/>
      <w:marTop w:val="0"/>
      <w:marBottom w:val="0"/>
      <w:divBdr>
        <w:top w:val="none" w:sz="0" w:space="0" w:color="auto"/>
        <w:left w:val="none" w:sz="0" w:space="0" w:color="auto"/>
        <w:bottom w:val="none" w:sz="0" w:space="0" w:color="auto"/>
        <w:right w:val="none" w:sz="0" w:space="0" w:color="auto"/>
      </w:divBdr>
    </w:div>
    <w:div w:id="1637179719">
      <w:bodyDiv w:val="1"/>
      <w:marLeft w:val="0"/>
      <w:marRight w:val="0"/>
      <w:marTop w:val="0"/>
      <w:marBottom w:val="0"/>
      <w:divBdr>
        <w:top w:val="none" w:sz="0" w:space="0" w:color="auto"/>
        <w:left w:val="none" w:sz="0" w:space="0" w:color="auto"/>
        <w:bottom w:val="none" w:sz="0" w:space="0" w:color="auto"/>
        <w:right w:val="none" w:sz="0" w:space="0" w:color="auto"/>
      </w:divBdr>
    </w:div>
    <w:div w:id="1660845924">
      <w:bodyDiv w:val="1"/>
      <w:marLeft w:val="0"/>
      <w:marRight w:val="0"/>
      <w:marTop w:val="0"/>
      <w:marBottom w:val="0"/>
      <w:divBdr>
        <w:top w:val="none" w:sz="0" w:space="0" w:color="auto"/>
        <w:left w:val="none" w:sz="0" w:space="0" w:color="auto"/>
        <w:bottom w:val="none" w:sz="0" w:space="0" w:color="auto"/>
        <w:right w:val="none" w:sz="0" w:space="0" w:color="auto"/>
      </w:divBdr>
    </w:div>
    <w:div w:id="1729720234">
      <w:bodyDiv w:val="1"/>
      <w:marLeft w:val="0"/>
      <w:marRight w:val="0"/>
      <w:marTop w:val="0"/>
      <w:marBottom w:val="0"/>
      <w:divBdr>
        <w:top w:val="none" w:sz="0" w:space="0" w:color="auto"/>
        <w:left w:val="none" w:sz="0" w:space="0" w:color="auto"/>
        <w:bottom w:val="none" w:sz="0" w:space="0" w:color="auto"/>
        <w:right w:val="none" w:sz="0" w:space="0" w:color="auto"/>
      </w:divBdr>
    </w:div>
    <w:div w:id="1824160253">
      <w:bodyDiv w:val="1"/>
      <w:marLeft w:val="0"/>
      <w:marRight w:val="0"/>
      <w:marTop w:val="0"/>
      <w:marBottom w:val="0"/>
      <w:divBdr>
        <w:top w:val="none" w:sz="0" w:space="0" w:color="auto"/>
        <w:left w:val="none" w:sz="0" w:space="0" w:color="auto"/>
        <w:bottom w:val="none" w:sz="0" w:space="0" w:color="auto"/>
        <w:right w:val="none" w:sz="0" w:space="0" w:color="auto"/>
      </w:divBdr>
    </w:div>
    <w:div w:id="1876654049">
      <w:bodyDiv w:val="1"/>
      <w:marLeft w:val="0"/>
      <w:marRight w:val="0"/>
      <w:marTop w:val="0"/>
      <w:marBottom w:val="0"/>
      <w:divBdr>
        <w:top w:val="none" w:sz="0" w:space="0" w:color="auto"/>
        <w:left w:val="none" w:sz="0" w:space="0" w:color="auto"/>
        <w:bottom w:val="none" w:sz="0" w:space="0" w:color="auto"/>
        <w:right w:val="none" w:sz="0" w:space="0" w:color="auto"/>
      </w:divBdr>
    </w:div>
    <w:div w:id="1908422155">
      <w:bodyDiv w:val="1"/>
      <w:marLeft w:val="0"/>
      <w:marRight w:val="0"/>
      <w:marTop w:val="0"/>
      <w:marBottom w:val="0"/>
      <w:divBdr>
        <w:top w:val="none" w:sz="0" w:space="0" w:color="auto"/>
        <w:left w:val="none" w:sz="0" w:space="0" w:color="auto"/>
        <w:bottom w:val="none" w:sz="0" w:space="0" w:color="auto"/>
        <w:right w:val="none" w:sz="0" w:space="0" w:color="auto"/>
      </w:divBdr>
    </w:div>
    <w:div w:id="1939559145">
      <w:bodyDiv w:val="1"/>
      <w:marLeft w:val="0"/>
      <w:marRight w:val="0"/>
      <w:marTop w:val="0"/>
      <w:marBottom w:val="0"/>
      <w:divBdr>
        <w:top w:val="none" w:sz="0" w:space="0" w:color="auto"/>
        <w:left w:val="none" w:sz="0" w:space="0" w:color="auto"/>
        <w:bottom w:val="none" w:sz="0" w:space="0" w:color="auto"/>
        <w:right w:val="none" w:sz="0" w:space="0" w:color="auto"/>
      </w:divBdr>
    </w:div>
    <w:div w:id="2027318943">
      <w:bodyDiv w:val="1"/>
      <w:marLeft w:val="0"/>
      <w:marRight w:val="0"/>
      <w:marTop w:val="0"/>
      <w:marBottom w:val="0"/>
      <w:divBdr>
        <w:top w:val="none" w:sz="0" w:space="0" w:color="auto"/>
        <w:left w:val="none" w:sz="0" w:space="0" w:color="auto"/>
        <w:bottom w:val="none" w:sz="0" w:space="0" w:color="auto"/>
        <w:right w:val="none" w:sz="0" w:space="0" w:color="auto"/>
      </w:divBdr>
    </w:div>
    <w:div w:id="209882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ul.com/renewables"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LR%20Templates\ULR%20Template.dotm" TargetMode="External"/></Relationships>
</file>

<file path=word/theme/theme1.xml><?xml version="1.0" encoding="utf-8"?>
<a:theme xmlns:a="http://schemas.openxmlformats.org/drawingml/2006/main" name="AWS">
  <a:themeElements>
    <a:clrScheme name="UAL">
      <a:dk1>
        <a:srgbClr val="661A29"/>
      </a:dk1>
      <a:lt1>
        <a:srgbClr val="FFFFFF"/>
      </a:lt1>
      <a:dk2>
        <a:srgbClr val="1F497D"/>
      </a:dk2>
      <a:lt2>
        <a:srgbClr val="E7E7E5"/>
      </a:lt2>
      <a:accent1>
        <a:srgbClr val="661A29"/>
      </a:accent1>
      <a:accent2>
        <a:srgbClr val="892433"/>
      </a:accent2>
      <a:accent3>
        <a:srgbClr val="C02032"/>
      </a:accent3>
      <a:accent4>
        <a:srgbClr val="969491"/>
      </a:accent4>
      <a:accent5>
        <a:srgbClr val="E0AD12"/>
      </a:accent5>
      <a:accent6>
        <a:srgbClr val="0F689B"/>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5275fecc-4501-41b8-a755-3f6b41ed03d8" xsi:nil="true"/>
    <lcf76f155ced4ddcb4097134ff3c332f xmlns="afef8079-91cc-4ac3-9a05-d96c7063baf4">
      <Terms xmlns="http://schemas.microsoft.com/office/infopath/2007/PartnerControls"/>
    </lcf76f155ced4ddcb4097134ff3c332f>
    <_ip_UnifiedCompliancePolicyUIAction xmlns="http://schemas.microsoft.com/sharepoint/v3" xsi:nil="true"/>
    <Part xmlns="afef8079-91cc-4ac3-9a05-d96c7063baf4" xsi:nil="true"/>
    <_ip_UnifiedCompliancePolicyProperties xmlns="http://schemas.microsoft.com/sharepoint/v3" xsi:nil="true"/>
    <TextPreview xmlns="afef8079-91cc-4ac3-9a05-d96c7063baf4" xsi:nil="true"/>
    <Hyperlink xmlns="afef8079-91cc-4ac3-9a05-d96c7063baf4">
      <Url xsi:nil="true"/>
      <Description xsi:nil="true"/>
    </Hyperlink>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11990742C263C45AF9D8621417D0F96" ma:contentTypeVersion="24" ma:contentTypeDescription="Create a new document." ma:contentTypeScope="" ma:versionID="c77a28c1fe60c4f0064db1eeb8ced769">
  <xsd:schema xmlns:xsd="http://www.w3.org/2001/XMLSchema" xmlns:xs="http://www.w3.org/2001/XMLSchema" xmlns:p="http://schemas.microsoft.com/office/2006/metadata/properties" xmlns:ns1="http://schemas.microsoft.com/sharepoint/v3" xmlns:ns2="afef8079-91cc-4ac3-9a05-d96c7063baf4" xmlns:ns3="5275fecc-4501-41b8-a755-3f6b41ed03d8" targetNamespace="http://schemas.microsoft.com/office/2006/metadata/properties" ma:root="true" ma:fieldsID="8faec79ed570e8de748f9ad2c7d6264b" ns1:_="" ns2:_="" ns3:_="">
    <xsd:import namespace="http://schemas.microsoft.com/sharepoint/v3"/>
    <xsd:import namespace="afef8079-91cc-4ac3-9a05-d96c7063baf4"/>
    <xsd:import namespace="5275fecc-4501-41b8-a755-3f6b41ed03d8"/>
    <xsd:element name="properties">
      <xsd:complexType>
        <xsd:sequence>
          <xsd:element name="documentManagement">
            <xsd:complexType>
              <xsd:all>
                <xsd:element ref="ns2:Part"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element ref="ns2:MediaServiceObjectDetectorVersions" minOccurs="0"/>
                <xsd:element ref="ns2:TextPreview" minOccurs="0"/>
                <xsd:element ref="ns2:MediaServiceSearchProperties" minOccurs="0"/>
                <xsd:element ref="ns2:Hyper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f8079-91cc-4ac3-9a05-d96c7063baf4" elementFormDefault="qualified">
    <xsd:import namespace="http://schemas.microsoft.com/office/2006/documentManagement/types"/>
    <xsd:import namespace="http://schemas.microsoft.com/office/infopath/2007/PartnerControls"/>
    <xsd:element name="Part" ma:index="3" nillable="true" ma:displayName="Part" ma:description="which component is covered" ma:format="Dropdown" ma:internalName="Part"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hidden="true" ma:internalName="MediaServiceOCR" ma:readOnly="true">
      <xsd:simpleType>
        <xsd:restriction base="dms:Note"/>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2" nillable="true" ma:displayName="Length (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44937bdf-42e3-4142-868d-c06716fb8cc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TextPreview" ma:index="28" nillable="true" ma:displayName="Text Preview" ma:format="Dropdown" ma:internalName="TextPreview">
      <xsd:simpleType>
        <xsd:restriction base="dms:Note">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Hyperlink" ma:index="30"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275fecc-4501-41b8-a755-3f6b41ed03d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05c9d3b2-4fdc-4352-aa8e-b2988b2df17f}" ma:internalName="TaxCatchAll" ma:readOnly="false" ma:showField="CatchAllData" ma:web="5275fecc-4501-41b8-a755-3f6b41ed03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A0DEC0-DF24-4FD7-943D-C0E41B3F3442}">
  <ds:schemaRefs>
    <ds:schemaRef ds:uri="http://schemas.openxmlformats.org/officeDocument/2006/bibliography"/>
  </ds:schemaRefs>
</ds:datastoreItem>
</file>

<file path=customXml/itemProps3.xml><?xml version="1.0" encoding="utf-8"?>
<ds:datastoreItem xmlns:ds="http://schemas.openxmlformats.org/officeDocument/2006/customXml" ds:itemID="{D4F74344-106D-4537-8317-9C4E892D19AA}">
  <ds:schemaRefs>
    <ds:schemaRef ds:uri="http://schemas.microsoft.com/office/2006/metadata/properties"/>
    <ds:schemaRef ds:uri="http://schemas.microsoft.com/office/infopath/2007/PartnerControls"/>
    <ds:schemaRef ds:uri="5275fecc-4501-41b8-a755-3f6b41ed03d8"/>
    <ds:schemaRef ds:uri="afef8079-91cc-4ac3-9a05-d96c7063baf4"/>
    <ds:schemaRef ds:uri="http://schemas.microsoft.com/sharepoint/v3"/>
  </ds:schemaRefs>
</ds:datastoreItem>
</file>

<file path=customXml/itemProps4.xml><?xml version="1.0" encoding="utf-8"?>
<ds:datastoreItem xmlns:ds="http://schemas.openxmlformats.org/officeDocument/2006/customXml" ds:itemID="{981C5832-4CBD-4523-8ABA-BDCD04F35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fef8079-91cc-4ac3-9a05-d96c7063baf4"/>
    <ds:schemaRef ds:uri="5275fecc-4501-41b8-a755-3f6b41ed03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F4787F4-C949-4016-B57A-E8604EB5071E}">
  <ds:schemaRefs>
    <ds:schemaRef ds:uri="http://schemas.microsoft.com/sharepoint/v3/contenttype/forms"/>
  </ds:schemaRefs>
</ds:datastoreItem>
</file>

<file path=docMetadata/LabelInfo.xml><?xml version="1.0" encoding="utf-8"?>
<clbl:labelList xmlns:clbl="http://schemas.microsoft.com/office/2020/mipLabelMetadata">
  <clbl:label id="{70115954-0ccd-45f0-87bd-03b2a3587569}" enabled="0" method="" siteId="{70115954-0ccd-45f0-87bd-03b2a3587569}" removed="1"/>
</clbl:labelList>
</file>

<file path=docProps/app.xml><?xml version="1.0" encoding="utf-8"?>
<Properties xmlns="http://schemas.openxmlformats.org/officeDocument/2006/extended-properties" xmlns:vt="http://schemas.openxmlformats.org/officeDocument/2006/docPropsVTypes">
  <Template>ULR Template</Template>
  <TotalTime>221</TotalTime>
  <Pages>6</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UL Solutions Proposal-Report Template 2022</vt:lpstr>
    </vt:vector>
  </TitlesOfParts>
  <Company/>
  <LinksUpToDate>false</LinksUpToDate>
  <CharactersWithSpaces>3825</CharactersWithSpaces>
  <SharedDoc>false</SharedDoc>
  <HLinks>
    <vt:vector size="150" baseType="variant">
      <vt:variant>
        <vt:i4>6815817</vt:i4>
      </vt:variant>
      <vt:variant>
        <vt:i4>247</vt:i4>
      </vt:variant>
      <vt:variant>
        <vt:i4>0</vt:i4>
      </vt:variant>
      <vt:variant>
        <vt:i4>5</vt:i4>
      </vt:variant>
      <vt:variant>
        <vt:lpwstr>https://ul.sharepoint.com/:w:/r/sites/int1835/_layouts/15/Doc.aspx?sourcedoc=%7B8E044340-22ED-4ACF-8831-6E99008B97A0%7D&amp;file=Renewable%20Energy%20Terms%20of%20Service-(TOS)-Desktop%20Services.docx&amp;action=default&amp;mobileredirect=true</vt:lpwstr>
      </vt:variant>
      <vt:variant>
        <vt:lpwstr/>
      </vt:variant>
      <vt:variant>
        <vt:i4>2490388</vt:i4>
      </vt:variant>
      <vt:variant>
        <vt:i4>244</vt:i4>
      </vt:variant>
      <vt:variant>
        <vt:i4>0</vt:i4>
      </vt:variant>
      <vt:variant>
        <vt:i4>5</vt:i4>
      </vt:variant>
      <vt:variant>
        <vt:lpwstr>https://ul.sharepoint.com/:w:/r/sites/int1835/_layouts/15/Doc.aspx?sourcedoc=%7B783A23ED-5571-4318-82B8-CA6E5FC92AF7%7D&amp;file=Renewable%20Energy%20Terms%20of%20Service-(TOS)-All%20Services.docx&amp;action=default&amp;mobileredirect=true</vt:lpwstr>
      </vt:variant>
      <vt:variant>
        <vt:lpwstr/>
      </vt:variant>
      <vt:variant>
        <vt:i4>3604565</vt:i4>
      </vt:variant>
      <vt:variant>
        <vt:i4>241</vt:i4>
      </vt:variant>
      <vt:variant>
        <vt:i4>0</vt:i4>
      </vt:variant>
      <vt:variant>
        <vt:i4>5</vt:i4>
      </vt:variant>
      <vt:variant>
        <vt:lpwstr>https://ul.sharepoint.com/:w:/r/sites/int1835/_layouts/15/Doc.aspx?sourcedoc=%7BEAD03B46-A6F3-4A62-9448-387F437759F6%7D&amp;file=Renewable%20Energy%20Advisory%20Services%20Service%20Terms%20with%20GSA%2002.12.20.docx&amp;action=default&amp;mobileredirect=true</vt:lpwstr>
      </vt:variant>
      <vt:variant>
        <vt:lpwstr/>
      </vt:variant>
      <vt:variant>
        <vt:i4>1638409</vt:i4>
      </vt:variant>
      <vt:variant>
        <vt:i4>238</vt:i4>
      </vt:variant>
      <vt:variant>
        <vt:i4>0</vt:i4>
      </vt:variant>
      <vt:variant>
        <vt:i4>5</vt:i4>
      </vt:variant>
      <vt:variant>
        <vt:lpwstr>https://app.powerbi.com/groups/me/apps/ddc59afd-3a70-4259-a9f6-389ed76bccf6/rdlreports/62e5a2a1-3ae8-4298-84e5-9667601341e6?ctid=70115954-0ccd-45f0-87bd-03b2a3587569</vt:lpwstr>
      </vt:variant>
      <vt:variant>
        <vt:lpwstr/>
      </vt:variant>
      <vt:variant>
        <vt:i4>3866729</vt:i4>
      </vt:variant>
      <vt:variant>
        <vt:i4>229</vt:i4>
      </vt:variant>
      <vt:variant>
        <vt:i4>0</vt:i4>
      </vt:variant>
      <vt:variant>
        <vt:i4>5</vt:i4>
      </vt:variant>
      <vt:variant>
        <vt:lpwstr>https://ul.sharepoint.com/sites/int1835/MSA  NDA Monthly Report/Forms/AllItems.aspx</vt:lpwstr>
      </vt:variant>
      <vt:variant>
        <vt:lpwstr/>
      </vt:variant>
      <vt:variant>
        <vt:i4>1310771</vt:i4>
      </vt:variant>
      <vt:variant>
        <vt:i4>174</vt:i4>
      </vt:variant>
      <vt:variant>
        <vt:i4>0</vt:i4>
      </vt:variant>
      <vt:variant>
        <vt:i4>5</vt:i4>
      </vt:variant>
      <vt:variant>
        <vt:lpwstr/>
      </vt:variant>
      <vt:variant>
        <vt:lpwstr>_Toc125731472</vt:lpwstr>
      </vt:variant>
      <vt:variant>
        <vt:i4>1310771</vt:i4>
      </vt:variant>
      <vt:variant>
        <vt:i4>168</vt:i4>
      </vt:variant>
      <vt:variant>
        <vt:i4>0</vt:i4>
      </vt:variant>
      <vt:variant>
        <vt:i4>5</vt:i4>
      </vt:variant>
      <vt:variant>
        <vt:lpwstr/>
      </vt:variant>
      <vt:variant>
        <vt:lpwstr>_Toc125731471</vt:lpwstr>
      </vt:variant>
      <vt:variant>
        <vt:i4>1310771</vt:i4>
      </vt:variant>
      <vt:variant>
        <vt:i4>162</vt:i4>
      </vt:variant>
      <vt:variant>
        <vt:i4>0</vt:i4>
      </vt:variant>
      <vt:variant>
        <vt:i4>5</vt:i4>
      </vt:variant>
      <vt:variant>
        <vt:lpwstr/>
      </vt:variant>
      <vt:variant>
        <vt:lpwstr>_Toc125731470</vt:lpwstr>
      </vt:variant>
      <vt:variant>
        <vt:i4>1376307</vt:i4>
      </vt:variant>
      <vt:variant>
        <vt:i4>156</vt:i4>
      </vt:variant>
      <vt:variant>
        <vt:i4>0</vt:i4>
      </vt:variant>
      <vt:variant>
        <vt:i4>5</vt:i4>
      </vt:variant>
      <vt:variant>
        <vt:lpwstr/>
      </vt:variant>
      <vt:variant>
        <vt:lpwstr>_Toc125731469</vt:lpwstr>
      </vt:variant>
      <vt:variant>
        <vt:i4>1376307</vt:i4>
      </vt:variant>
      <vt:variant>
        <vt:i4>150</vt:i4>
      </vt:variant>
      <vt:variant>
        <vt:i4>0</vt:i4>
      </vt:variant>
      <vt:variant>
        <vt:i4>5</vt:i4>
      </vt:variant>
      <vt:variant>
        <vt:lpwstr/>
      </vt:variant>
      <vt:variant>
        <vt:lpwstr>_Toc125731468</vt:lpwstr>
      </vt:variant>
      <vt:variant>
        <vt:i4>1376307</vt:i4>
      </vt:variant>
      <vt:variant>
        <vt:i4>138</vt:i4>
      </vt:variant>
      <vt:variant>
        <vt:i4>0</vt:i4>
      </vt:variant>
      <vt:variant>
        <vt:i4>5</vt:i4>
      </vt:variant>
      <vt:variant>
        <vt:lpwstr/>
      </vt:variant>
      <vt:variant>
        <vt:lpwstr>_Toc125731467</vt:lpwstr>
      </vt:variant>
      <vt:variant>
        <vt:i4>1376307</vt:i4>
      </vt:variant>
      <vt:variant>
        <vt:i4>132</vt:i4>
      </vt:variant>
      <vt:variant>
        <vt:i4>0</vt:i4>
      </vt:variant>
      <vt:variant>
        <vt:i4>5</vt:i4>
      </vt:variant>
      <vt:variant>
        <vt:lpwstr/>
      </vt:variant>
      <vt:variant>
        <vt:lpwstr>_Toc125731466</vt:lpwstr>
      </vt:variant>
      <vt:variant>
        <vt:i4>1376307</vt:i4>
      </vt:variant>
      <vt:variant>
        <vt:i4>126</vt:i4>
      </vt:variant>
      <vt:variant>
        <vt:i4>0</vt:i4>
      </vt:variant>
      <vt:variant>
        <vt:i4>5</vt:i4>
      </vt:variant>
      <vt:variant>
        <vt:lpwstr/>
      </vt:variant>
      <vt:variant>
        <vt:lpwstr>_Toc125731465</vt:lpwstr>
      </vt:variant>
      <vt:variant>
        <vt:i4>1376307</vt:i4>
      </vt:variant>
      <vt:variant>
        <vt:i4>120</vt:i4>
      </vt:variant>
      <vt:variant>
        <vt:i4>0</vt:i4>
      </vt:variant>
      <vt:variant>
        <vt:i4>5</vt:i4>
      </vt:variant>
      <vt:variant>
        <vt:lpwstr/>
      </vt:variant>
      <vt:variant>
        <vt:lpwstr>_Toc125731464</vt:lpwstr>
      </vt:variant>
      <vt:variant>
        <vt:i4>1376307</vt:i4>
      </vt:variant>
      <vt:variant>
        <vt:i4>114</vt:i4>
      </vt:variant>
      <vt:variant>
        <vt:i4>0</vt:i4>
      </vt:variant>
      <vt:variant>
        <vt:i4>5</vt:i4>
      </vt:variant>
      <vt:variant>
        <vt:lpwstr/>
      </vt:variant>
      <vt:variant>
        <vt:lpwstr>_Toc125731463</vt:lpwstr>
      </vt:variant>
      <vt:variant>
        <vt:i4>1376307</vt:i4>
      </vt:variant>
      <vt:variant>
        <vt:i4>108</vt:i4>
      </vt:variant>
      <vt:variant>
        <vt:i4>0</vt:i4>
      </vt:variant>
      <vt:variant>
        <vt:i4>5</vt:i4>
      </vt:variant>
      <vt:variant>
        <vt:lpwstr/>
      </vt:variant>
      <vt:variant>
        <vt:lpwstr>_Toc125731462</vt:lpwstr>
      </vt:variant>
      <vt:variant>
        <vt:i4>1376307</vt:i4>
      </vt:variant>
      <vt:variant>
        <vt:i4>102</vt:i4>
      </vt:variant>
      <vt:variant>
        <vt:i4>0</vt:i4>
      </vt:variant>
      <vt:variant>
        <vt:i4>5</vt:i4>
      </vt:variant>
      <vt:variant>
        <vt:lpwstr/>
      </vt:variant>
      <vt:variant>
        <vt:lpwstr>_Toc125731461</vt:lpwstr>
      </vt:variant>
      <vt:variant>
        <vt:i4>1376307</vt:i4>
      </vt:variant>
      <vt:variant>
        <vt:i4>96</vt:i4>
      </vt:variant>
      <vt:variant>
        <vt:i4>0</vt:i4>
      </vt:variant>
      <vt:variant>
        <vt:i4>5</vt:i4>
      </vt:variant>
      <vt:variant>
        <vt:lpwstr/>
      </vt:variant>
      <vt:variant>
        <vt:lpwstr>_Toc125731460</vt:lpwstr>
      </vt:variant>
      <vt:variant>
        <vt:i4>1441843</vt:i4>
      </vt:variant>
      <vt:variant>
        <vt:i4>90</vt:i4>
      </vt:variant>
      <vt:variant>
        <vt:i4>0</vt:i4>
      </vt:variant>
      <vt:variant>
        <vt:i4>5</vt:i4>
      </vt:variant>
      <vt:variant>
        <vt:lpwstr/>
      </vt:variant>
      <vt:variant>
        <vt:lpwstr>_Toc125731459</vt:lpwstr>
      </vt:variant>
      <vt:variant>
        <vt:i4>1441843</vt:i4>
      </vt:variant>
      <vt:variant>
        <vt:i4>84</vt:i4>
      </vt:variant>
      <vt:variant>
        <vt:i4>0</vt:i4>
      </vt:variant>
      <vt:variant>
        <vt:i4>5</vt:i4>
      </vt:variant>
      <vt:variant>
        <vt:lpwstr/>
      </vt:variant>
      <vt:variant>
        <vt:lpwstr>_Toc125731458</vt:lpwstr>
      </vt:variant>
      <vt:variant>
        <vt:i4>1441843</vt:i4>
      </vt:variant>
      <vt:variant>
        <vt:i4>78</vt:i4>
      </vt:variant>
      <vt:variant>
        <vt:i4>0</vt:i4>
      </vt:variant>
      <vt:variant>
        <vt:i4>5</vt:i4>
      </vt:variant>
      <vt:variant>
        <vt:lpwstr/>
      </vt:variant>
      <vt:variant>
        <vt:lpwstr>_Toc125731457</vt:lpwstr>
      </vt:variant>
      <vt:variant>
        <vt:i4>1441843</vt:i4>
      </vt:variant>
      <vt:variant>
        <vt:i4>72</vt:i4>
      </vt:variant>
      <vt:variant>
        <vt:i4>0</vt:i4>
      </vt:variant>
      <vt:variant>
        <vt:i4>5</vt:i4>
      </vt:variant>
      <vt:variant>
        <vt:lpwstr/>
      </vt:variant>
      <vt:variant>
        <vt:lpwstr>_Toc125731456</vt:lpwstr>
      </vt:variant>
      <vt:variant>
        <vt:i4>1441843</vt:i4>
      </vt:variant>
      <vt:variant>
        <vt:i4>66</vt:i4>
      </vt:variant>
      <vt:variant>
        <vt:i4>0</vt:i4>
      </vt:variant>
      <vt:variant>
        <vt:i4>5</vt:i4>
      </vt:variant>
      <vt:variant>
        <vt:lpwstr/>
      </vt:variant>
      <vt:variant>
        <vt:lpwstr>_Toc125731455</vt:lpwstr>
      </vt:variant>
      <vt:variant>
        <vt:i4>1441843</vt:i4>
      </vt:variant>
      <vt:variant>
        <vt:i4>60</vt:i4>
      </vt:variant>
      <vt:variant>
        <vt:i4>0</vt:i4>
      </vt:variant>
      <vt:variant>
        <vt:i4>5</vt:i4>
      </vt:variant>
      <vt:variant>
        <vt:lpwstr/>
      </vt:variant>
      <vt:variant>
        <vt:lpwstr>_Toc125731454</vt:lpwstr>
      </vt:variant>
      <vt:variant>
        <vt:i4>5111902</vt:i4>
      </vt:variant>
      <vt:variant>
        <vt:i4>12</vt:i4>
      </vt:variant>
      <vt:variant>
        <vt:i4>0</vt:i4>
      </vt:variant>
      <vt:variant>
        <vt:i4>5</vt:i4>
      </vt:variant>
      <vt:variant>
        <vt:lpwstr>http://www.ul.com/renewables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 Solutions Proposal-Report Template 2022</dc:title>
  <dc:subject/>
  <dc:creator>Lisa.Andrews@ul.com</dc:creator>
  <cp:keywords>Project Name</cp:keywords>
  <cp:lastModifiedBy>Parag Verma</cp:lastModifiedBy>
  <cp:revision>83</cp:revision>
  <cp:lastPrinted>2022-11-21T18:17:00Z</cp:lastPrinted>
  <dcterms:created xsi:type="dcterms:W3CDTF">2023-01-27T18:40:00Z</dcterms:created>
  <dcterms:modified xsi:type="dcterms:W3CDTF">2024-11-14T07:15:00Z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aredFor">
    <vt:lpwstr>&lt;Client Name&gt;</vt:lpwstr>
  </property>
  <property fmtid="{D5CDD505-2E9C-101B-9397-08002B2CF9AE}" pid="3" name="ProjectName">
    <vt:lpwstr>&lt;Project Name&gt;</vt:lpwstr>
  </property>
  <property fmtid="{D5CDD505-2E9C-101B-9397-08002B2CF9AE}" pid="4" name="ProjectNumber">
    <vt:lpwstr>PR-XXXXX</vt:lpwstr>
  </property>
  <property fmtid="{D5CDD505-2E9C-101B-9397-08002B2CF9AE}" pid="5" name="ReportTitle">
    <vt:lpwstr>&lt;Service Offering&gt;</vt:lpwstr>
  </property>
  <property fmtid="{D5CDD505-2E9C-101B-9397-08002B2CF9AE}" pid="6" name="ReportDate">
    <vt:lpwstr>19 January 2024</vt:lpwstr>
  </property>
  <property fmtid="{D5CDD505-2E9C-101B-9397-08002B2CF9AE}" pid="7" name="Classification">
    <vt:lpwstr>CONFIDENTIAL</vt:lpwstr>
  </property>
  <property fmtid="{D5CDD505-2E9C-101B-9397-08002B2CF9AE}" pid="8" name="PreparedByPhone">
    <vt:lpwstr/>
  </property>
  <property fmtid="{D5CDD505-2E9C-101B-9397-08002B2CF9AE}" pid="9" name="PreparedByTitle">
    <vt:lpwstr/>
  </property>
  <property fmtid="{D5CDD505-2E9C-101B-9397-08002B2CF9AE}" pid="10" name="PreparedByExtension">
    <vt:lpwstr/>
  </property>
  <property fmtid="{D5CDD505-2E9C-101B-9397-08002B2CF9AE}" pid="11" name="PreparedByEmail">
    <vt:lpwstr/>
  </property>
  <property fmtid="{D5CDD505-2E9C-101B-9397-08002B2CF9AE}" pid="12" name="PreparedByName">
    <vt:lpwstr/>
  </property>
  <property fmtid="{D5CDD505-2E9C-101B-9397-08002B2CF9AE}" pid="13" name="ProjectType">
    <vt:lpwstr>Report</vt:lpwstr>
  </property>
  <property fmtid="{D5CDD505-2E9C-101B-9397-08002B2CF9AE}" pid="14" name="ReportSubtitle">
    <vt:lpwstr/>
  </property>
  <property fmtid="{D5CDD505-2E9C-101B-9397-08002B2CF9AE}" pid="15" name="ProjectLocation1">
    <vt:lpwstr>&lt;County&gt;,</vt:lpwstr>
  </property>
  <property fmtid="{D5CDD505-2E9C-101B-9397-08002B2CF9AE}" pid="16" name="ProjectLocation2">
    <vt:lpwstr>&lt;State&gt;</vt:lpwstr>
  </property>
  <property fmtid="{D5CDD505-2E9C-101B-9397-08002B2CF9AE}" pid="17" name="Prepared_By">
    <vt:lpwstr/>
  </property>
  <property fmtid="{D5CDD505-2E9C-101B-9397-08002B2CF9AE}" pid="18" name="PhoneText">
    <vt:lpwstr/>
  </property>
  <property fmtid="{D5CDD505-2E9C-101B-9397-08002B2CF9AE}" pid="19" name="ExtText">
    <vt:lpwstr/>
  </property>
  <property fmtid="{D5CDD505-2E9C-101B-9397-08002B2CF9AE}" pid="20" name="CommaText">
    <vt:lpwstr/>
  </property>
  <property fmtid="{D5CDD505-2E9C-101B-9397-08002B2CF9AE}" pid="21" name="EmailText">
    <vt:lpwstr/>
  </property>
  <property fmtid="{D5CDD505-2E9C-101B-9397-08002B2CF9AE}" pid="22" name="EmailEnd">
    <vt:lpwstr/>
  </property>
  <property fmtid="{D5CDD505-2E9C-101B-9397-08002B2CF9AE}" pid="23" name="Office_Address">
    <vt:lpwstr>23 British American Blvd.</vt:lpwstr>
  </property>
  <property fmtid="{D5CDD505-2E9C-101B-9397-08002B2CF9AE}" pid="24" name="Office_Phone">
    <vt:lpwstr/>
  </property>
  <property fmtid="{D5CDD505-2E9C-101B-9397-08002B2CF9AE}" pid="25" name="ProjectIssue">
    <vt:lpwstr>A</vt:lpwstr>
  </property>
  <property fmtid="{D5CDD505-2E9C-101B-9397-08002B2CF9AE}" pid="26" name="ProjectStatus">
    <vt:lpwstr>Draft</vt:lpwstr>
  </property>
  <property fmtid="{D5CDD505-2E9C-101B-9397-08002B2CF9AE}" pid="27" name="ContentTypeId">
    <vt:lpwstr>0x010100611990742C263C45AF9D8621417D0F96</vt:lpwstr>
  </property>
  <property fmtid="{D5CDD505-2E9C-101B-9397-08002B2CF9AE}" pid="28" name="Office_Country">
    <vt:lpwstr>USA</vt:lpwstr>
  </property>
  <property fmtid="{D5CDD505-2E9C-101B-9397-08002B2CF9AE}" pid="29" name="Office_City">
    <vt:lpwstr>Latham, NY 12110</vt:lpwstr>
  </property>
  <property fmtid="{D5CDD505-2E9C-101B-9397-08002B2CF9AE}" pid="30" name="Legal_Entity">
    <vt:lpwstr>UL Services Group LLC</vt:lpwstr>
  </property>
  <property fmtid="{D5CDD505-2E9C-101B-9397-08002B2CF9AE}" pid="31" name="PreparedByPhone2">
    <vt:lpwstr/>
  </property>
  <property fmtid="{D5CDD505-2E9C-101B-9397-08002B2CF9AE}" pid="32" name="PreparedByTitle2">
    <vt:lpwstr/>
  </property>
  <property fmtid="{D5CDD505-2E9C-101B-9397-08002B2CF9AE}" pid="33" name="PreparedByExtension2">
    <vt:lpwstr/>
  </property>
  <property fmtid="{D5CDD505-2E9C-101B-9397-08002B2CF9AE}" pid="34" name="PreparedByEmail2">
    <vt:lpwstr/>
  </property>
  <property fmtid="{D5CDD505-2E9C-101B-9397-08002B2CF9AE}" pid="35" name="PreparedByName2">
    <vt:lpwstr/>
  </property>
  <property fmtid="{D5CDD505-2E9C-101B-9397-08002B2CF9AE}" pid="36" name="PreparedBy2_Ext">
    <vt:lpwstr/>
  </property>
  <property fmtid="{D5CDD505-2E9C-101B-9397-08002B2CF9AE}" pid="37" name="PreparedBy2_Comma">
    <vt:lpwstr/>
  </property>
  <property fmtid="{D5CDD505-2E9C-101B-9397-08002B2CF9AE}" pid="38" name="PreparedBy_And">
    <vt:lpwstr/>
  </property>
  <property fmtid="{D5CDD505-2E9C-101B-9397-08002B2CF9AE}" pid="39" name="PreparedByHeading">
    <vt:lpwstr/>
  </property>
  <property fmtid="{D5CDD505-2E9C-101B-9397-08002B2CF9AE}" pid="40" name="MediaServiceImageTags">
    <vt:lpwstr/>
  </property>
</Properties>
</file>